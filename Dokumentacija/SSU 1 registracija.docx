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D8" w:rsidRPr="00793644" w:rsidRDefault="00B002D8" w:rsidP="002D3EB0">
      <w:pPr>
        <w:pStyle w:val="BodyText"/>
        <w:rPr>
          <w:rFonts w:ascii="Helvetica" w:hAnsi="Helvetica"/>
          <w:sz w:val="28"/>
          <w:lang w:val="sr-Latn-RS"/>
        </w:rPr>
      </w:pPr>
      <w:r w:rsidRPr="00793644">
        <w:rPr>
          <w:rFonts w:ascii="Helvetica" w:hAnsi="Helvetica"/>
          <w:sz w:val="28"/>
          <w:lang w:val="sr-Latn-RS"/>
        </w:rPr>
        <w:t>Univerzitet u Beogradu – Elektrotehnički fakultet</w:t>
      </w:r>
    </w:p>
    <w:p w:rsidR="00B002D8" w:rsidRPr="00793644" w:rsidRDefault="004F1F94" w:rsidP="00B002D8">
      <w:pPr>
        <w:pStyle w:val="BodyText"/>
        <w:rPr>
          <w:rFonts w:ascii="Helvetica" w:hAnsi="Helvetica"/>
          <w:sz w:val="28"/>
          <w:lang w:val="sr-Latn-RS"/>
        </w:rPr>
      </w:pPr>
      <w:r w:rsidRPr="00793644">
        <w:rPr>
          <w:rFonts w:ascii="Helvetica" w:hAnsi="Helvetica"/>
          <w:sz w:val="28"/>
          <w:lang w:val="sr-Latn-RS"/>
        </w:rPr>
        <w:t>Principi Softverskog I</w:t>
      </w:r>
      <w:r w:rsidR="00B002D8" w:rsidRPr="00793644">
        <w:rPr>
          <w:rFonts w:ascii="Helvetica" w:hAnsi="Helvetica"/>
          <w:sz w:val="28"/>
          <w:lang w:val="sr-Latn-RS"/>
        </w:rPr>
        <w:t>nženjerstva</w:t>
      </w:r>
    </w:p>
    <w:p w:rsidR="00B002D8" w:rsidRPr="00793644" w:rsidRDefault="00B002D8" w:rsidP="00B002D8">
      <w:pPr>
        <w:rPr>
          <w:sz w:val="20"/>
          <w:lang w:val="sr-Latn-RS"/>
        </w:rPr>
      </w:pPr>
    </w:p>
    <w:p w:rsidR="00B002D8" w:rsidRPr="00793644" w:rsidRDefault="00B002D8" w:rsidP="00B002D8">
      <w:pPr>
        <w:rPr>
          <w:sz w:val="20"/>
          <w:lang w:val="sr-Latn-RS"/>
        </w:rPr>
      </w:pPr>
    </w:p>
    <w:p w:rsidR="00B002D8" w:rsidRPr="00793644" w:rsidRDefault="001768C4" w:rsidP="00347B82">
      <w:pPr>
        <w:jc w:val="center"/>
        <w:rPr>
          <w:sz w:val="20"/>
          <w:lang w:val="sr-Latn-RS"/>
        </w:rPr>
      </w:pPr>
      <w:r w:rsidRPr="00793644">
        <w:rPr>
          <w:noProof/>
          <w:sz w:val="20"/>
          <w:lang w:val="en-US" w:eastAsia="en-US"/>
        </w:rPr>
        <w:drawing>
          <wp:inline distT="0" distB="0" distL="0" distR="0" wp14:anchorId="42739711" wp14:editId="677750AA">
            <wp:extent cx="3318992" cy="1947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zlematchi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992" cy="19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D8" w:rsidRPr="00793644" w:rsidRDefault="00B002D8" w:rsidP="00B002D8">
      <w:pPr>
        <w:jc w:val="center"/>
        <w:rPr>
          <w:sz w:val="20"/>
          <w:lang w:val="sr-Latn-RS"/>
        </w:rPr>
      </w:pPr>
    </w:p>
    <w:p w:rsidR="00B002D8" w:rsidRPr="00793644" w:rsidRDefault="00B002D8" w:rsidP="00B002D8">
      <w:pPr>
        <w:rPr>
          <w:b/>
          <w:sz w:val="20"/>
          <w:lang w:val="sr-Latn-RS"/>
        </w:rPr>
      </w:pPr>
    </w:p>
    <w:p w:rsidR="00B002D8" w:rsidRPr="00793644" w:rsidRDefault="008A60C9" w:rsidP="00340CE8">
      <w:pPr>
        <w:pStyle w:val="Heading5"/>
        <w:rPr>
          <w:b w:val="0"/>
          <w:sz w:val="44"/>
          <w:lang w:val="sr-Latn-RS"/>
        </w:rPr>
      </w:pPr>
      <w:r w:rsidRPr="00793644">
        <w:rPr>
          <w:sz w:val="44"/>
          <w:lang w:val="sr-Latn-RS"/>
        </w:rPr>
        <w:t>Matchies</w:t>
      </w:r>
    </w:p>
    <w:p w:rsidR="00B002D8" w:rsidRPr="00793644" w:rsidRDefault="00347B82" w:rsidP="00503B25">
      <w:pPr>
        <w:ind w:left="720" w:hanging="720"/>
        <w:jc w:val="center"/>
        <w:rPr>
          <w:sz w:val="20"/>
          <w:lang w:val="sr-Latn-RS"/>
        </w:rPr>
      </w:pPr>
      <w:r w:rsidRPr="00793644">
        <w:rPr>
          <w:b/>
          <w:bCs/>
          <w:sz w:val="36"/>
          <w:lang w:val="sr-Latn-RS"/>
        </w:rPr>
        <w:t>- Projektni zadatak -</w:t>
      </w:r>
    </w:p>
    <w:p w:rsidR="00B002D8" w:rsidRPr="00793644" w:rsidRDefault="00B002D8" w:rsidP="00B002D8">
      <w:pPr>
        <w:rPr>
          <w:sz w:val="20"/>
          <w:lang w:val="sr-Latn-RS"/>
        </w:rPr>
      </w:pPr>
    </w:p>
    <w:p w:rsidR="00474E66" w:rsidRPr="00793644" w:rsidRDefault="00503B25" w:rsidP="00A30DBB">
      <w:pPr>
        <w:pStyle w:val="Heading5"/>
        <w:rPr>
          <w:sz w:val="40"/>
          <w:szCs w:val="40"/>
          <w:lang w:val="sr-Latn-RS"/>
        </w:rPr>
      </w:pPr>
      <w:r w:rsidRPr="00793644">
        <w:rPr>
          <w:sz w:val="40"/>
          <w:szCs w:val="40"/>
          <w:lang w:val="sr-Latn-RS"/>
        </w:rPr>
        <w:t>Specifikacija scenarija upotrebe funkcionalnosti</w:t>
      </w:r>
    </w:p>
    <w:p w:rsidR="00474E66" w:rsidRPr="00793644" w:rsidRDefault="00AE7889" w:rsidP="00AE7889">
      <w:pPr>
        <w:pStyle w:val="Heading5"/>
        <w:rPr>
          <w:sz w:val="40"/>
          <w:szCs w:val="40"/>
          <w:lang w:val="sr-Latn-RS"/>
        </w:rPr>
      </w:pPr>
      <w:r w:rsidRPr="00793644">
        <w:rPr>
          <w:sz w:val="40"/>
          <w:szCs w:val="40"/>
          <w:lang w:val="sr-Latn-RS"/>
        </w:rPr>
        <w:t>Registracija korisnika</w:t>
      </w:r>
    </w:p>
    <w:p w:rsidR="00474E66" w:rsidRPr="00793644" w:rsidRDefault="00474E66" w:rsidP="00B002D8">
      <w:pPr>
        <w:rPr>
          <w:sz w:val="20"/>
          <w:lang w:val="sr-Latn-RS"/>
        </w:rPr>
      </w:pPr>
    </w:p>
    <w:p w:rsidR="00474E66" w:rsidRPr="00793644" w:rsidRDefault="00474E66" w:rsidP="00B002D8">
      <w:pPr>
        <w:rPr>
          <w:sz w:val="20"/>
          <w:lang w:val="sr-Latn-RS"/>
        </w:rPr>
      </w:pPr>
    </w:p>
    <w:p w:rsidR="00503B25" w:rsidRPr="00793644" w:rsidRDefault="00503B25" w:rsidP="00B002D8">
      <w:pPr>
        <w:rPr>
          <w:sz w:val="20"/>
          <w:lang w:val="sr-Latn-RS"/>
        </w:rPr>
      </w:pPr>
    </w:p>
    <w:p w:rsidR="00503B25" w:rsidRPr="00793644" w:rsidRDefault="00503B25" w:rsidP="00B002D8">
      <w:pPr>
        <w:rPr>
          <w:sz w:val="20"/>
          <w:lang w:val="sr-Latn-RS"/>
        </w:rPr>
      </w:pPr>
    </w:p>
    <w:p w:rsidR="00474E66" w:rsidRPr="00793644" w:rsidRDefault="00474E66" w:rsidP="00B002D8">
      <w:pPr>
        <w:rPr>
          <w:sz w:val="20"/>
          <w:lang w:val="sr-Latn-RS"/>
        </w:rPr>
      </w:pPr>
    </w:p>
    <w:p w:rsidR="00B002D8" w:rsidRPr="00793644" w:rsidRDefault="00474E66" w:rsidP="00B002D8">
      <w:pPr>
        <w:jc w:val="center"/>
        <w:rPr>
          <w:sz w:val="24"/>
          <w:lang w:val="sr-Latn-RS"/>
        </w:rPr>
      </w:pPr>
      <w:r w:rsidRPr="00793644">
        <w:rPr>
          <w:sz w:val="24"/>
          <w:lang w:val="sr-Latn-RS"/>
        </w:rPr>
        <w:t>Verzija 1.</w:t>
      </w:r>
      <w:r w:rsidR="001D1A64">
        <w:rPr>
          <w:sz w:val="24"/>
          <w:lang w:val="sr-Latn-RS"/>
        </w:rPr>
        <w:t>1</w:t>
      </w:r>
    </w:p>
    <w:p w:rsidR="00D71172" w:rsidRPr="00793644" w:rsidRDefault="00D71172" w:rsidP="004875C0">
      <w:pPr>
        <w:rPr>
          <w:sz w:val="20"/>
          <w:lang w:val="sr-Latn-RS"/>
        </w:rPr>
      </w:pPr>
    </w:p>
    <w:p w:rsidR="00D71172" w:rsidRPr="00793644" w:rsidRDefault="004C7BA2" w:rsidP="00D71172">
      <w:pPr>
        <w:jc w:val="center"/>
        <w:rPr>
          <w:sz w:val="28"/>
          <w:lang w:val="sr-Latn-RS"/>
        </w:rPr>
      </w:pPr>
      <w:r w:rsidRPr="00793644">
        <w:rPr>
          <w:sz w:val="28"/>
          <w:lang w:val="sr-Latn-RS"/>
        </w:rPr>
        <w:t xml:space="preserve">Beograd, </w:t>
      </w:r>
      <w:r w:rsidR="005F239F">
        <w:rPr>
          <w:sz w:val="28"/>
          <w:lang w:val="sr-Latn-RS"/>
        </w:rPr>
        <w:t>Jun</w:t>
      </w:r>
      <w:r w:rsidRPr="00793644">
        <w:rPr>
          <w:sz w:val="28"/>
          <w:lang w:val="sr-Latn-RS"/>
        </w:rPr>
        <w:t xml:space="preserve"> 2016</w:t>
      </w:r>
      <w:r w:rsidR="00B002D8" w:rsidRPr="00793644">
        <w:rPr>
          <w:sz w:val="28"/>
          <w:lang w:val="sr-Latn-RS"/>
        </w:rPr>
        <w:t>.</w:t>
      </w:r>
    </w:p>
    <w:p w:rsidR="0059387E" w:rsidRPr="00793644" w:rsidRDefault="0059387E" w:rsidP="004C7BA2">
      <w:pPr>
        <w:pStyle w:val="Heading5"/>
        <w:rPr>
          <w:lang w:val="sr-Latn-RS"/>
        </w:rPr>
      </w:pPr>
      <w:r w:rsidRPr="00793644">
        <w:rPr>
          <w:lang w:val="sr-Latn-RS"/>
        </w:rPr>
        <w:lastRenderedPageBreak/>
        <w:t>Istorija izmena</w:t>
      </w:r>
    </w:p>
    <w:p w:rsidR="0059387E" w:rsidRPr="00793644" w:rsidRDefault="0059387E" w:rsidP="0059387E">
      <w:pPr>
        <w:spacing w:after="0" w:line="240" w:lineRule="auto"/>
        <w:jc w:val="center"/>
        <w:rPr>
          <w:rFonts w:eastAsia="Times New Roman" w:cs="Arial"/>
          <w:b/>
          <w:sz w:val="28"/>
          <w:szCs w:val="32"/>
          <w:lang w:val="sr-Latn-RS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538"/>
        <w:gridCol w:w="1890"/>
        <w:gridCol w:w="2754"/>
        <w:gridCol w:w="2394"/>
      </w:tblGrid>
      <w:tr w:rsidR="0059387E" w:rsidRPr="00793644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59387E" w:rsidRPr="00793644" w:rsidRDefault="0059387E" w:rsidP="00B002D8">
            <w:pPr>
              <w:jc w:val="center"/>
              <w:rPr>
                <w:color w:val="C0504D" w:themeColor="accent2"/>
                <w:sz w:val="28"/>
                <w:lang w:val="sr-Latn-RS"/>
              </w:rPr>
            </w:pPr>
            <w:r w:rsidRPr="00793644">
              <w:rPr>
                <w:sz w:val="28"/>
                <w:lang w:val="sr-Latn-RS"/>
              </w:rPr>
              <w:t>Datum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59387E" w:rsidRPr="00793644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793644">
              <w:rPr>
                <w:sz w:val="28"/>
                <w:lang w:val="sr-Latn-RS"/>
              </w:rPr>
              <w:t>Verzija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59387E" w:rsidRPr="00793644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793644">
              <w:rPr>
                <w:sz w:val="28"/>
                <w:lang w:val="sr-Latn-RS"/>
              </w:rPr>
              <w:t>Kratak opis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59387E" w:rsidRPr="00793644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793644">
              <w:rPr>
                <w:sz w:val="28"/>
                <w:lang w:val="sr-Latn-RS"/>
              </w:rPr>
              <w:t>Autori</w:t>
            </w:r>
          </w:p>
        </w:tc>
      </w:tr>
      <w:tr w:rsidR="0059387E" w:rsidRPr="00793644" w:rsidTr="0059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793644" w:rsidRDefault="009627C6" w:rsidP="00B002D8">
            <w:pPr>
              <w:jc w:val="center"/>
              <w:rPr>
                <w:b w:val="0"/>
                <w:lang w:val="sr-Latn-RS"/>
              </w:rPr>
            </w:pPr>
            <w:r w:rsidRPr="00793644">
              <w:rPr>
                <w:b w:val="0"/>
                <w:lang w:val="sr-Latn-RS"/>
              </w:rPr>
              <w:t>8.3.2016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793644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793644">
              <w:rPr>
                <w:lang w:val="sr-Latn-RS"/>
              </w:rPr>
              <w:t>1.0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793644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793644">
              <w:rPr>
                <w:lang w:val="sr-Latn-RS"/>
              </w:rPr>
              <w:t>Inicijalna verzija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793644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793644">
              <w:rPr>
                <w:lang w:val="sr-Latn-RS"/>
              </w:rPr>
              <w:t>Branislava Ivković, Petar Đukić</w:t>
            </w:r>
            <w:r w:rsidR="00F94335" w:rsidRPr="00793644">
              <w:rPr>
                <w:lang w:val="sr-Latn-RS"/>
              </w:rPr>
              <w:t>, Milena Filipović</w:t>
            </w:r>
            <w:r w:rsidR="00293362" w:rsidRPr="00793644">
              <w:rPr>
                <w:lang w:val="sr-Latn-RS"/>
              </w:rPr>
              <w:t>, Nina Grujić</w:t>
            </w:r>
          </w:p>
        </w:tc>
      </w:tr>
      <w:tr w:rsidR="0059387E" w:rsidRPr="00793644" w:rsidTr="0059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793644" w:rsidRDefault="00C33564" w:rsidP="00B002D8">
            <w:pPr>
              <w:jc w:val="center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18.6.2016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793644" w:rsidRDefault="00C33564" w:rsidP="00B00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C33564" w:rsidRDefault="00C33564" w:rsidP="00B00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Dokument ažuriran tako da opisani scenario odgovara zahtevima aplikacije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793644" w:rsidRDefault="00C33564" w:rsidP="00B00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Petar Đukić</w:t>
            </w:r>
          </w:p>
        </w:tc>
      </w:tr>
      <w:tr w:rsidR="0059387E" w:rsidRPr="00793644" w:rsidTr="0059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793644" w:rsidRDefault="0059387E" w:rsidP="00B002D8">
            <w:pPr>
              <w:jc w:val="center"/>
              <w:rPr>
                <w:b w:val="0"/>
                <w:lang w:val="sr-Latn-R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793644" w:rsidRDefault="0059387E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793644" w:rsidRDefault="0059387E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793644" w:rsidRDefault="0059387E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:rsidR="00772D2E" w:rsidRPr="00793644" w:rsidRDefault="00772D2E" w:rsidP="00B002D8">
      <w:pPr>
        <w:jc w:val="center"/>
        <w:rPr>
          <w:sz w:val="28"/>
          <w:lang w:val="sr-Latn-RS"/>
        </w:rPr>
      </w:pPr>
    </w:p>
    <w:p w:rsidR="00772D2E" w:rsidRPr="00793644" w:rsidRDefault="00772D2E" w:rsidP="00340CE8">
      <w:pPr>
        <w:rPr>
          <w:sz w:val="28"/>
          <w:lang w:val="sr-Latn-RS"/>
        </w:rPr>
      </w:pPr>
      <w:r w:rsidRPr="00793644">
        <w:rPr>
          <w:sz w:val="28"/>
          <w:lang w:val="sr-Latn-RS"/>
        </w:rPr>
        <w:br w:type="page"/>
      </w:r>
    </w:p>
    <w:p w:rsidR="00340CE8" w:rsidRPr="00793644" w:rsidRDefault="00340CE8" w:rsidP="004C7BA2">
      <w:pPr>
        <w:pStyle w:val="Heading5"/>
        <w:rPr>
          <w:lang w:val="sr-Latn-RS"/>
        </w:rPr>
      </w:pPr>
      <w:r w:rsidRPr="00793644">
        <w:rPr>
          <w:lang w:val="sr-Latn-RS"/>
        </w:rPr>
        <w:lastRenderedPageBreak/>
        <w:t>Sadržaj</w:t>
      </w:r>
    </w:p>
    <w:sdt>
      <w:sdtPr>
        <w:rPr>
          <w:rFonts w:ascii="Helvetica" w:eastAsiaTheme="minorHAnsi" w:hAnsi="Helvetica" w:cstheme="minorBidi"/>
          <w:b w:val="0"/>
          <w:bCs w:val="0"/>
          <w:color w:val="auto"/>
          <w:sz w:val="22"/>
          <w:szCs w:val="22"/>
          <w:lang w:val="sr-Latn-RS" w:eastAsia="en-US"/>
        </w:rPr>
        <w:id w:val="1867721868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0"/>
          <w:lang w:eastAsia="en-GB"/>
        </w:rPr>
      </w:sdtEndPr>
      <w:sdtContent>
        <w:bookmarkStart w:id="0" w:name="_GoBack" w:displacedByCustomXml="prev"/>
        <w:bookmarkEnd w:id="0" w:displacedByCustomXml="prev"/>
        <w:p w:rsidR="00340CE8" w:rsidRPr="00793644" w:rsidRDefault="00340CE8" w:rsidP="008E60E9">
          <w:pPr>
            <w:pStyle w:val="TOCHeading"/>
            <w:rPr>
              <w:rFonts w:ascii="Helvetica" w:hAnsi="Helvetica"/>
              <w:lang w:val="sr-Latn-RS"/>
            </w:rPr>
          </w:pPr>
        </w:p>
        <w:p w:rsidR="001B4279" w:rsidRDefault="001A7D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r w:rsidRPr="00793644">
            <w:rPr>
              <w:sz w:val="20"/>
              <w:lang w:val="sr-Latn-RS"/>
            </w:rPr>
            <w:fldChar w:fldCharType="begin"/>
          </w:r>
          <w:r w:rsidR="00340CE8" w:rsidRPr="00793644">
            <w:rPr>
              <w:sz w:val="20"/>
              <w:lang w:val="sr-Latn-RS"/>
            </w:rPr>
            <w:instrText xml:space="preserve"> TOC \o "1-3" \h \z \u </w:instrText>
          </w:r>
          <w:r w:rsidRPr="00793644">
            <w:rPr>
              <w:sz w:val="20"/>
              <w:lang w:val="sr-Latn-RS"/>
            </w:rPr>
            <w:fldChar w:fldCharType="separate"/>
          </w:r>
          <w:hyperlink w:anchor="_Toc453980996" w:history="1">
            <w:r w:rsidR="001B4279" w:rsidRPr="00490F6E">
              <w:rPr>
                <w:rStyle w:val="Hyperlink"/>
                <w:noProof/>
                <w:lang w:val="sr-Latn-RS"/>
              </w:rPr>
              <w:t>1</w:t>
            </w:r>
            <w:r w:rsidR="001B4279"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="001B4279" w:rsidRPr="00490F6E">
              <w:rPr>
                <w:rStyle w:val="Hyperlink"/>
                <w:noProof/>
                <w:lang w:val="sr-Latn-RS"/>
              </w:rPr>
              <w:t>Uvod</w:t>
            </w:r>
            <w:r w:rsidR="001B4279">
              <w:rPr>
                <w:noProof/>
                <w:webHidden/>
              </w:rPr>
              <w:tab/>
            </w:r>
            <w:r w:rsidR="001B4279">
              <w:rPr>
                <w:noProof/>
                <w:webHidden/>
              </w:rPr>
              <w:fldChar w:fldCharType="begin"/>
            </w:r>
            <w:r w:rsidR="001B4279">
              <w:rPr>
                <w:noProof/>
                <w:webHidden/>
              </w:rPr>
              <w:instrText xml:space="preserve"> PAGEREF _Toc453980996 \h </w:instrText>
            </w:r>
            <w:r w:rsidR="001B4279">
              <w:rPr>
                <w:noProof/>
                <w:webHidden/>
              </w:rPr>
            </w:r>
            <w:r w:rsidR="001B4279">
              <w:rPr>
                <w:noProof/>
                <w:webHidden/>
              </w:rPr>
              <w:fldChar w:fldCharType="separate"/>
            </w:r>
            <w:r w:rsidR="001B4279">
              <w:rPr>
                <w:noProof/>
                <w:webHidden/>
              </w:rPr>
              <w:t>4</w:t>
            </w:r>
            <w:r w:rsidR="001B4279">
              <w:rPr>
                <w:noProof/>
                <w:webHidden/>
              </w:rPr>
              <w:fldChar w:fldCharType="end"/>
            </w:r>
          </w:hyperlink>
        </w:p>
        <w:p w:rsidR="001B4279" w:rsidRDefault="001B4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0997" w:history="1">
            <w:r w:rsidRPr="00490F6E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490F6E">
              <w:rPr>
                <w:rStyle w:val="Hyperlink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9" w:rsidRDefault="001B4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0998" w:history="1">
            <w:r w:rsidRPr="00490F6E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490F6E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9" w:rsidRDefault="001B4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0999" w:history="1">
            <w:r w:rsidRPr="00490F6E">
              <w:rPr>
                <w:rStyle w:val="Hyperlink"/>
                <w:noProof/>
                <w:lang w:val="sr-Latn-RS"/>
              </w:rPr>
              <w:t>1.3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490F6E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9" w:rsidRDefault="001B4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00" w:history="1">
            <w:r w:rsidRPr="00490F6E">
              <w:rPr>
                <w:rStyle w:val="Hyperlink"/>
                <w:noProof/>
                <w:lang w:val="sr-Latn-RS"/>
              </w:rPr>
              <w:t>1.4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490F6E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9" w:rsidRDefault="001B42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01" w:history="1">
            <w:r w:rsidRPr="00490F6E">
              <w:rPr>
                <w:rStyle w:val="Hyperlink"/>
                <w:noProof/>
                <w:lang w:val="sr-Latn-RS"/>
              </w:rPr>
              <w:t>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490F6E">
              <w:rPr>
                <w:rStyle w:val="Hyperlink"/>
                <w:noProof/>
                <w:lang w:val="sr-Latn-RS"/>
              </w:rPr>
              <w:t>Scenario Registracija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9" w:rsidRDefault="001B4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02" w:history="1">
            <w:r w:rsidRPr="00490F6E">
              <w:rPr>
                <w:rStyle w:val="Hyperlink"/>
                <w:noProof/>
                <w:lang w:val="sr-Latn-RS"/>
              </w:rPr>
              <w:t>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490F6E">
              <w:rPr>
                <w:rStyle w:val="Hyperlink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9" w:rsidRDefault="001B4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03" w:history="1">
            <w:r w:rsidRPr="00490F6E">
              <w:rPr>
                <w:rStyle w:val="Hyperlink"/>
                <w:noProof/>
                <w:lang w:val="sr-Latn-RS"/>
              </w:rPr>
              <w:t>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490F6E">
              <w:rPr>
                <w:rStyle w:val="Hyperlink"/>
                <w:noProof/>
                <w:lang w:val="sr-Latn-RS"/>
              </w:rPr>
              <w:t>Glavni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9" w:rsidRDefault="001B42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04" w:history="1">
            <w:r w:rsidRPr="00490F6E">
              <w:rPr>
                <w:rStyle w:val="Hyperlink"/>
                <w:noProof/>
                <w:lang w:val="sr-Latn-RS"/>
              </w:rPr>
              <w:t>2.2.1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490F6E">
              <w:rPr>
                <w:rStyle w:val="Hyperlink"/>
                <w:noProof/>
                <w:lang w:val="sr-Latn-RS"/>
              </w:rPr>
              <w:t>Unos osnovnih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9" w:rsidRDefault="001B42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05" w:history="1">
            <w:r w:rsidRPr="00490F6E">
              <w:rPr>
                <w:rStyle w:val="Hyperlink"/>
                <w:noProof/>
                <w:lang w:val="sr-Latn-RS"/>
              </w:rPr>
              <w:t>2.2.2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490F6E">
              <w:rPr>
                <w:rStyle w:val="Hyperlink"/>
                <w:noProof/>
                <w:lang w:val="sr-Latn-RS"/>
              </w:rPr>
              <w:t>Validacija unetih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9" w:rsidRDefault="001B42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06" w:history="1">
            <w:r w:rsidRPr="00490F6E">
              <w:rPr>
                <w:rStyle w:val="Hyperlink"/>
                <w:noProof/>
                <w:lang w:val="sr-Latn-RS"/>
              </w:rPr>
              <w:t>2.2.3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490F6E">
              <w:rPr>
                <w:rStyle w:val="Hyperlink"/>
                <w:noProof/>
                <w:lang w:val="sr-Latn-RS"/>
              </w:rPr>
              <w:t>Unos lokacije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9" w:rsidRDefault="001B42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07" w:history="1">
            <w:r w:rsidRPr="00490F6E">
              <w:rPr>
                <w:rStyle w:val="Hyperlink"/>
                <w:noProof/>
                <w:lang w:val="sr-Latn-RS"/>
              </w:rPr>
              <w:t>2.2.4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490F6E">
              <w:rPr>
                <w:rStyle w:val="Hyperlink"/>
                <w:noProof/>
                <w:lang w:val="sr-Latn-RS"/>
              </w:rPr>
              <w:t>Validacija unetih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9" w:rsidRDefault="001B42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08" w:history="1">
            <w:r w:rsidRPr="00490F6E">
              <w:rPr>
                <w:rStyle w:val="Hyperlink"/>
                <w:noProof/>
                <w:lang w:val="sr-Latn-RS"/>
              </w:rPr>
              <w:t>2.2.5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490F6E">
              <w:rPr>
                <w:rStyle w:val="Hyperlink"/>
                <w:noProof/>
                <w:lang w:val="sr-Latn-RS"/>
              </w:rPr>
              <w:t>Biranje fotografije, korisničkog imena i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9" w:rsidRDefault="001B42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09" w:history="1">
            <w:r w:rsidRPr="00490F6E">
              <w:rPr>
                <w:rStyle w:val="Hyperlink"/>
                <w:noProof/>
                <w:lang w:val="sr-Latn-RS"/>
              </w:rPr>
              <w:t>2.2.6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490F6E">
              <w:rPr>
                <w:rStyle w:val="Hyperlink"/>
                <w:noProof/>
                <w:lang w:val="sr-Latn-RS"/>
              </w:rPr>
              <w:t>Validacija unetih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9" w:rsidRDefault="001B42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10" w:history="1">
            <w:r w:rsidRPr="00490F6E">
              <w:rPr>
                <w:rStyle w:val="Hyperlink"/>
                <w:noProof/>
                <w:lang w:val="sr-Latn-RS"/>
              </w:rPr>
              <w:t>2.2.7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490F6E">
              <w:rPr>
                <w:rStyle w:val="Hyperlink"/>
                <w:noProof/>
                <w:lang w:val="sr-Latn-RS"/>
              </w:rPr>
              <w:t>Unos detalja o korisniku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9" w:rsidRDefault="001B42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11" w:history="1">
            <w:r w:rsidRPr="00490F6E">
              <w:rPr>
                <w:rStyle w:val="Hyperlink"/>
                <w:noProof/>
                <w:lang w:val="sr-Latn-RS"/>
              </w:rPr>
              <w:t>2.2.8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490F6E">
              <w:rPr>
                <w:rStyle w:val="Hyperlink"/>
                <w:noProof/>
                <w:lang w:val="sr-Latn-RS"/>
              </w:rPr>
              <w:t>Validacija unetih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9" w:rsidRDefault="001B4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12" w:history="1">
            <w:r w:rsidRPr="00490F6E">
              <w:rPr>
                <w:rStyle w:val="Hyperlink"/>
                <w:noProof/>
                <w:lang w:val="sr-Latn-RS"/>
              </w:rPr>
              <w:t>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490F6E">
              <w:rPr>
                <w:rStyle w:val="Hyperlink"/>
                <w:noProof/>
                <w:lang w:val="sr-Latn-RS"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9" w:rsidRDefault="001B4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13" w:history="1">
            <w:r w:rsidRPr="00490F6E">
              <w:rPr>
                <w:rStyle w:val="Hyperlink"/>
                <w:noProof/>
                <w:lang w:val="sr-Latn-RS"/>
              </w:rPr>
              <w:t>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490F6E">
              <w:rPr>
                <w:rStyle w:val="Hyperlink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9" w:rsidRDefault="001B4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14" w:history="1">
            <w:r w:rsidRPr="00490F6E">
              <w:rPr>
                <w:rStyle w:val="Hyperlink"/>
                <w:noProof/>
                <w:lang w:val="sr-Latn-RS"/>
              </w:rPr>
              <w:t>2.5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490F6E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9" w:rsidRDefault="001B4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15" w:history="1">
            <w:r w:rsidRPr="00490F6E">
              <w:rPr>
                <w:rStyle w:val="Hyperlink"/>
                <w:noProof/>
                <w:lang w:val="sr-Latn-RS"/>
              </w:rPr>
              <w:t>2.6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490F6E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D2E" w:rsidRPr="00793644" w:rsidRDefault="001A7DFE">
          <w:pPr>
            <w:rPr>
              <w:sz w:val="20"/>
              <w:lang w:val="sr-Latn-RS"/>
            </w:rPr>
          </w:pPr>
          <w:r w:rsidRPr="00793644">
            <w:rPr>
              <w:b/>
              <w:bCs/>
              <w:noProof/>
              <w:sz w:val="20"/>
              <w:lang w:val="sr-Latn-RS"/>
            </w:rPr>
            <w:fldChar w:fldCharType="end"/>
          </w:r>
        </w:p>
      </w:sdtContent>
    </w:sdt>
    <w:p w:rsidR="00A755E8" w:rsidRPr="00793644" w:rsidRDefault="00A755E8">
      <w:pPr>
        <w:rPr>
          <w:rFonts w:eastAsiaTheme="majorEastAsia" w:cstheme="majorBidi"/>
          <w:b/>
          <w:bCs/>
          <w:color w:val="000000" w:themeColor="text1"/>
          <w:sz w:val="36"/>
          <w:szCs w:val="28"/>
          <w:lang w:val="sr-Latn-RS"/>
        </w:rPr>
      </w:pPr>
      <w:bookmarkStart w:id="1" w:name="_Toc413588234"/>
      <w:r w:rsidRPr="00793644">
        <w:rPr>
          <w:lang w:val="sr-Latn-RS"/>
        </w:rPr>
        <w:br w:type="page"/>
      </w:r>
    </w:p>
    <w:p w:rsidR="00275E2C" w:rsidRPr="00793644" w:rsidRDefault="00275E2C" w:rsidP="008E60E9">
      <w:pPr>
        <w:pStyle w:val="Heading1"/>
        <w:rPr>
          <w:lang w:val="sr-Latn-RS"/>
        </w:rPr>
      </w:pPr>
      <w:bookmarkStart w:id="2" w:name="_Toc453980996"/>
      <w:r w:rsidRPr="00793644">
        <w:rPr>
          <w:lang w:val="sr-Latn-RS"/>
        </w:rPr>
        <w:lastRenderedPageBreak/>
        <w:t>Uvod</w:t>
      </w:r>
      <w:bookmarkEnd w:id="1"/>
      <w:bookmarkEnd w:id="2"/>
    </w:p>
    <w:p w:rsidR="00275E2C" w:rsidRPr="00793644" w:rsidRDefault="00275E2C" w:rsidP="00480A72">
      <w:pPr>
        <w:pStyle w:val="Heading2"/>
        <w:rPr>
          <w:lang w:val="sr-Latn-RS"/>
        </w:rPr>
      </w:pPr>
      <w:bookmarkStart w:id="3" w:name="_Toc413588235"/>
      <w:bookmarkStart w:id="4" w:name="_Toc453980997"/>
      <w:r w:rsidRPr="00793644">
        <w:rPr>
          <w:lang w:val="sr-Latn-RS"/>
        </w:rPr>
        <w:t>Rezime</w:t>
      </w:r>
      <w:bookmarkEnd w:id="3"/>
      <w:bookmarkEnd w:id="4"/>
    </w:p>
    <w:p w:rsidR="00A30DBB" w:rsidRPr="00793644" w:rsidRDefault="00A30DBB" w:rsidP="00F4795A">
      <w:pPr>
        <w:ind w:left="576"/>
        <w:rPr>
          <w:lang w:val="sr-Latn-RS"/>
        </w:rPr>
      </w:pPr>
      <w:bookmarkStart w:id="5" w:name="_Toc413588236"/>
      <w:r w:rsidRPr="00793644">
        <w:rPr>
          <w:lang w:val="sr-Latn-RS"/>
        </w:rPr>
        <w:t>Definisanje scenarija</w:t>
      </w:r>
      <w:r w:rsidR="009627C6" w:rsidRPr="00793644">
        <w:rPr>
          <w:lang w:val="sr-Latn-RS"/>
        </w:rPr>
        <w:t xml:space="preserve"> upotrebe registracije korisnika</w:t>
      </w:r>
      <w:r w:rsidRPr="00793644">
        <w:rPr>
          <w:lang w:val="sr-Latn-RS"/>
        </w:rPr>
        <w:t>, sa</w:t>
      </w:r>
      <w:r w:rsidR="00914AD2">
        <w:rPr>
          <w:lang w:val="sr-Latn-RS"/>
        </w:rPr>
        <w:t xml:space="preserve"> odgovarajućim prototipom.</w:t>
      </w:r>
    </w:p>
    <w:p w:rsidR="00275E2C" w:rsidRPr="00793644" w:rsidRDefault="003F1141" w:rsidP="004E3DBE">
      <w:pPr>
        <w:pStyle w:val="Heading2"/>
        <w:rPr>
          <w:lang w:val="sr-Latn-RS"/>
        </w:rPr>
      </w:pPr>
      <w:bookmarkStart w:id="6" w:name="_Toc453980998"/>
      <w:r w:rsidRPr="00793644">
        <w:rPr>
          <w:lang w:val="sr-Latn-RS"/>
        </w:rPr>
        <w:t>Namena dokumenta i</w:t>
      </w:r>
      <w:r w:rsidR="00275E2C" w:rsidRPr="00793644">
        <w:rPr>
          <w:lang w:val="sr-Latn-RS"/>
        </w:rPr>
        <w:t xml:space="preserve"> ciljne grupe</w:t>
      </w:r>
      <w:bookmarkEnd w:id="5"/>
      <w:bookmarkEnd w:id="6"/>
    </w:p>
    <w:p w:rsidR="00A30DBB" w:rsidRPr="00793644" w:rsidRDefault="00A30DBB" w:rsidP="00F4795A">
      <w:pPr>
        <w:ind w:left="432"/>
        <w:rPr>
          <w:lang w:val="sr-Latn-RS"/>
        </w:rPr>
      </w:pPr>
      <w:r w:rsidRPr="00793644">
        <w:rPr>
          <w:lang w:val="sr-Latn-RS"/>
        </w:rPr>
        <w:t>Dokument će koristiti svi članovi projektnog tima u razvoju projekta i testiranju</w:t>
      </w:r>
      <w:r w:rsidR="00500AF9" w:rsidRPr="00793644">
        <w:rPr>
          <w:lang w:val="sr-Latn-RS"/>
        </w:rPr>
        <w:t>,</w:t>
      </w:r>
      <w:r w:rsidRPr="00793644">
        <w:rPr>
          <w:lang w:val="sr-Latn-RS"/>
        </w:rPr>
        <w:t xml:space="preserve"> a može se koristiti i pri pisanju uputstva za upotrebu.</w:t>
      </w:r>
    </w:p>
    <w:p w:rsidR="00474E66" w:rsidRPr="00793644" w:rsidRDefault="00474E66" w:rsidP="00474E66">
      <w:pPr>
        <w:pStyle w:val="Heading2"/>
        <w:rPr>
          <w:lang w:val="sr-Latn-RS"/>
        </w:rPr>
      </w:pPr>
      <w:bookmarkStart w:id="7" w:name="_Toc453980999"/>
      <w:r w:rsidRPr="00793644">
        <w:rPr>
          <w:lang w:val="sr-Latn-RS"/>
        </w:rPr>
        <w:t>Reference</w:t>
      </w:r>
      <w:bookmarkEnd w:id="7"/>
    </w:p>
    <w:p w:rsidR="00A30DBB" w:rsidRPr="00793644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  <w:rPr>
          <w:lang w:val="sr-Latn-RS"/>
        </w:rPr>
      </w:pPr>
      <w:r w:rsidRPr="00793644">
        <w:rPr>
          <w:lang w:val="sr-Latn-RS"/>
        </w:rPr>
        <w:t>Projektni zadatak</w:t>
      </w:r>
    </w:p>
    <w:p w:rsidR="00A30DBB" w:rsidRPr="00793644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  <w:rPr>
          <w:lang w:val="sr-Latn-RS"/>
        </w:rPr>
      </w:pPr>
      <w:r w:rsidRPr="00793644">
        <w:rPr>
          <w:lang w:val="sr-Latn-RS"/>
        </w:rPr>
        <w:t>Uputstvo za pisanje specifikacije scenarija upotrebe funkcionalnosti</w:t>
      </w:r>
    </w:p>
    <w:p w:rsidR="00474E66" w:rsidRPr="00793644" w:rsidRDefault="00474E66" w:rsidP="00474E66">
      <w:pPr>
        <w:pStyle w:val="Heading2"/>
        <w:rPr>
          <w:lang w:val="sr-Latn-RS"/>
        </w:rPr>
      </w:pPr>
      <w:bookmarkStart w:id="8" w:name="_Toc453981000"/>
      <w:r w:rsidRPr="00793644">
        <w:rPr>
          <w:lang w:val="sr-Latn-RS"/>
        </w:rPr>
        <w:t>Otvorena pitanja</w:t>
      </w:r>
      <w:bookmarkEnd w:id="8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4327"/>
      </w:tblGrid>
      <w:tr w:rsidR="00A30DBB" w:rsidRPr="00793644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A30DBB" w:rsidRPr="00793644" w:rsidRDefault="00A30DBB" w:rsidP="00A30DBB">
            <w:pPr>
              <w:jc w:val="center"/>
              <w:rPr>
                <w:sz w:val="28"/>
                <w:szCs w:val="28"/>
                <w:lang w:val="sr-Latn-RS"/>
              </w:rPr>
            </w:pPr>
            <w:r w:rsidRPr="00793644">
              <w:rPr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:rsidR="00A30DBB" w:rsidRPr="00793644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793644">
              <w:rPr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:rsidR="00A30DBB" w:rsidRPr="00793644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793644">
              <w:rPr>
                <w:sz w:val="28"/>
                <w:szCs w:val="28"/>
                <w:lang w:val="sr-Latn-RS"/>
              </w:rPr>
              <w:t>Rešenje</w:t>
            </w:r>
          </w:p>
        </w:tc>
      </w:tr>
      <w:tr w:rsidR="00A30DBB" w:rsidRPr="00793644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793644" w:rsidRDefault="00A30DBB" w:rsidP="00E566D8">
            <w:pPr>
              <w:jc w:val="center"/>
              <w:rPr>
                <w:b w:val="0"/>
                <w:lang w:val="sr-Latn-R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793644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793644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A30DBB" w:rsidRPr="00793644" w:rsidTr="00A30DB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793644" w:rsidRDefault="00A30DBB" w:rsidP="00E566D8">
            <w:pPr>
              <w:jc w:val="center"/>
              <w:rPr>
                <w:b w:val="0"/>
                <w:lang w:val="sr-Latn-R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793644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793644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A30DBB" w:rsidRPr="00793644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793644" w:rsidRDefault="00A30DBB" w:rsidP="00E566D8">
            <w:pPr>
              <w:jc w:val="center"/>
              <w:rPr>
                <w:b w:val="0"/>
                <w:lang w:val="sr-Latn-R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793644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793644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:rsidR="00275E2C" w:rsidRPr="00793644" w:rsidRDefault="00474E66" w:rsidP="008E60E9">
      <w:pPr>
        <w:pStyle w:val="Heading1"/>
        <w:rPr>
          <w:lang w:val="sr-Latn-RS"/>
        </w:rPr>
      </w:pPr>
      <w:bookmarkStart w:id="9" w:name="_Toc453981001"/>
      <w:r w:rsidRPr="00793644">
        <w:rPr>
          <w:lang w:val="sr-Latn-RS"/>
        </w:rPr>
        <w:t xml:space="preserve">Scenario </w:t>
      </w:r>
      <w:r w:rsidR="00CA7D36" w:rsidRPr="00793644">
        <w:rPr>
          <w:lang w:val="sr-Latn-RS"/>
        </w:rPr>
        <w:t>Registracija korisnika</w:t>
      </w:r>
      <w:bookmarkEnd w:id="9"/>
    </w:p>
    <w:p w:rsidR="00474E66" w:rsidRPr="00793644" w:rsidRDefault="00474E66" w:rsidP="00474E66">
      <w:pPr>
        <w:pStyle w:val="Heading2"/>
        <w:rPr>
          <w:lang w:val="sr-Latn-RS"/>
        </w:rPr>
      </w:pPr>
      <w:bookmarkStart w:id="10" w:name="_Toc453981002"/>
      <w:r w:rsidRPr="00793644">
        <w:rPr>
          <w:lang w:val="sr-Latn-RS"/>
        </w:rPr>
        <w:t>Kratak opis</w:t>
      </w:r>
      <w:bookmarkEnd w:id="10"/>
    </w:p>
    <w:p w:rsidR="00474E66" w:rsidRPr="00793644" w:rsidRDefault="00CA7D36" w:rsidP="00F4795A">
      <w:pPr>
        <w:ind w:left="576"/>
        <w:rPr>
          <w:lang w:val="sr-Latn-RS"/>
        </w:rPr>
      </w:pPr>
      <w:r w:rsidRPr="00793644">
        <w:rPr>
          <w:lang w:val="sr-Latn-RS"/>
        </w:rPr>
        <w:t>Ukoliko korisnik nema svoj nalog, može ga kreirati unošenjem ličnih podataka. Ti podaci će biti upisani u bazu podataka i na osnovu njih će korisnik kasnije moći da pristupa sistemu.</w:t>
      </w:r>
    </w:p>
    <w:p w:rsidR="00A30DBB" w:rsidRPr="00793644" w:rsidRDefault="00C70BD2" w:rsidP="00A30DBB">
      <w:pPr>
        <w:pStyle w:val="Heading2"/>
        <w:rPr>
          <w:lang w:val="sr-Latn-RS"/>
        </w:rPr>
      </w:pPr>
      <w:bookmarkStart w:id="11" w:name="_Toc453981003"/>
      <w:r w:rsidRPr="00793644">
        <w:rPr>
          <w:lang w:val="sr-Latn-RS"/>
        </w:rPr>
        <w:t>Glavni t</w:t>
      </w:r>
      <w:r w:rsidR="00A30DBB" w:rsidRPr="00793644">
        <w:rPr>
          <w:lang w:val="sr-Latn-RS"/>
        </w:rPr>
        <w:t>ok događaja</w:t>
      </w:r>
      <w:bookmarkEnd w:id="11"/>
    </w:p>
    <w:p w:rsidR="004D4D11" w:rsidRPr="00793644" w:rsidRDefault="004D4D11" w:rsidP="00F4795A">
      <w:pPr>
        <w:shd w:val="clear" w:color="auto" w:fill="FFFFFF" w:themeFill="background1"/>
        <w:ind w:left="576"/>
        <w:rPr>
          <w:lang w:val="sr-Latn-RS"/>
        </w:rPr>
      </w:pPr>
      <w:r w:rsidRPr="00793644">
        <w:rPr>
          <w:lang w:val="sr-Latn-RS"/>
        </w:rPr>
        <w:t>U ovom odeljku se opisuju glavni uspešni scenario (niz akcija) interakcije korisnika sa aplikacijom. Takođe je moguće navesti i više alternativnih scenarija (na primer, kada dolazi do različitih vrsta grešaka). Jedan scenario mora imati jedinstveni tok, na svim mestima "grananja", tj. tačkama u scenariju gde postoji neki izbor, mora se izabrati jedna alternativa, a ostale po potrebi opisati u dodatnim scenarijima.</w:t>
      </w:r>
    </w:p>
    <w:p w:rsidR="00A30DBB" w:rsidRPr="00793644" w:rsidRDefault="0079525A" w:rsidP="00A30DBB">
      <w:pPr>
        <w:pStyle w:val="Heading3"/>
        <w:rPr>
          <w:lang w:val="sr-Latn-RS"/>
        </w:rPr>
      </w:pPr>
      <w:bookmarkStart w:id="12" w:name="_Toc453981004"/>
      <w:r>
        <w:rPr>
          <w:lang w:val="sr-Latn-RS"/>
        </w:rPr>
        <w:lastRenderedPageBreak/>
        <w:t>Unos osnovnih podataka</w:t>
      </w:r>
      <w:bookmarkEnd w:id="12"/>
    </w:p>
    <w:p w:rsidR="007A5201" w:rsidRDefault="00CA7D36" w:rsidP="007A5201">
      <w:pPr>
        <w:ind w:left="720"/>
        <w:rPr>
          <w:lang w:val="sr-Latn-RS"/>
        </w:rPr>
      </w:pPr>
      <w:r w:rsidRPr="00793644">
        <w:rPr>
          <w:lang w:val="sr-Latn-RS"/>
        </w:rPr>
        <w:t>Korisnik je obavezan da unese ime, prezime,</w:t>
      </w:r>
      <w:r w:rsidR="00F4795A" w:rsidRPr="00793644">
        <w:rPr>
          <w:lang w:val="sr-Latn-RS"/>
        </w:rPr>
        <w:t xml:space="preserve"> e-mail adresu,</w:t>
      </w:r>
      <w:r w:rsidR="0079525A">
        <w:rPr>
          <w:lang w:val="sr-Latn-RS"/>
        </w:rPr>
        <w:t xml:space="preserve"> potvrdu e-mail adrese, datum rođenja, pol</w:t>
      </w:r>
      <w:r w:rsidRPr="00793644">
        <w:rPr>
          <w:lang w:val="sr-Latn-RS"/>
        </w:rPr>
        <w:t>.</w:t>
      </w:r>
    </w:p>
    <w:p w:rsidR="007A5201" w:rsidRDefault="007A5201" w:rsidP="007A5201">
      <w:pPr>
        <w:pStyle w:val="Heading3"/>
        <w:rPr>
          <w:lang w:val="sr-Latn-RS"/>
        </w:rPr>
      </w:pPr>
      <w:bookmarkStart w:id="13" w:name="_Toc453981005"/>
      <w:r>
        <w:rPr>
          <w:lang w:val="sr-Latn-RS"/>
        </w:rPr>
        <w:t>Validacija unetih podataka</w:t>
      </w:r>
      <w:bookmarkEnd w:id="13"/>
    </w:p>
    <w:p w:rsidR="007A5201" w:rsidRPr="007A5201" w:rsidRDefault="007A5201" w:rsidP="007A5201">
      <w:pPr>
        <w:ind w:left="720"/>
        <w:rPr>
          <w:lang w:val="sr-Latn-RS"/>
        </w:rPr>
      </w:pPr>
      <w:r>
        <w:rPr>
          <w:lang w:val="sr-Latn-RS"/>
        </w:rPr>
        <w:t>Pritiskom na dugme „Next step“ proverava se da li su uneti podaci ispravni i ukoliko jesu prelazi se na naredni korak registracije.</w:t>
      </w:r>
    </w:p>
    <w:p w:rsidR="00A30DBB" w:rsidRPr="00793644" w:rsidRDefault="00CA7D36" w:rsidP="00A30DBB">
      <w:pPr>
        <w:pStyle w:val="Heading3"/>
        <w:rPr>
          <w:lang w:val="sr-Latn-RS"/>
        </w:rPr>
      </w:pPr>
      <w:bookmarkStart w:id="14" w:name="_Toc453981006"/>
      <w:r w:rsidRPr="00793644">
        <w:rPr>
          <w:lang w:val="sr-Latn-RS"/>
        </w:rPr>
        <w:t xml:space="preserve">Unos </w:t>
      </w:r>
      <w:r w:rsidR="0079525A">
        <w:rPr>
          <w:lang w:val="sr-Latn-RS"/>
        </w:rPr>
        <w:t>lokacije korisnika</w:t>
      </w:r>
      <w:bookmarkEnd w:id="14"/>
      <w:r w:rsidRPr="00793644">
        <w:rPr>
          <w:lang w:val="sr-Latn-RS"/>
        </w:rPr>
        <w:t xml:space="preserve"> </w:t>
      </w:r>
    </w:p>
    <w:p w:rsidR="00A30DBB" w:rsidRDefault="007A5201" w:rsidP="0079525A">
      <w:pPr>
        <w:ind w:left="720"/>
        <w:rPr>
          <w:lang w:val="sr-Latn-RS"/>
        </w:rPr>
      </w:pPr>
      <w:r>
        <w:rPr>
          <w:lang w:val="sr-Latn-RS"/>
        </w:rPr>
        <w:t>Korisnik je obavezan da unese grad i državu u kojoj se trenutno nalazi.</w:t>
      </w:r>
    </w:p>
    <w:p w:rsidR="007A5201" w:rsidRDefault="007A5201" w:rsidP="007A5201">
      <w:pPr>
        <w:pStyle w:val="Heading3"/>
        <w:rPr>
          <w:lang w:val="sr-Latn-RS"/>
        </w:rPr>
      </w:pPr>
      <w:bookmarkStart w:id="15" w:name="_Toc453981007"/>
      <w:r>
        <w:rPr>
          <w:lang w:val="sr-Latn-RS"/>
        </w:rPr>
        <w:t>Validacija unetih podataka</w:t>
      </w:r>
      <w:bookmarkEnd w:id="15"/>
    </w:p>
    <w:p w:rsidR="007A5201" w:rsidRPr="007A5201" w:rsidRDefault="007A5201" w:rsidP="007A5201">
      <w:pPr>
        <w:ind w:left="720"/>
        <w:rPr>
          <w:lang w:val="sr-Latn-RS"/>
        </w:rPr>
      </w:pPr>
      <w:r>
        <w:rPr>
          <w:lang w:val="sr-Latn-RS"/>
        </w:rPr>
        <w:t>Pritiskom na dugme „Next step“ proverava se da li su uneti podaci ispravni i ukoliko jesu prelazi se na naredni korak registracije.</w:t>
      </w:r>
    </w:p>
    <w:p w:rsidR="00A30DBB" w:rsidRPr="00793644" w:rsidRDefault="007A5201" w:rsidP="00A30DBB">
      <w:pPr>
        <w:pStyle w:val="Heading3"/>
        <w:rPr>
          <w:lang w:val="sr-Latn-RS"/>
        </w:rPr>
      </w:pPr>
      <w:bookmarkStart w:id="16" w:name="_Toc453981008"/>
      <w:r>
        <w:rPr>
          <w:lang w:val="sr-Latn-RS"/>
        </w:rPr>
        <w:t>Biranje fotografije, korisničkog imena i lozinke</w:t>
      </w:r>
      <w:bookmarkEnd w:id="16"/>
    </w:p>
    <w:p w:rsidR="00A30DBB" w:rsidRDefault="007A5201" w:rsidP="00A30DBB">
      <w:pPr>
        <w:ind w:left="720"/>
        <w:rPr>
          <w:lang w:val="sr-Latn-RS"/>
        </w:rPr>
      </w:pPr>
      <w:r>
        <w:rPr>
          <w:lang w:val="sr-Latn-RS"/>
        </w:rPr>
        <w:t>Korisnik bira fotografiju koja će mu biti prikazana na profilu, korisničko ime koje će mu služiti za prijavljivanje na sistem i unosi lozinku i potvrdu lozinke.</w:t>
      </w:r>
    </w:p>
    <w:p w:rsidR="007A5201" w:rsidRDefault="007A5201" w:rsidP="007A5201">
      <w:pPr>
        <w:pStyle w:val="Heading3"/>
        <w:rPr>
          <w:lang w:val="sr-Latn-RS"/>
        </w:rPr>
      </w:pPr>
      <w:bookmarkStart w:id="17" w:name="_Toc453981009"/>
      <w:r>
        <w:rPr>
          <w:lang w:val="sr-Latn-RS"/>
        </w:rPr>
        <w:t>Validacija unetih podataka</w:t>
      </w:r>
      <w:bookmarkEnd w:id="17"/>
    </w:p>
    <w:p w:rsidR="007A5201" w:rsidRPr="007A5201" w:rsidRDefault="007A5201" w:rsidP="007A5201">
      <w:pPr>
        <w:ind w:left="720"/>
        <w:rPr>
          <w:lang w:val="sr-Latn-RS"/>
        </w:rPr>
      </w:pPr>
      <w:r>
        <w:rPr>
          <w:lang w:val="sr-Latn-RS"/>
        </w:rPr>
        <w:t>Pritiskom na dugme „Next step“ proverava se da li su uneti podaci ispravni i ukoliko jesu prelazi se na naredni korak registracije.</w:t>
      </w:r>
    </w:p>
    <w:p w:rsidR="00CA7D36" w:rsidRPr="00793644" w:rsidRDefault="007A5201" w:rsidP="00CA7D36">
      <w:pPr>
        <w:pStyle w:val="Heading3"/>
        <w:rPr>
          <w:lang w:val="sr-Latn-RS"/>
        </w:rPr>
      </w:pPr>
      <w:bookmarkStart w:id="18" w:name="_Toc453981010"/>
      <w:r>
        <w:rPr>
          <w:lang w:val="sr-Latn-RS"/>
        </w:rPr>
        <w:t>Unos detalja o korisniku</w:t>
      </w:r>
      <w:bookmarkEnd w:id="18"/>
    </w:p>
    <w:p w:rsidR="00CA7D36" w:rsidRPr="00793644" w:rsidRDefault="007A5201" w:rsidP="00CA7D36">
      <w:pPr>
        <w:ind w:left="720"/>
        <w:rPr>
          <w:lang w:val="sr-Latn-RS"/>
        </w:rPr>
      </w:pPr>
      <w:r>
        <w:rPr>
          <w:lang w:val="sr-Latn-RS"/>
        </w:rPr>
        <w:t>Korisnik unosi detalje o sebi kao što su kratak opis, unosi hobije i ostala interesovanja, koja ć</w:t>
      </w:r>
      <w:r w:rsidR="00C33564">
        <w:rPr>
          <w:lang w:val="sr-Latn-RS"/>
        </w:rPr>
        <w:t>e mu biti prikazana na profilu.</w:t>
      </w:r>
    </w:p>
    <w:p w:rsidR="00F4795A" w:rsidRPr="00793644" w:rsidRDefault="00F4795A" w:rsidP="00F4795A">
      <w:pPr>
        <w:pStyle w:val="Heading3"/>
        <w:rPr>
          <w:lang w:val="sr-Latn-RS"/>
        </w:rPr>
      </w:pPr>
      <w:bookmarkStart w:id="19" w:name="_Toc453981011"/>
      <w:r w:rsidRPr="00793644">
        <w:rPr>
          <w:lang w:val="sr-Latn-RS"/>
        </w:rPr>
        <w:t>Validacija unetih podataka</w:t>
      </w:r>
      <w:bookmarkEnd w:id="19"/>
    </w:p>
    <w:p w:rsidR="007A5201" w:rsidRPr="007A5201" w:rsidRDefault="007A5201" w:rsidP="007A5201">
      <w:pPr>
        <w:ind w:left="720"/>
        <w:rPr>
          <w:lang w:val="sr-Latn-RS"/>
        </w:rPr>
      </w:pPr>
      <w:r>
        <w:rPr>
          <w:lang w:val="sr-Latn-RS"/>
        </w:rPr>
        <w:t>Pritiskom na dugme „Signn up“ proverava se da li su uneti podaci ispravni i ukoliko jesu prelazi se na „Home page“.</w:t>
      </w:r>
    </w:p>
    <w:p w:rsidR="00F4795A" w:rsidRPr="00793644" w:rsidRDefault="00F4795A" w:rsidP="00F4795A">
      <w:pPr>
        <w:ind w:left="720"/>
        <w:rPr>
          <w:lang w:val="sr-Latn-RS"/>
        </w:rPr>
      </w:pPr>
    </w:p>
    <w:p w:rsidR="00F4795A" w:rsidRPr="00793644" w:rsidRDefault="00F4795A" w:rsidP="00F4795A">
      <w:pPr>
        <w:pStyle w:val="Heading2"/>
        <w:rPr>
          <w:lang w:val="sr-Latn-RS"/>
        </w:rPr>
      </w:pPr>
      <w:bookmarkStart w:id="20" w:name="_Toc453981012"/>
      <w:r w:rsidRPr="00793644">
        <w:rPr>
          <w:lang w:val="sr-Latn-RS"/>
        </w:rPr>
        <w:t>Proširenja</w:t>
      </w:r>
      <w:bookmarkEnd w:id="20"/>
    </w:p>
    <w:p w:rsidR="00F4795A" w:rsidRPr="00793644" w:rsidRDefault="006A6F4D" w:rsidP="00F4795A">
      <w:pPr>
        <w:ind w:firstLine="576"/>
        <w:rPr>
          <w:b/>
          <w:lang w:val="sr-Latn-RS"/>
        </w:rPr>
      </w:pPr>
      <w:r>
        <w:rPr>
          <w:b/>
          <w:lang w:val="sr-Latn-RS"/>
        </w:rPr>
        <w:t>2.2.2</w:t>
      </w:r>
      <w:r w:rsidR="00F4795A" w:rsidRPr="00793644">
        <w:rPr>
          <w:b/>
          <w:lang w:val="sr-Latn-RS"/>
        </w:rPr>
        <w:t xml:space="preserve">.a </w:t>
      </w:r>
      <w:r w:rsidR="00F4795A" w:rsidRPr="00793644">
        <w:rPr>
          <w:b/>
          <w:lang w:val="sr-Latn-RS"/>
        </w:rPr>
        <w:tab/>
        <w:t>E-mail nije validan ili je već u upotrebi</w:t>
      </w:r>
    </w:p>
    <w:p w:rsidR="00F4795A" w:rsidRPr="00793644" w:rsidRDefault="00F4795A" w:rsidP="00F4795A">
      <w:pPr>
        <w:ind w:firstLine="576"/>
        <w:rPr>
          <w:lang w:val="sr-Latn-RS"/>
        </w:rPr>
      </w:pPr>
      <w:r w:rsidRPr="00793644">
        <w:rPr>
          <w:b/>
          <w:lang w:val="sr-Latn-RS"/>
        </w:rPr>
        <w:t xml:space="preserve"> </w:t>
      </w:r>
      <w:r w:rsidRPr="00793644">
        <w:rPr>
          <w:b/>
          <w:lang w:val="sr-Latn-RS"/>
        </w:rPr>
        <w:tab/>
      </w:r>
      <w:r w:rsidRPr="00793644">
        <w:rPr>
          <w:lang w:val="sr-Latn-RS"/>
        </w:rPr>
        <w:tab/>
        <w:t>.1</w:t>
      </w:r>
      <w:r w:rsidRPr="00793644">
        <w:rPr>
          <w:lang w:val="sr-Latn-RS"/>
        </w:rPr>
        <w:tab/>
        <w:t>Sistem prikazuje odgovarajuću poruku greške.</w:t>
      </w:r>
    </w:p>
    <w:p w:rsidR="00F4795A" w:rsidRPr="00793644" w:rsidRDefault="00F4795A" w:rsidP="00F4795A">
      <w:pPr>
        <w:ind w:firstLine="576"/>
        <w:rPr>
          <w:lang w:val="sr-Latn-RS"/>
        </w:rPr>
      </w:pPr>
      <w:r w:rsidRPr="00793644">
        <w:rPr>
          <w:lang w:val="sr-Latn-RS"/>
        </w:rPr>
        <w:tab/>
      </w:r>
      <w:r w:rsidRPr="00793644">
        <w:rPr>
          <w:lang w:val="sr-Latn-RS"/>
        </w:rPr>
        <w:tab/>
        <w:t>.2</w:t>
      </w:r>
      <w:r w:rsidRPr="00793644">
        <w:rPr>
          <w:lang w:val="sr-Latn-RS"/>
        </w:rPr>
        <w:tab/>
        <w:t xml:space="preserve">Korisnik se vraća na unos </w:t>
      </w:r>
      <w:r w:rsidR="006A6F4D">
        <w:rPr>
          <w:lang w:val="sr-Latn-RS"/>
        </w:rPr>
        <w:t>osnovnih</w:t>
      </w:r>
      <w:r w:rsidRPr="00793644">
        <w:rPr>
          <w:lang w:val="sr-Latn-RS"/>
        </w:rPr>
        <w:t xml:space="preserve"> podataka. </w:t>
      </w:r>
    </w:p>
    <w:p w:rsidR="00F4795A" w:rsidRPr="00793644" w:rsidRDefault="00F4795A" w:rsidP="00F4795A">
      <w:pPr>
        <w:ind w:firstLine="576"/>
        <w:rPr>
          <w:lang w:val="sr-Latn-RS"/>
        </w:rPr>
      </w:pPr>
    </w:p>
    <w:p w:rsidR="00F4795A" w:rsidRPr="00793644" w:rsidRDefault="006A6F4D" w:rsidP="00F4795A">
      <w:pPr>
        <w:ind w:firstLine="576"/>
        <w:rPr>
          <w:b/>
          <w:lang w:val="sr-Latn-RS"/>
        </w:rPr>
      </w:pPr>
      <w:r>
        <w:rPr>
          <w:b/>
          <w:lang w:val="sr-Latn-RS"/>
        </w:rPr>
        <w:t>2.2.2</w:t>
      </w:r>
      <w:r w:rsidR="00F4795A" w:rsidRPr="00793644">
        <w:rPr>
          <w:b/>
          <w:lang w:val="sr-Latn-RS"/>
        </w:rPr>
        <w:t xml:space="preserve">.b </w:t>
      </w:r>
      <w:r w:rsidR="00F4795A" w:rsidRPr="00793644">
        <w:rPr>
          <w:b/>
          <w:lang w:val="sr-Latn-RS"/>
        </w:rPr>
        <w:tab/>
        <w:t>Datum rođenja nije validan</w:t>
      </w:r>
      <w:r>
        <w:rPr>
          <w:b/>
          <w:lang w:val="sr-Latn-RS"/>
        </w:rPr>
        <w:t xml:space="preserve"> – korisnik nije punoletan</w:t>
      </w:r>
    </w:p>
    <w:p w:rsidR="00F4795A" w:rsidRPr="00793644" w:rsidRDefault="00F4795A" w:rsidP="00F4795A">
      <w:pPr>
        <w:ind w:firstLine="576"/>
        <w:rPr>
          <w:lang w:val="sr-Latn-RS"/>
        </w:rPr>
      </w:pPr>
      <w:r w:rsidRPr="00793644">
        <w:rPr>
          <w:b/>
          <w:lang w:val="sr-Latn-RS"/>
        </w:rPr>
        <w:t xml:space="preserve"> </w:t>
      </w:r>
      <w:r w:rsidRPr="00793644">
        <w:rPr>
          <w:b/>
          <w:lang w:val="sr-Latn-RS"/>
        </w:rPr>
        <w:tab/>
      </w:r>
      <w:r w:rsidRPr="00793644">
        <w:rPr>
          <w:lang w:val="sr-Latn-RS"/>
        </w:rPr>
        <w:tab/>
        <w:t>.1</w:t>
      </w:r>
      <w:r w:rsidRPr="00793644">
        <w:rPr>
          <w:lang w:val="sr-Latn-RS"/>
        </w:rPr>
        <w:tab/>
        <w:t>Sistem prikazuje odgovarajuću poruku greške.</w:t>
      </w:r>
    </w:p>
    <w:p w:rsidR="00F4795A" w:rsidRDefault="00F4795A" w:rsidP="00F4795A">
      <w:pPr>
        <w:ind w:firstLine="576"/>
        <w:rPr>
          <w:lang w:val="sr-Latn-RS"/>
        </w:rPr>
      </w:pPr>
      <w:r w:rsidRPr="00793644">
        <w:rPr>
          <w:lang w:val="sr-Latn-RS"/>
        </w:rPr>
        <w:tab/>
      </w:r>
      <w:r w:rsidRPr="00793644">
        <w:rPr>
          <w:lang w:val="sr-Latn-RS"/>
        </w:rPr>
        <w:tab/>
        <w:t>.2</w:t>
      </w:r>
      <w:r w:rsidRPr="00793644">
        <w:rPr>
          <w:lang w:val="sr-Latn-RS"/>
        </w:rPr>
        <w:tab/>
        <w:t xml:space="preserve">Korisnik se vraća na unos </w:t>
      </w:r>
      <w:r w:rsidR="006A6F4D">
        <w:rPr>
          <w:lang w:val="sr-Latn-RS"/>
        </w:rPr>
        <w:t>osnovnih</w:t>
      </w:r>
      <w:r w:rsidRPr="00793644">
        <w:rPr>
          <w:lang w:val="sr-Latn-RS"/>
        </w:rPr>
        <w:t xml:space="preserve"> podataka. </w:t>
      </w:r>
    </w:p>
    <w:p w:rsidR="006A6F4D" w:rsidRDefault="006A6F4D" w:rsidP="00F4795A">
      <w:pPr>
        <w:ind w:firstLine="576"/>
        <w:rPr>
          <w:b/>
          <w:lang w:val="sr-Latn-RS"/>
        </w:rPr>
      </w:pPr>
      <w:r>
        <w:rPr>
          <w:b/>
          <w:lang w:val="sr-Latn-RS"/>
        </w:rPr>
        <w:lastRenderedPageBreak/>
        <w:t>2.2.2</w:t>
      </w:r>
      <w:r w:rsidRPr="006A6F4D">
        <w:rPr>
          <w:b/>
          <w:lang w:val="sr-Latn-RS"/>
        </w:rPr>
        <w:t>.c</w:t>
      </w:r>
      <w:r w:rsidRPr="006A6F4D">
        <w:rPr>
          <w:b/>
          <w:lang w:val="sr-Latn-RS"/>
        </w:rPr>
        <w:tab/>
        <w:t>Ime i prezime nisu validni</w:t>
      </w:r>
    </w:p>
    <w:p w:rsidR="006A6F4D" w:rsidRDefault="006A6F4D" w:rsidP="00F4795A">
      <w:pPr>
        <w:ind w:firstLine="576"/>
        <w:rPr>
          <w:lang w:val="sr-Latn-RS"/>
        </w:rPr>
      </w:pPr>
      <w:r>
        <w:rPr>
          <w:b/>
          <w:lang w:val="sr-Latn-RS"/>
        </w:rPr>
        <w:tab/>
      </w:r>
      <w:r>
        <w:rPr>
          <w:b/>
          <w:lang w:val="sr-Latn-RS"/>
        </w:rPr>
        <w:tab/>
      </w:r>
      <w:r>
        <w:rPr>
          <w:lang w:val="sr-Latn-RS"/>
        </w:rPr>
        <w:t>.1</w:t>
      </w:r>
      <w:r>
        <w:rPr>
          <w:lang w:val="sr-Latn-RS"/>
        </w:rPr>
        <w:tab/>
        <w:t>Sistem prikazuje odgovarajuću poruku greške.</w:t>
      </w:r>
    </w:p>
    <w:p w:rsidR="006A6F4D" w:rsidRDefault="006A6F4D" w:rsidP="00F4795A">
      <w:pPr>
        <w:ind w:firstLine="576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.2</w:t>
      </w:r>
      <w:r>
        <w:rPr>
          <w:lang w:val="sr-Latn-RS"/>
        </w:rPr>
        <w:tab/>
        <w:t>Korisnik se vraća na unos osnovnih podataka.</w:t>
      </w:r>
    </w:p>
    <w:p w:rsidR="006A6F4D" w:rsidRDefault="006A6F4D" w:rsidP="00F4795A">
      <w:pPr>
        <w:ind w:firstLine="576"/>
        <w:rPr>
          <w:b/>
          <w:lang w:val="sr-Latn-RS"/>
        </w:rPr>
      </w:pPr>
      <w:r>
        <w:rPr>
          <w:b/>
          <w:lang w:val="sr-Latn-RS"/>
        </w:rPr>
        <w:t>2.2.2.d</w:t>
      </w:r>
      <w:r>
        <w:rPr>
          <w:b/>
          <w:lang w:val="sr-Latn-RS"/>
        </w:rPr>
        <w:tab/>
        <w:t>Korisnik nije select-ovao pol</w:t>
      </w:r>
    </w:p>
    <w:p w:rsidR="006A6F4D" w:rsidRDefault="006A6F4D" w:rsidP="00F4795A">
      <w:pPr>
        <w:ind w:firstLine="576"/>
        <w:rPr>
          <w:lang w:val="sr-Latn-RS"/>
        </w:rPr>
      </w:pPr>
      <w:r>
        <w:rPr>
          <w:b/>
          <w:lang w:val="sr-Latn-RS"/>
        </w:rPr>
        <w:tab/>
      </w:r>
      <w:r>
        <w:rPr>
          <w:b/>
          <w:lang w:val="sr-Latn-RS"/>
        </w:rPr>
        <w:tab/>
      </w:r>
      <w:r>
        <w:rPr>
          <w:lang w:val="sr-Latn-RS"/>
        </w:rPr>
        <w:t>.1</w:t>
      </w:r>
      <w:r>
        <w:rPr>
          <w:lang w:val="sr-Latn-RS"/>
        </w:rPr>
        <w:tab/>
        <w:t>Sistem prikazuje odgovarajuću poruku greške.</w:t>
      </w:r>
    </w:p>
    <w:p w:rsidR="006A6F4D" w:rsidRDefault="006A6F4D" w:rsidP="00F4795A">
      <w:pPr>
        <w:ind w:firstLine="576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.2</w:t>
      </w:r>
      <w:r>
        <w:rPr>
          <w:lang w:val="sr-Latn-RS"/>
        </w:rPr>
        <w:tab/>
        <w:t>Korisnik se vraća na unos osnovnih podataka.</w:t>
      </w:r>
    </w:p>
    <w:p w:rsidR="006A6F4D" w:rsidRDefault="006A6F4D" w:rsidP="00F4795A">
      <w:pPr>
        <w:ind w:firstLine="576"/>
        <w:rPr>
          <w:b/>
          <w:lang w:val="sr-Latn-RS"/>
        </w:rPr>
      </w:pPr>
      <w:r>
        <w:rPr>
          <w:b/>
          <w:lang w:val="sr-Latn-RS"/>
        </w:rPr>
        <w:t>2.2.2.e</w:t>
      </w:r>
      <w:r>
        <w:rPr>
          <w:b/>
          <w:lang w:val="sr-Latn-RS"/>
        </w:rPr>
        <w:tab/>
        <w:t>Email i potvrda email-a se ne slažu</w:t>
      </w:r>
    </w:p>
    <w:p w:rsidR="006A6F4D" w:rsidRDefault="006A6F4D" w:rsidP="006A6F4D">
      <w:pPr>
        <w:ind w:firstLine="576"/>
        <w:rPr>
          <w:lang w:val="sr-Latn-RS"/>
        </w:rPr>
      </w:pPr>
      <w:r>
        <w:rPr>
          <w:b/>
          <w:lang w:val="sr-Latn-RS"/>
        </w:rPr>
        <w:tab/>
      </w:r>
      <w:r>
        <w:rPr>
          <w:b/>
          <w:lang w:val="sr-Latn-RS"/>
        </w:rPr>
        <w:tab/>
      </w:r>
      <w:r>
        <w:rPr>
          <w:lang w:val="sr-Latn-RS"/>
        </w:rPr>
        <w:t>.1</w:t>
      </w:r>
      <w:r>
        <w:rPr>
          <w:lang w:val="sr-Latn-RS"/>
        </w:rPr>
        <w:tab/>
        <w:t>Sistem prikazuje odgovarajuću poruku greške.</w:t>
      </w:r>
    </w:p>
    <w:p w:rsidR="006A6F4D" w:rsidRDefault="006A6F4D" w:rsidP="006A6F4D">
      <w:pPr>
        <w:ind w:firstLine="576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.2</w:t>
      </w:r>
      <w:r>
        <w:rPr>
          <w:lang w:val="sr-Latn-RS"/>
        </w:rPr>
        <w:tab/>
        <w:t>Korisnik se vraća na unos osnovnih podataka.</w:t>
      </w:r>
    </w:p>
    <w:p w:rsidR="006A6F4D" w:rsidRDefault="006A6F4D" w:rsidP="006A6F4D">
      <w:pPr>
        <w:ind w:firstLine="576"/>
        <w:rPr>
          <w:lang w:val="sr-Latn-RS"/>
        </w:rPr>
      </w:pPr>
    </w:p>
    <w:p w:rsidR="006A6F4D" w:rsidRDefault="006A6F4D" w:rsidP="006A6F4D">
      <w:pPr>
        <w:ind w:firstLine="576"/>
        <w:rPr>
          <w:b/>
          <w:lang w:val="sr-Latn-RS"/>
        </w:rPr>
      </w:pPr>
      <w:r>
        <w:rPr>
          <w:b/>
          <w:lang w:val="sr-Latn-RS"/>
        </w:rPr>
        <w:t>2.2.4.a</w:t>
      </w:r>
      <w:r>
        <w:rPr>
          <w:b/>
          <w:lang w:val="sr-Latn-RS"/>
        </w:rPr>
        <w:tab/>
        <w:t>Korisnik nije select-ovao grad i/ili državu</w:t>
      </w:r>
    </w:p>
    <w:p w:rsidR="006A6F4D" w:rsidRDefault="006A6F4D" w:rsidP="006A6F4D">
      <w:pPr>
        <w:ind w:firstLine="576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.1</w:t>
      </w:r>
      <w:r>
        <w:rPr>
          <w:lang w:val="sr-Latn-RS"/>
        </w:rPr>
        <w:tab/>
        <w:t>Sistem prikazuje odgovarajuću poruku greške.</w:t>
      </w:r>
    </w:p>
    <w:p w:rsidR="006A6F4D" w:rsidRDefault="006A6F4D" w:rsidP="006A6F4D">
      <w:pPr>
        <w:ind w:firstLine="576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.2</w:t>
      </w:r>
      <w:r>
        <w:rPr>
          <w:lang w:val="sr-Latn-RS"/>
        </w:rPr>
        <w:tab/>
        <w:t>Korisnik se vraća na unos lokacije.</w:t>
      </w:r>
    </w:p>
    <w:p w:rsidR="006A6F4D" w:rsidRDefault="006A6F4D" w:rsidP="006A6F4D">
      <w:pPr>
        <w:ind w:firstLine="576"/>
        <w:rPr>
          <w:lang w:val="sr-Latn-RS"/>
        </w:rPr>
      </w:pPr>
    </w:p>
    <w:p w:rsidR="006A6F4D" w:rsidRPr="00646A58" w:rsidRDefault="006A6F4D" w:rsidP="006A6F4D">
      <w:pPr>
        <w:ind w:firstLine="576"/>
        <w:rPr>
          <w:b/>
          <w:lang w:val="sr-Latn-RS"/>
        </w:rPr>
      </w:pPr>
      <w:r w:rsidRPr="00646A58">
        <w:rPr>
          <w:b/>
          <w:lang w:val="sr-Latn-RS"/>
        </w:rPr>
        <w:t>2.2.6.a</w:t>
      </w:r>
      <w:r w:rsidRPr="00646A58">
        <w:rPr>
          <w:b/>
          <w:lang w:val="sr-Latn-RS"/>
        </w:rPr>
        <w:tab/>
        <w:t>Korisnik nije upload-ovao fotografiju</w:t>
      </w:r>
    </w:p>
    <w:p w:rsidR="006A6F4D" w:rsidRDefault="006A6F4D" w:rsidP="006A6F4D">
      <w:pPr>
        <w:ind w:firstLine="576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.1</w:t>
      </w:r>
      <w:r>
        <w:rPr>
          <w:lang w:val="sr-Latn-RS"/>
        </w:rPr>
        <w:tab/>
        <w:t>Sistem prikazuje odgovarajuću poruku greške.</w:t>
      </w:r>
    </w:p>
    <w:p w:rsidR="006A6F4D" w:rsidRDefault="006A6F4D" w:rsidP="006A6F4D">
      <w:pPr>
        <w:ind w:firstLine="576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.2</w:t>
      </w:r>
      <w:r>
        <w:rPr>
          <w:lang w:val="sr-Latn-RS"/>
        </w:rPr>
        <w:tab/>
        <w:t xml:space="preserve">Korisnik se vraća na biranje fotogradije, </w:t>
      </w:r>
      <w:r w:rsidR="00646A58">
        <w:rPr>
          <w:lang w:val="sr-Latn-RS"/>
        </w:rPr>
        <w:t>korisničkog imena i lozinke</w:t>
      </w:r>
      <w:r>
        <w:rPr>
          <w:lang w:val="sr-Latn-RS"/>
        </w:rPr>
        <w:t>.</w:t>
      </w:r>
    </w:p>
    <w:p w:rsidR="00646A58" w:rsidRDefault="00646A58" w:rsidP="006A6F4D">
      <w:pPr>
        <w:ind w:firstLine="576"/>
        <w:rPr>
          <w:lang w:val="sr-Latn-RS"/>
        </w:rPr>
      </w:pPr>
    </w:p>
    <w:p w:rsidR="00646A58" w:rsidRPr="00646A58" w:rsidRDefault="00646A58" w:rsidP="006A6F4D">
      <w:pPr>
        <w:ind w:firstLine="576"/>
        <w:rPr>
          <w:b/>
          <w:lang w:val="sr-Latn-RS"/>
        </w:rPr>
      </w:pPr>
      <w:r w:rsidRPr="00646A58">
        <w:rPr>
          <w:b/>
          <w:lang w:val="sr-Latn-RS"/>
        </w:rPr>
        <w:t>2.2.6.b</w:t>
      </w:r>
      <w:r w:rsidRPr="00646A58">
        <w:rPr>
          <w:b/>
          <w:lang w:val="sr-Latn-RS"/>
        </w:rPr>
        <w:tab/>
        <w:t>Uneto korisničko ime je već zauzeto</w:t>
      </w:r>
    </w:p>
    <w:p w:rsidR="00646A58" w:rsidRDefault="00646A58" w:rsidP="00646A58">
      <w:pPr>
        <w:ind w:firstLine="576"/>
        <w:rPr>
          <w:lang w:val="sr-Latn-RS"/>
        </w:rPr>
      </w:pPr>
      <w:r>
        <w:rPr>
          <w:b/>
          <w:lang w:val="sr-Latn-RS"/>
        </w:rPr>
        <w:tab/>
      </w:r>
      <w:r>
        <w:rPr>
          <w:b/>
          <w:lang w:val="sr-Latn-RS"/>
        </w:rPr>
        <w:tab/>
      </w:r>
      <w:r>
        <w:rPr>
          <w:lang w:val="sr-Latn-RS"/>
        </w:rPr>
        <w:t>.1</w:t>
      </w:r>
      <w:r>
        <w:rPr>
          <w:lang w:val="sr-Latn-RS"/>
        </w:rPr>
        <w:tab/>
        <w:t>Sistem prikazuje odgovarajuću poruku greške.</w:t>
      </w:r>
    </w:p>
    <w:p w:rsidR="00646A58" w:rsidRDefault="00646A58" w:rsidP="00646A58">
      <w:pPr>
        <w:ind w:firstLine="576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.2</w:t>
      </w:r>
      <w:r>
        <w:rPr>
          <w:lang w:val="sr-Latn-RS"/>
        </w:rPr>
        <w:tab/>
        <w:t>Korisnik se vraća na biranje fotogradije, korisničkog imena i lozinke.</w:t>
      </w:r>
    </w:p>
    <w:p w:rsidR="00646A58" w:rsidRDefault="00646A58" w:rsidP="00646A58">
      <w:pPr>
        <w:ind w:firstLine="576"/>
        <w:rPr>
          <w:lang w:val="sr-Latn-RS"/>
        </w:rPr>
      </w:pPr>
    </w:p>
    <w:p w:rsidR="00646A58" w:rsidRDefault="00646A58" w:rsidP="00646A58">
      <w:pPr>
        <w:ind w:firstLine="576"/>
        <w:rPr>
          <w:lang w:val="sr-Latn-RS"/>
        </w:rPr>
      </w:pPr>
    </w:p>
    <w:p w:rsidR="00646A58" w:rsidRDefault="00646A58" w:rsidP="00646A58">
      <w:pPr>
        <w:ind w:firstLine="576"/>
        <w:rPr>
          <w:b/>
          <w:lang w:val="sr-Latn-RS"/>
        </w:rPr>
      </w:pPr>
      <w:r>
        <w:rPr>
          <w:b/>
          <w:lang w:val="sr-Latn-RS"/>
        </w:rPr>
        <w:t>2.2.6.c</w:t>
      </w:r>
      <w:r>
        <w:rPr>
          <w:b/>
          <w:lang w:val="sr-Latn-RS"/>
        </w:rPr>
        <w:tab/>
        <w:t>Korisnik je uneo korisničko ime koje nije validno</w:t>
      </w:r>
    </w:p>
    <w:p w:rsidR="00646A58" w:rsidRDefault="00646A58" w:rsidP="00646A58">
      <w:pPr>
        <w:ind w:firstLine="576"/>
        <w:rPr>
          <w:lang w:val="sr-Latn-RS"/>
        </w:rPr>
      </w:pPr>
      <w:r>
        <w:rPr>
          <w:b/>
          <w:lang w:val="sr-Latn-RS"/>
        </w:rPr>
        <w:tab/>
      </w:r>
      <w:r>
        <w:rPr>
          <w:b/>
          <w:lang w:val="sr-Latn-RS"/>
        </w:rPr>
        <w:tab/>
      </w:r>
      <w:r>
        <w:rPr>
          <w:lang w:val="sr-Latn-RS"/>
        </w:rPr>
        <w:t>.1</w:t>
      </w:r>
      <w:r>
        <w:rPr>
          <w:lang w:val="sr-Latn-RS"/>
        </w:rPr>
        <w:tab/>
        <w:t>Sistem prikazuje odgovarajuću poruku greške.</w:t>
      </w:r>
    </w:p>
    <w:p w:rsidR="00646A58" w:rsidRDefault="00646A58" w:rsidP="00646A58">
      <w:pPr>
        <w:ind w:firstLine="576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.2</w:t>
      </w:r>
      <w:r>
        <w:rPr>
          <w:lang w:val="sr-Latn-RS"/>
        </w:rPr>
        <w:tab/>
        <w:t>Korisnik se vraća na biranje fotogradije, korisničkog imena i lozinke.</w:t>
      </w:r>
    </w:p>
    <w:p w:rsidR="00646A58" w:rsidRDefault="00646A58" w:rsidP="00646A58">
      <w:pPr>
        <w:ind w:firstLine="576"/>
        <w:rPr>
          <w:lang w:val="sr-Latn-RS"/>
        </w:rPr>
      </w:pPr>
    </w:p>
    <w:p w:rsidR="00646A58" w:rsidRPr="00646A58" w:rsidRDefault="00646A58" w:rsidP="00646A58">
      <w:pPr>
        <w:ind w:firstLine="576"/>
        <w:rPr>
          <w:b/>
          <w:lang w:val="sr-Latn-RS"/>
        </w:rPr>
      </w:pPr>
      <w:r w:rsidRPr="00646A58">
        <w:rPr>
          <w:b/>
          <w:lang w:val="sr-Latn-RS"/>
        </w:rPr>
        <w:t>2.2.6.d</w:t>
      </w:r>
      <w:r w:rsidRPr="00646A58">
        <w:rPr>
          <w:b/>
          <w:lang w:val="sr-Latn-RS"/>
        </w:rPr>
        <w:tab/>
        <w:t>Lozinka nije odgovarajuće dužine</w:t>
      </w:r>
    </w:p>
    <w:p w:rsidR="00646A58" w:rsidRDefault="00646A58" w:rsidP="00646A58">
      <w:pPr>
        <w:ind w:firstLine="576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.1</w:t>
      </w:r>
      <w:r>
        <w:rPr>
          <w:lang w:val="sr-Latn-RS"/>
        </w:rPr>
        <w:tab/>
        <w:t>Sistem prikazuje odgovarajuću poruku greške.</w:t>
      </w:r>
    </w:p>
    <w:p w:rsidR="00646A58" w:rsidRDefault="00646A58" w:rsidP="00646A58">
      <w:pPr>
        <w:ind w:firstLine="576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.2</w:t>
      </w:r>
      <w:r>
        <w:rPr>
          <w:lang w:val="sr-Latn-RS"/>
        </w:rPr>
        <w:tab/>
        <w:t>Korisnik se vraća na biranje fotogradije, korisničkog imena i lozinke.</w:t>
      </w:r>
    </w:p>
    <w:p w:rsidR="00646A58" w:rsidRDefault="00646A58" w:rsidP="00646A58">
      <w:pPr>
        <w:ind w:firstLine="576"/>
        <w:rPr>
          <w:lang w:val="sr-Latn-RS"/>
        </w:rPr>
      </w:pPr>
    </w:p>
    <w:p w:rsidR="00646A58" w:rsidRPr="00646A58" w:rsidRDefault="00646A58" w:rsidP="00646A58">
      <w:pPr>
        <w:ind w:firstLine="576"/>
        <w:rPr>
          <w:b/>
          <w:lang w:val="sr-Latn-RS"/>
        </w:rPr>
      </w:pPr>
      <w:r w:rsidRPr="00646A58">
        <w:rPr>
          <w:b/>
          <w:lang w:val="sr-Latn-RS"/>
        </w:rPr>
        <w:t>2.2.6.e</w:t>
      </w:r>
      <w:r w:rsidRPr="00646A58">
        <w:rPr>
          <w:b/>
          <w:lang w:val="sr-Latn-RS"/>
        </w:rPr>
        <w:tab/>
        <w:t>Lozinka nije validna</w:t>
      </w:r>
    </w:p>
    <w:p w:rsidR="00646A58" w:rsidRDefault="00646A58" w:rsidP="00646A58">
      <w:pPr>
        <w:ind w:firstLine="576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.1</w:t>
      </w:r>
      <w:r>
        <w:rPr>
          <w:lang w:val="sr-Latn-RS"/>
        </w:rPr>
        <w:tab/>
        <w:t>Sistem prikazuje odgovarajuću poruku greške.</w:t>
      </w:r>
    </w:p>
    <w:p w:rsidR="00646A58" w:rsidRDefault="00646A58" w:rsidP="00646A58">
      <w:pPr>
        <w:ind w:firstLine="576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.2</w:t>
      </w:r>
      <w:r>
        <w:rPr>
          <w:lang w:val="sr-Latn-RS"/>
        </w:rPr>
        <w:tab/>
        <w:t>Korisnik se vraća na biranje fotogradije, korisničkog imena i lozinke.</w:t>
      </w:r>
    </w:p>
    <w:p w:rsidR="00646A58" w:rsidRDefault="00646A58" w:rsidP="00646A58">
      <w:pPr>
        <w:ind w:firstLine="576"/>
        <w:rPr>
          <w:lang w:val="sr-Latn-RS"/>
        </w:rPr>
      </w:pPr>
    </w:p>
    <w:p w:rsidR="00646A58" w:rsidRPr="00646A58" w:rsidRDefault="00646A58" w:rsidP="00646A58">
      <w:pPr>
        <w:ind w:firstLine="576"/>
        <w:rPr>
          <w:b/>
          <w:lang w:val="sr-Latn-RS"/>
        </w:rPr>
      </w:pPr>
      <w:r w:rsidRPr="00646A58">
        <w:rPr>
          <w:b/>
          <w:lang w:val="sr-Latn-RS"/>
        </w:rPr>
        <w:t>2.2.6.f</w:t>
      </w:r>
      <w:r w:rsidRPr="00646A58">
        <w:rPr>
          <w:b/>
          <w:lang w:val="sr-Latn-RS"/>
        </w:rPr>
        <w:tab/>
        <w:t>Lozinka nije odgovarajuće dužine</w:t>
      </w:r>
    </w:p>
    <w:p w:rsidR="00646A58" w:rsidRDefault="00646A58" w:rsidP="00646A58">
      <w:pPr>
        <w:ind w:firstLine="576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.1</w:t>
      </w:r>
      <w:r>
        <w:rPr>
          <w:lang w:val="sr-Latn-RS"/>
        </w:rPr>
        <w:tab/>
        <w:t>Sistem prikazuje odgovarajuću poruku greške.</w:t>
      </w:r>
    </w:p>
    <w:p w:rsidR="00646A58" w:rsidRDefault="00646A58" w:rsidP="00646A58">
      <w:pPr>
        <w:ind w:firstLine="576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.2</w:t>
      </w:r>
      <w:r>
        <w:rPr>
          <w:lang w:val="sr-Latn-RS"/>
        </w:rPr>
        <w:tab/>
        <w:t>Korisnik se vraća na biranje fotogradije, korisničkog imena i lozinke.</w:t>
      </w:r>
    </w:p>
    <w:p w:rsidR="00646A58" w:rsidRDefault="00646A58" w:rsidP="00646A58">
      <w:pPr>
        <w:ind w:firstLine="576"/>
        <w:rPr>
          <w:lang w:val="sr-Latn-RS"/>
        </w:rPr>
      </w:pPr>
    </w:p>
    <w:p w:rsidR="00646A58" w:rsidRDefault="00646A58" w:rsidP="00646A58">
      <w:pPr>
        <w:ind w:firstLine="576"/>
        <w:rPr>
          <w:b/>
          <w:lang w:val="sr-Latn-RS"/>
        </w:rPr>
      </w:pPr>
      <w:r w:rsidRPr="00646A58">
        <w:rPr>
          <w:b/>
          <w:lang w:val="sr-Latn-RS"/>
        </w:rPr>
        <w:t>2.2.6.g</w:t>
      </w:r>
      <w:r w:rsidRPr="00646A58">
        <w:rPr>
          <w:b/>
          <w:lang w:val="sr-Latn-RS"/>
        </w:rPr>
        <w:tab/>
        <w:t>Korisnik je uneo različite lozinke</w:t>
      </w:r>
    </w:p>
    <w:p w:rsidR="00646A58" w:rsidRDefault="00646A58" w:rsidP="00646A58">
      <w:pPr>
        <w:ind w:firstLine="576"/>
        <w:rPr>
          <w:lang w:val="sr-Latn-RS"/>
        </w:rPr>
      </w:pPr>
      <w:r>
        <w:rPr>
          <w:b/>
          <w:lang w:val="sr-Latn-RS"/>
        </w:rPr>
        <w:tab/>
      </w:r>
      <w:r>
        <w:rPr>
          <w:b/>
          <w:lang w:val="sr-Latn-RS"/>
        </w:rPr>
        <w:tab/>
      </w:r>
      <w:r>
        <w:rPr>
          <w:lang w:val="sr-Latn-RS"/>
        </w:rPr>
        <w:t>.1</w:t>
      </w:r>
      <w:r>
        <w:rPr>
          <w:lang w:val="sr-Latn-RS"/>
        </w:rPr>
        <w:tab/>
        <w:t>Sistem prikazuje odgovarajuću poruku greške.</w:t>
      </w:r>
    </w:p>
    <w:p w:rsidR="00646A58" w:rsidRDefault="00646A58" w:rsidP="00646A58">
      <w:pPr>
        <w:ind w:firstLine="576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.2</w:t>
      </w:r>
      <w:r>
        <w:rPr>
          <w:lang w:val="sr-Latn-RS"/>
        </w:rPr>
        <w:tab/>
        <w:t>Korisnik se vraća na biranje fotogradije, korisničkog imena i lozinke.</w:t>
      </w:r>
    </w:p>
    <w:p w:rsidR="00646A58" w:rsidRDefault="00646A58" w:rsidP="00646A58">
      <w:pPr>
        <w:ind w:firstLine="576"/>
        <w:rPr>
          <w:lang w:val="sr-Latn-RS"/>
        </w:rPr>
      </w:pPr>
    </w:p>
    <w:p w:rsidR="00646A58" w:rsidRDefault="00646A58" w:rsidP="00646A58">
      <w:pPr>
        <w:ind w:firstLine="576"/>
        <w:rPr>
          <w:b/>
          <w:lang w:val="sr-Latn-RS"/>
        </w:rPr>
      </w:pPr>
      <w:r w:rsidRPr="00646A58">
        <w:rPr>
          <w:b/>
          <w:lang w:val="sr-Latn-RS"/>
        </w:rPr>
        <w:t>2.2.8.a</w:t>
      </w:r>
      <w:r w:rsidRPr="00646A58">
        <w:rPr>
          <w:b/>
          <w:lang w:val="sr-Latn-RS"/>
        </w:rPr>
        <w:tab/>
        <w:t>Određena polja nisu odgovarajuće dužine</w:t>
      </w:r>
    </w:p>
    <w:p w:rsidR="00646A58" w:rsidRDefault="00646A58" w:rsidP="00646A58">
      <w:pPr>
        <w:ind w:firstLine="576"/>
        <w:rPr>
          <w:lang w:val="sr-Latn-RS"/>
        </w:rPr>
      </w:pPr>
      <w:r>
        <w:rPr>
          <w:b/>
          <w:lang w:val="sr-Latn-RS"/>
        </w:rPr>
        <w:tab/>
      </w:r>
      <w:r>
        <w:rPr>
          <w:b/>
          <w:lang w:val="sr-Latn-RS"/>
        </w:rPr>
        <w:tab/>
      </w:r>
      <w:r>
        <w:rPr>
          <w:lang w:val="sr-Latn-RS"/>
        </w:rPr>
        <w:t>.1</w:t>
      </w:r>
      <w:r>
        <w:rPr>
          <w:lang w:val="sr-Latn-RS"/>
        </w:rPr>
        <w:tab/>
        <w:t>Sistem prikazuje odgovarajuću poruku greške.</w:t>
      </w:r>
    </w:p>
    <w:p w:rsidR="00646A58" w:rsidRDefault="00646A58" w:rsidP="00646A58">
      <w:pPr>
        <w:ind w:firstLine="576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.2</w:t>
      </w:r>
      <w:r>
        <w:rPr>
          <w:lang w:val="sr-Latn-RS"/>
        </w:rPr>
        <w:tab/>
        <w:t>Korisnik se vraća na unos detalja o sebi.</w:t>
      </w:r>
    </w:p>
    <w:p w:rsidR="00646A58" w:rsidRDefault="00646A58" w:rsidP="00646A58">
      <w:pPr>
        <w:ind w:firstLine="576"/>
        <w:rPr>
          <w:lang w:val="sr-Latn-RS"/>
        </w:rPr>
      </w:pPr>
    </w:p>
    <w:p w:rsidR="00646A58" w:rsidRDefault="00646A58" w:rsidP="00646A58">
      <w:pPr>
        <w:ind w:firstLine="576"/>
        <w:rPr>
          <w:lang w:val="sr-Latn-RS"/>
        </w:rPr>
      </w:pPr>
    </w:p>
    <w:p w:rsidR="00646A58" w:rsidRDefault="00646A58" w:rsidP="00646A58">
      <w:pPr>
        <w:ind w:firstLine="576"/>
        <w:rPr>
          <w:lang w:val="sr-Latn-RS"/>
        </w:rPr>
      </w:pPr>
    </w:p>
    <w:p w:rsidR="00646A58" w:rsidRDefault="00646A58" w:rsidP="00646A58">
      <w:pPr>
        <w:ind w:firstLine="576"/>
        <w:rPr>
          <w:b/>
          <w:lang w:val="sr-Latn-RS"/>
        </w:rPr>
      </w:pPr>
      <w:r w:rsidRPr="00646A58">
        <w:rPr>
          <w:b/>
          <w:lang w:val="sr-Latn-RS"/>
        </w:rPr>
        <w:t>2.2.8.b</w:t>
      </w:r>
      <w:r w:rsidRPr="00646A58">
        <w:rPr>
          <w:b/>
          <w:lang w:val="sr-Latn-RS"/>
        </w:rPr>
        <w:tab/>
        <w:t>Korisnik nije select-ovao određena polja.</w:t>
      </w:r>
    </w:p>
    <w:p w:rsidR="00646A58" w:rsidRDefault="00646A58" w:rsidP="00646A58">
      <w:pPr>
        <w:ind w:firstLine="576"/>
        <w:rPr>
          <w:lang w:val="sr-Latn-RS"/>
        </w:rPr>
      </w:pPr>
      <w:r>
        <w:rPr>
          <w:b/>
          <w:lang w:val="sr-Latn-RS"/>
        </w:rPr>
        <w:tab/>
      </w:r>
      <w:r>
        <w:rPr>
          <w:b/>
          <w:lang w:val="sr-Latn-RS"/>
        </w:rPr>
        <w:tab/>
      </w:r>
      <w:r>
        <w:rPr>
          <w:lang w:val="sr-Latn-RS"/>
        </w:rPr>
        <w:t>.1</w:t>
      </w:r>
      <w:r>
        <w:rPr>
          <w:lang w:val="sr-Latn-RS"/>
        </w:rPr>
        <w:tab/>
        <w:t>Sistem prikazuje odgovarajuću poruku greške.</w:t>
      </w:r>
    </w:p>
    <w:p w:rsidR="0044124B" w:rsidRPr="0044124B" w:rsidRDefault="00646A58" w:rsidP="0044124B">
      <w:pPr>
        <w:ind w:firstLine="576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.2</w:t>
      </w:r>
      <w:r>
        <w:rPr>
          <w:lang w:val="sr-Latn-RS"/>
        </w:rPr>
        <w:tab/>
        <w:t>Korisnik se vraća na unos detalja o sebi.</w:t>
      </w:r>
    </w:p>
    <w:p w:rsidR="00646A58" w:rsidRPr="00646A58" w:rsidRDefault="00646A58" w:rsidP="00646A58">
      <w:pPr>
        <w:ind w:firstLine="576"/>
        <w:rPr>
          <w:b/>
          <w:lang w:val="sr-Latn-RS"/>
        </w:rPr>
      </w:pPr>
    </w:p>
    <w:p w:rsidR="00A30DBB" w:rsidRPr="00793644" w:rsidRDefault="00A30DBB" w:rsidP="00F4795A">
      <w:pPr>
        <w:rPr>
          <w:lang w:val="sr-Latn-RS"/>
        </w:rPr>
      </w:pPr>
    </w:p>
    <w:p w:rsidR="00A30DBB" w:rsidRPr="00793644" w:rsidRDefault="00A30DBB" w:rsidP="00A30DBB">
      <w:pPr>
        <w:pStyle w:val="Heading2"/>
        <w:rPr>
          <w:lang w:val="sr-Latn-RS"/>
        </w:rPr>
      </w:pPr>
      <w:bookmarkStart w:id="21" w:name="_Toc453981013"/>
      <w:r w:rsidRPr="00793644">
        <w:rPr>
          <w:lang w:val="sr-Latn-RS"/>
        </w:rPr>
        <w:t>Posebni zahtevi</w:t>
      </w:r>
      <w:bookmarkEnd w:id="21"/>
    </w:p>
    <w:p w:rsidR="00F4795A" w:rsidRPr="00793644" w:rsidRDefault="00F4795A" w:rsidP="00F4795A">
      <w:pPr>
        <w:ind w:left="576"/>
        <w:rPr>
          <w:lang w:val="sr-Latn-RS"/>
        </w:rPr>
      </w:pPr>
      <w:r w:rsidRPr="00793644">
        <w:rPr>
          <w:lang w:val="sr-Latn-RS"/>
        </w:rPr>
        <w:t xml:space="preserve">Nema posebnih zahteva. </w:t>
      </w:r>
    </w:p>
    <w:p w:rsidR="00A30DBB" w:rsidRPr="00793644" w:rsidRDefault="00A30DBB" w:rsidP="00A30DBB">
      <w:pPr>
        <w:ind w:left="576"/>
        <w:rPr>
          <w:lang w:val="sr-Latn-RS"/>
        </w:rPr>
      </w:pPr>
    </w:p>
    <w:p w:rsidR="00A30DBB" w:rsidRPr="00793644" w:rsidRDefault="00A30DBB" w:rsidP="00A30DBB">
      <w:pPr>
        <w:pStyle w:val="Heading2"/>
        <w:rPr>
          <w:lang w:val="sr-Latn-RS"/>
        </w:rPr>
      </w:pPr>
      <w:bookmarkStart w:id="22" w:name="_Toc453981014"/>
      <w:r w:rsidRPr="00793644">
        <w:rPr>
          <w:lang w:val="sr-Latn-RS"/>
        </w:rPr>
        <w:t>Preduslovi</w:t>
      </w:r>
      <w:bookmarkEnd w:id="22"/>
    </w:p>
    <w:p w:rsidR="00F4795A" w:rsidRPr="00793644" w:rsidRDefault="00F4795A" w:rsidP="00F4795A">
      <w:pPr>
        <w:ind w:left="576"/>
        <w:rPr>
          <w:lang w:val="sr-Latn-RS"/>
        </w:rPr>
      </w:pPr>
      <w:r w:rsidRPr="00793644">
        <w:rPr>
          <w:lang w:val="sr-Latn-RS"/>
        </w:rPr>
        <w:t>Korisnik nije već u sistemu.</w:t>
      </w:r>
    </w:p>
    <w:p w:rsidR="00F4795A" w:rsidRPr="00793644" w:rsidRDefault="00F4795A" w:rsidP="00A30DBB">
      <w:pPr>
        <w:rPr>
          <w:lang w:val="sr-Latn-RS"/>
        </w:rPr>
      </w:pPr>
    </w:p>
    <w:p w:rsidR="00A30DBB" w:rsidRPr="00793644" w:rsidRDefault="00A30DBB" w:rsidP="00A30DBB">
      <w:pPr>
        <w:pStyle w:val="Heading2"/>
        <w:rPr>
          <w:lang w:val="sr-Latn-RS"/>
        </w:rPr>
      </w:pPr>
      <w:bookmarkStart w:id="23" w:name="_Toc453981015"/>
      <w:r w:rsidRPr="00793644">
        <w:rPr>
          <w:lang w:val="sr-Latn-RS"/>
        </w:rPr>
        <w:t>Posledice</w:t>
      </w:r>
      <w:bookmarkEnd w:id="23"/>
    </w:p>
    <w:p w:rsidR="00F4795A" w:rsidRPr="00793644" w:rsidRDefault="00F4795A" w:rsidP="00A30DBB">
      <w:pPr>
        <w:ind w:left="576"/>
        <w:rPr>
          <w:lang w:val="sr-Latn-RS"/>
        </w:rPr>
      </w:pPr>
      <w:r w:rsidRPr="00793644">
        <w:rPr>
          <w:lang w:val="sr-Latn-RS"/>
        </w:rPr>
        <w:t>Korisnik se unosi u sistem</w:t>
      </w:r>
      <w:r w:rsidR="00102589" w:rsidRPr="00793644">
        <w:rPr>
          <w:lang w:val="sr-Latn-RS"/>
        </w:rPr>
        <w:t xml:space="preserve"> i preusmerava na </w:t>
      </w:r>
      <w:r w:rsidR="00914AD2">
        <w:rPr>
          <w:lang w:val="sr-Latn-RS"/>
        </w:rPr>
        <w:t>„</w:t>
      </w:r>
      <w:r w:rsidR="00C33564">
        <w:rPr>
          <w:lang w:val="sr-Latn-RS"/>
        </w:rPr>
        <w:t>Login</w:t>
      </w:r>
      <w:r w:rsidR="00914AD2">
        <w:rPr>
          <w:lang w:val="sr-Latn-RS"/>
        </w:rPr>
        <w:t>“</w:t>
      </w:r>
      <w:r w:rsidR="00102589" w:rsidRPr="00793644">
        <w:rPr>
          <w:lang w:val="sr-Latn-RS"/>
        </w:rPr>
        <w:t xml:space="preserve"> stranicu</w:t>
      </w:r>
      <w:r w:rsidRPr="00793644">
        <w:rPr>
          <w:lang w:val="sr-Latn-RS"/>
        </w:rPr>
        <w:t>.</w:t>
      </w:r>
    </w:p>
    <w:sectPr w:rsidR="00F4795A" w:rsidRPr="00793644" w:rsidSect="00340C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DF9" w:rsidRDefault="00916DF9" w:rsidP="00340CE8">
      <w:pPr>
        <w:spacing w:after="0" w:line="240" w:lineRule="auto"/>
      </w:pPr>
      <w:r>
        <w:separator/>
      </w:r>
    </w:p>
  </w:endnote>
  <w:endnote w:type="continuationSeparator" w:id="0">
    <w:p w:rsidR="00916DF9" w:rsidRDefault="00916DF9" w:rsidP="0034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7172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7D84" w:rsidRDefault="001A7DFE">
        <w:pPr>
          <w:pStyle w:val="Footer"/>
          <w:jc w:val="right"/>
        </w:pPr>
        <w:r>
          <w:fldChar w:fldCharType="begin"/>
        </w:r>
        <w:r w:rsidR="000B6A73">
          <w:instrText xml:space="preserve"> PAGE   \* MERGEFORMAT </w:instrText>
        </w:r>
        <w:r>
          <w:fldChar w:fldCharType="separate"/>
        </w:r>
        <w:r w:rsidR="001B427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D7D84" w:rsidRDefault="009D7D84" w:rsidP="00340CE8">
    <w:pPr>
      <w:pStyle w:val="Footer"/>
      <w:tabs>
        <w:tab w:val="clear" w:pos="4680"/>
        <w:tab w:val="clear" w:pos="9360"/>
        <w:tab w:val="left" w:pos="7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DF9" w:rsidRDefault="00916DF9" w:rsidP="00340CE8">
      <w:pPr>
        <w:spacing w:after="0" w:line="240" w:lineRule="auto"/>
      </w:pPr>
      <w:r>
        <w:separator/>
      </w:r>
    </w:p>
  </w:footnote>
  <w:footnote w:type="continuationSeparator" w:id="0">
    <w:p w:rsidR="00916DF9" w:rsidRDefault="00916DF9" w:rsidP="00340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3C6" w:rsidRPr="00CC0FE2" w:rsidRDefault="002D53C6" w:rsidP="002D53C6">
    <w:pPr>
      <w:pStyle w:val="Header"/>
      <w:rPr>
        <w:color w:val="FFFFFF" w:themeColor="background1"/>
        <w:lang w:val="sr-Latn-RS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1518DA22" wp14:editId="75750E15">
          <wp:simplePos x="0" y="0"/>
          <wp:positionH relativeFrom="column">
            <wp:posOffset>-619125</wp:posOffset>
          </wp:positionH>
          <wp:positionV relativeFrom="paragraph">
            <wp:posOffset>-23495</wp:posOffset>
          </wp:positionV>
          <wp:extent cx="438150" cy="257175"/>
          <wp:effectExtent l="0" t="0" r="0" b="9525"/>
          <wp:wrapTight wrapText="bothSides">
            <wp:wrapPolygon edited="0">
              <wp:start x="3757" y="0"/>
              <wp:lineTo x="0" y="0"/>
              <wp:lineTo x="0" y="20800"/>
              <wp:lineTo x="1878" y="20800"/>
              <wp:lineTo x="16904" y="20800"/>
              <wp:lineTo x="20661" y="20800"/>
              <wp:lineTo x="20661" y="1600"/>
              <wp:lineTo x="18783" y="0"/>
              <wp:lineTo x="3757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uz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sr-Latn-RS"/>
      </w:rPr>
      <w:t>Tim: 308 Solutions                                                                                                           Matchies</w:t>
    </w:r>
  </w:p>
  <w:p w:rsidR="002D53C6" w:rsidRPr="00AA6FF1" w:rsidRDefault="002D53C6">
    <w:pPr>
      <w:pStyle w:val="Header"/>
      <w:pBdr>
        <w:bottom w:val="single" w:sz="12" w:space="1" w:color="auto"/>
      </w:pBdr>
    </w:pPr>
  </w:p>
  <w:p w:rsidR="009D7D84" w:rsidRPr="00340CE8" w:rsidRDefault="009D7D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40E2"/>
    <w:multiLevelType w:val="hybridMultilevel"/>
    <w:tmpl w:val="9F30A6C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6B2CD1"/>
    <w:multiLevelType w:val="multilevel"/>
    <w:tmpl w:val="C5AA8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16D0BF4"/>
    <w:multiLevelType w:val="hybridMultilevel"/>
    <w:tmpl w:val="AE64E2DC"/>
    <w:lvl w:ilvl="0" w:tplc="3500BB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76E00"/>
    <w:multiLevelType w:val="hybridMultilevel"/>
    <w:tmpl w:val="9F2E2AC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64EC07B5"/>
    <w:multiLevelType w:val="hybridMultilevel"/>
    <w:tmpl w:val="93AA64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657169DF"/>
    <w:multiLevelType w:val="hybridMultilevel"/>
    <w:tmpl w:val="EF16B5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7D36"/>
    <w:rsid w:val="00024A17"/>
    <w:rsid w:val="00042792"/>
    <w:rsid w:val="0005068D"/>
    <w:rsid w:val="000610D1"/>
    <w:rsid w:val="00072AC3"/>
    <w:rsid w:val="00074E7A"/>
    <w:rsid w:val="00093242"/>
    <w:rsid w:val="000B6A73"/>
    <w:rsid w:val="000C1579"/>
    <w:rsid w:val="000F3F8E"/>
    <w:rsid w:val="000F7B0A"/>
    <w:rsid w:val="00102589"/>
    <w:rsid w:val="00136AB6"/>
    <w:rsid w:val="001768C4"/>
    <w:rsid w:val="00197E86"/>
    <w:rsid w:val="001A7DFE"/>
    <w:rsid w:val="001B3741"/>
    <w:rsid w:val="001B4279"/>
    <w:rsid w:val="001D1A64"/>
    <w:rsid w:val="001F786A"/>
    <w:rsid w:val="002354CF"/>
    <w:rsid w:val="00275E2C"/>
    <w:rsid w:val="0027742F"/>
    <w:rsid w:val="0028504A"/>
    <w:rsid w:val="00293362"/>
    <w:rsid w:val="00294B1D"/>
    <w:rsid w:val="002A529F"/>
    <w:rsid w:val="002B33C4"/>
    <w:rsid w:val="002D0A93"/>
    <w:rsid w:val="002D3EB0"/>
    <w:rsid w:val="002D53C6"/>
    <w:rsid w:val="002E0429"/>
    <w:rsid w:val="00314F62"/>
    <w:rsid w:val="00340CE8"/>
    <w:rsid w:val="00347B82"/>
    <w:rsid w:val="0037713E"/>
    <w:rsid w:val="00385F75"/>
    <w:rsid w:val="003966F2"/>
    <w:rsid w:val="003B3600"/>
    <w:rsid w:val="003E430A"/>
    <w:rsid w:val="003F1141"/>
    <w:rsid w:val="003F7DBA"/>
    <w:rsid w:val="004066CA"/>
    <w:rsid w:val="00411C38"/>
    <w:rsid w:val="00421207"/>
    <w:rsid w:val="004338D6"/>
    <w:rsid w:val="0044124B"/>
    <w:rsid w:val="00474E66"/>
    <w:rsid w:val="00480A72"/>
    <w:rsid w:val="004875C0"/>
    <w:rsid w:val="004C7BA2"/>
    <w:rsid w:val="004D4D11"/>
    <w:rsid w:val="004E3DBE"/>
    <w:rsid w:val="004E5548"/>
    <w:rsid w:val="004F1F94"/>
    <w:rsid w:val="004F4921"/>
    <w:rsid w:val="00500AF9"/>
    <w:rsid w:val="00503B25"/>
    <w:rsid w:val="005638D0"/>
    <w:rsid w:val="0059387E"/>
    <w:rsid w:val="00593CAE"/>
    <w:rsid w:val="005C36D4"/>
    <w:rsid w:val="005E19BB"/>
    <w:rsid w:val="005F239F"/>
    <w:rsid w:val="00613A30"/>
    <w:rsid w:val="00621875"/>
    <w:rsid w:val="006254AE"/>
    <w:rsid w:val="0062719D"/>
    <w:rsid w:val="00646A58"/>
    <w:rsid w:val="0067043E"/>
    <w:rsid w:val="006757B3"/>
    <w:rsid w:val="00682551"/>
    <w:rsid w:val="00684785"/>
    <w:rsid w:val="00695E3E"/>
    <w:rsid w:val="006A6F4D"/>
    <w:rsid w:val="006B0892"/>
    <w:rsid w:val="006B17A3"/>
    <w:rsid w:val="006C22E9"/>
    <w:rsid w:val="006C64BC"/>
    <w:rsid w:val="006E118B"/>
    <w:rsid w:val="006F1C24"/>
    <w:rsid w:val="00745FFE"/>
    <w:rsid w:val="00772D2E"/>
    <w:rsid w:val="00777217"/>
    <w:rsid w:val="00781D0D"/>
    <w:rsid w:val="00793644"/>
    <w:rsid w:val="0079525A"/>
    <w:rsid w:val="007A5201"/>
    <w:rsid w:val="007A7525"/>
    <w:rsid w:val="007E6331"/>
    <w:rsid w:val="007E7DDD"/>
    <w:rsid w:val="00807A48"/>
    <w:rsid w:val="008336B5"/>
    <w:rsid w:val="00841A70"/>
    <w:rsid w:val="00847865"/>
    <w:rsid w:val="008A60C9"/>
    <w:rsid w:val="008E1D0E"/>
    <w:rsid w:val="008E60E9"/>
    <w:rsid w:val="008E6E42"/>
    <w:rsid w:val="008F1A85"/>
    <w:rsid w:val="00914AD2"/>
    <w:rsid w:val="00916DF9"/>
    <w:rsid w:val="00920CCB"/>
    <w:rsid w:val="009262B3"/>
    <w:rsid w:val="009343C3"/>
    <w:rsid w:val="00947E6A"/>
    <w:rsid w:val="009627C6"/>
    <w:rsid w:val="00984283"/>
    <w:rsid w:val="0099116D"/>
    <w:rsid w:val="009A3291"/>
    <w:rsid w:val="009C1FFC"/>
    <w:rsid w:val="009C3400"/>
    <w:rsid w:val="009D222A"/>
    <w:rsid w:val="009D6116"/>
    <w:rsid w:val="009D7147"/>
    <w:rsid w:val="009D7D84"/>
    <w:rsid w:val="009E2B1F"/>
    <w:rsid w:val="009F792D"/>
    <w:rsid w:val="00A01194"/>
    <w:rsid w:val="00A130FF"/>
    <w:rsid w:val="00A13F05"/>
    <w:rsid w:val="00A30DBB"/>
    <w:rsid w:val="00A50EF5"/>
    <w:rsid w:val="00A755E8"/>
    <w:rsid w:val="00A9512A"/>
    <w:rsid w:val="00AA2AF6"/>
    <w:rsid w:val="00AA6FF1"/>
    <w:rsid w:val="00AC2BC6"/>
    <w:rsid w:val="00AD5805"/>
    <w:rsid w:val="00AE0A73"/>
    <w:rsid w:val="00AE7889"/>
    <w:rsid w:val="00AF2B12"/>
    <w:rsid w:val="00B00102"/>
    <w:rsid w:val="00B002D8"/>
    <w:rsid w:val="00B400C6"/>
    <w:rsid w:val="00B532DA"/>
    <w:rsid w:val="00B73FEE"/>
    <w:rsid w:val="00B83D67"/>
    <w:rsid w:val="00BD0384"/>
    <w:rsid w:val="00BE19F2"/>
    <w:rsid w:val="00BF0FAC"/>
    <w:rsid w:val="00BF54C4"/>
    <w:rsid w:val="00BF7DAB"/>
    <w:rsid w:val="00C07287"/>
    <w:rsid w:val="00C27D7A"/>
    <w:rsid w:val="00C33564"/>
    <w:rsid w:val="00C427E5"/>
    <w:rsid w:val="00C46A4A"/>
    <w:rsid w:val="00C67090"/>
    <w:rsid w:val="00C70BD2"/>
    <w:rsid w:val="00C814A6"/>
    <w:rsid w:val="00C87E72"/>
    <w:rsid w:val="00CA2F0B"/>
    <w:rsid w:val="00CA7104"/>
    <w:rsid w:val="00CA7D36"/>
    <w:rsid w:val="00CB3341"/>
    <w:rsid w:val="00CB7DE9"/>
    <w:rsid w:val="00CF24FC"/>
    <w:rsid w:val="00D10BC4"/>
    <w:rsid w:val="00D26973"/>
    <w:rsid w:val="00D3129C"/>
    <w:rsid w:val="00D40773"/>
    <w:rsid w:val="00D42465"/>
    <w:rsid w:val="00D65DD6"/>
    <w:rsid w:val="00D71172"/>
    <w:rsid w:val="00DD17ED"/>
    <w:rsid w:val="00DD3168"/>
    <w:rsid w:val="00DF02DC"/>
    <w:rsid w:val="00DF60F9"/>
    <w:rsid w:val="00E0543C"/>
    <w:rsid w:val="00E35480"/>
    <w:rsid w:val="00E43E2E"/>
    <w:rsid w:val="00E577BB"/>
    <w:rsid w:val="00E63B2A"/>
    <w:rsid w:val="00E669F3"/>
    <w:rsid w:val="00EA44C5"/>
    <w:rsid w:val="00EC2A2D"/>
    <w:rsid w:val="00EC7346"/>
    <w:rsid w:val="00EF5DA6"/>
    <w:rsid w:val="00F06CD9"/>
    <w:rsid w:val="00F21BA6"/>
    <w:rsid w:val="00F35FEF"/>
    <w:rsid w:val="00F37F28"/>
    <w:rsid w:val="00F433F4"/>
    <w:rsid w:val="00F4795A"/>
    <w:rsid w:val="00F669D4"/>
    <w:rsid w:val="00F87C4B"/>
    <w:rsid w:val="00F94335"/>
    <w:rsid w:val="00FB3752"/>
    <w:rsid w:val="00FB7398"/>
    <w:rsid w:val="00FD474B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9454BB-AAB8-4A5E-BB56-F87A0C94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D3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3DBE"/>
    <w:pPr>
      <w:keepNext/>
      <w:keepLines/>
      <w:numPr>
        <w:numId w:val="1"/>
      </w:numPr>
      <w:spacing w:before="720" w:after="240" w:line="240" w:lineRule="auto"/>
      <w:outlineLvl w:val="0"/>
    </w:pPr>
    <w:rPr>
      <w:rFonts w:eastAsiaTheme="majorEastAsia" w:cstheme="majorBidi"/>
      <w:b/>
      <w:bCs/>
      <w:color w:val="000000" w:themeColor="text1"/>
      <w:sz w:val="34"/>
      <w:szCs w:val="28"/>
      <w:lang w:val="sr-Cyrl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DBE"/>
    <w:pPr>
      <w:keepNext/>
      <w:keepLines/>
      <w:numPr>
        <w:ilvl w:val="1"/>
        <w:numId w:val="1"/>
      </w:numPr>
      <w:spacing w:before="200" w:after="120" w:line="480" w:lineRule="auto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95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3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4C7BA2"/>
    <w:pPr>
      <w:keepNext/>
      <w:spacing w:before="240" w:after="0" w:line="240" w:lineRule="auto"/>
      <w:jc w:val="center"/>
      <w:outlineLvl w:val="4"/>
    </w:pPr>
    <w:rPr>
      <w:rFonts w:eastAsia="Times New Roman" w:cs="Times New Roman"/>
      <w:b/>
      <w:sz w:val="48"/>
      <w:szCs w:val="20"/>
      <w:lang w:val="sr-Cyrl-C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C7BA2"/>
    <w:rPr>
      <w:rFonts w:eastAsia="Times New Roman" w:cs="Times New Roman"/>
      <w:b/>
      <w:sz w:val="48"/>
      <w:szCs w:val="20"/>
      <w:lang w:val="sr-Cyrl-CS"/>
    </w:rPr>
  </w:style>
  <w:style w:type="paragraph" w:styleId="BodyText">
    <w:name w:val="Body Text"/>
    <w:basedOn w:val="Normal"/>
    <w:link w:val="BodyTextChar"/>
    <w:rsid w:val="00B002D8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002D8"/>
    <w:rPr>
      <w:rFonts w:ascii="Arial" w:eastAsia="Times New Roman" w:hAnsi="Arial" w:cs="Times New Roman"/>
      <w:sz w:val="40"/>
      <w:szCs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3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3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4"/>
      <w:szCs w:val="28"/>
      <w:lang w:val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95A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34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E8"/>
  </w:style>
  <w:style w:type="paragraph" w:styleId="Footer">
    <w:name w:val="footer"/>
    <w:basedOn w:val="Normal"/>
    <w:link w:val="Foot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E8"/>
  </w:style>
  <w:style w:type="paragraph" w:styleId="TOCHeading">
    <w:name w:val="TOC Heading"/>
    <w:basedOn w:val="Heading1"/>
    <w:next w:val="Normal"/>
    <w:uiPriority w:val="39"/>
    <w:unhideWhenUsed/>
    <w:qFormat/>
    <w:rsid w:val="00340CE8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0C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C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78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30D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130634\Downloads\308Solutions%20-%20SS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74411-3451-419D-BDBC-315E967C6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308Solutions - SSU Template.dotx</Template>
  <TotalTime>55</TotalTime>
  <Pages>8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dp130634</dc:creator>
  <cp:lastModifiedBy>Noplox</cp:lastModifiedBy>
  <cp:revision>12</cp:revision>
  <cp:lastPrinted>2015-03-11T22:30:00Z</cp:lastPrinted>
  <dcterms:created xsi:type="dcterms:W3CDTF">2016-03-15T11:42:00Z</dcterms:created>
  <dcterms:modified xsi:type="dcterms:W3CDTF">2016-06-18T00:41:00Z</dcterms:modified>
</cp:coreProperties>
</file>