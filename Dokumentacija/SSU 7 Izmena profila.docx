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5EEAB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306CC9">
        <w:rPr>
          <w:b/>
          <w:bCs/>
          <w:noProof/>
          <w:lang w:val="sr-Latn-RS"/>
        </w:rPr>
        <w:t xml:space="preserve">Elektrotehnički fakultet u Beogradu </w:t>
      </w:r>
    </w:p>
    <w:p w14:paraId="080502D1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42761AAB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  <w:r w:rsidRPr="00306CC9">
        <w:rPr>
          <w:b/>
          <w:bCs/>
          <w:noProof/>
          <w:lang w:val="sr-Latn-RS"/>
        </w:rPr>
        <w:t>13S113PSI - Principi Softverskog Inženjerstva</w:t>
      </w:r>
    </w:p>
    <w:p w14:paraId="4DA5930F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691B507E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72A8260C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3E744020" w14:textId="77777777" w:rsidR="00862659" w:rsidRPr="00306CC9" w:rsidRDefault="00862659" w:rsidP="00862659">
      <w:pPr>
        <w:pStyle w:val="Body"/>
        <w:jc w:val="center"/>
        <w:rPr>
          <w:b/>
          <w:bCs/>
          <w:noProof/>
          <w:lang w:val="sr-Latn-RS"/>
        </w:rPr>
      </w:pPr>
    </w:p>
    <w:p w14:paraId="591AFB97" w14:textId="77777777" w:rsidR="00B002D8" w:rsidRPr="00306CC9" w:rsidRDefault="00862659" w:rsidP="00862659">
      <w:pPr>
        <w:pStyle w:val="Body"/>
        <w:jc w:val="center"/>
        <w:rPr>
          <w:b/>
          <w:bCs/>
          <w:noProof/>
          <w:sz w:val="48"/>
          <w:lang w:val="sr-Latn-RS"/>
        </w:rPr>
      </w:pPr>
      <w:r w:rsidRPr="00306CC9">
        <w:rPr>
          <w:b/>
          <w:bCs/>
          <w:noProof/>
          <w:sz w:val="40"/>
          <w:lang w:val="sr-Latn-RS"/>
        </w:rPr>
        <w:t xml:space="preserve">Projekat </w:t>
      </w:r>
    </w:p>
    <w:p w14:paraId="1E6B9882" w14:textId="77777777" w:rsidR="00B002D8" w:rsidRPr="00306CC9" w:rsidRDefault="00B002D8" w:rsidP="00B002D8">
      <w:pPr>
        <w:rPr>
          <w:rFonts w:cs="Helvetica"/>
          <w:sz w:val="20"/>
          <w:lang w:val="sr-Latn-RS"/>
        </w:rPr>
      </w:pPr>
    </w:p>
    <w:p w14:paraId="28D905A4" w14:textId="77777777" w:rsidR="00B002D8" w:rsidRPr="00306CC9" w:rsidRDefault="001768C4" w:rsidP="00347B82">
      <w:pPr>
        <w:jc w:val="center"/>
        <w:rPr>
          <w:rFonts w:cs="Helvetica"/>
          <w:sz w:val="20"/>
          <w:lang w:val="sr-Latn-RS"/>
        </w:rPr>
      </w:pPr>
      <w:r w:rsidRPr="00306CC9">
        <w:rPr>
          <w:rFonts w:cs="Helvetica"/>
          <w:noProof/>
          <w:sz w:val="20"/>
          <w:lang w:val="en-US" w:eastAsia="en-US"/>
        </w:rPr>
        <w:drawing>
          <wp:inline distT="0" distB="0" distL="0" distR="0" wp14:anchorId="7E694694" wp14:editId="27C5AAE1">
            <wp:extent cx="3318992" cy="19471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zlematch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992" cy="19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AEDE" w14:textId="77777777" w:rsidR="00B002D8" w:rsidRPr="00306CC9" w:rsidRDefault="00B002D8" w:rsidP="00B002D8">
      <w:pPr>
        <w:jc w:val="center"/>
        <w:rPr>
          <w:rFonts w:cs="Helvetica"/>
          <w:sz w:val="20"/>
          <w:lang w:val="sr-Latn-RS"/>
        </w:rPr>
      </w:pPr>
    </w:p>
    <w:p w14:paraId="12767BA3" w14:textId="77777777" w:rsidR="00B002D8" w:rsidRPr="00306CC9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  <w:r w:rsidRPr="00306CC9">
        <w:rPr>
          <w:b/>
          <w:noProof/>
          <w:sz w:val="32"/>
          <w:lang w:val="sr-Latn-RS"/>
        </w:rPr>
        <w:t>Tim: 308 Solutions</w:t>
      </w:r>
    </w:p>
    <w:p w14:paraId="63A7A637" w14:textId="77777777" w:rsidR="00862659" w:rsidRPr="00306CC9" w:rsidRDefault="00862659" w:rsidP="00862659">
      <w:pPr>
        <w:pStyle w:val="Body"/>
        <w:jc w:val="center"/>
        <w:rPr>
          <w:b/>
          <w:noProof/>
          <w:sz w:val="32"/>
          <w:lang w:val="sr-Latn-RS"/>
        </w:rPr>
      </w:pPr>
    </w:p>
    <w:p w14:paraId="1B3A5CBF" w14:textId="77777777" w:rsidR="00B002D8" w:rsidRPr="00306CC9" w:rsidRDefault="00862659" w:rsidP="00503B25">
      <w:pPr>
        <w:ind w:left="720" w:hanging="720"/>
        <w:jc w:val="center"/>
        <w:rPr>
          <w:rFonts w:cs="Helvetica"/>
          <w:sz w:val="40"/>
          <w:szCs w:val="40"/>
          <w:lang w:val="sr-Latn-RS"/>
        </w:rPr>
      </w:pPr>
      <w:r w:rsidRPr="00306CC9">
        <w:rPr>
          <w:rFonts w:cs="Helvetica"/>
          <w:b/>
          <w:bCs/>
          <w:sz w:val="40"/>
          <w:szCs w:val="40"/>
          <w:lang w:val="sr-Latn-RS"/>
        </w:rPr>
        <w:t xml:space="preserve">Projektni zadatak </w:t>
      </w:r>
    </w:p>
    <w:p w14:paraId="44D4B7F6" w14:textId="77777777" w:rsidR="00B002D8" w:rsidRPr="00306CC9" w:rsidRDefault="00B002D8" w:rsidP="00B002D8">
      <w:pPr>
        <w:rPr>
          <w:rFonts w:cs="Helvetica"/>
          <w:sz w:val="20"/>
          <w:lang w:val="sr-Latn-RS"/>
        </w:rPr>
      </w:pPr>
    </w:p>
    <w:p w14:paraId="312AC6E7" w14:textId="77777777" w:rsidR="00474E66" w:rsidRPr="00306CC9" w:rsidRDefault="00503B25" w:rsidP="00A30DBB">
      <w:pPr>
        <w:pStyle w:val="Heading5"/>
        <w:rPr>
          <w:rFonts w:cs="Helvetica"/>
          <w:sz w:val="40"/>
          <w:szCs w:val="40"/>
          <w:lang w:val="sr-Latn-RS"/>
        </w:rPr>
      </w:pPr>
      <w:r w:rsidRPr="00306CC9">
        <w:rPr>
          <w:rFonts w:cs="Helvetica"/>
          <w:sz w:val="40"/>
          <w:szCs w:val="40"/>
          <w:lang w:val="sr-Latn-RS"/>
        </w:rPr>
        <w:t>Specifikacija scenarija upotrebe funkcionalnosti</w:t>
      </w:r>
    </w:p>
    <w:p w14:paraId="2FDA6D6B" w14:textId="77777777" w:rsidR="00474E66" w:rsidRPr="00306CC9" w:rsidRDefault="00B62F70" w:rsidP="00503B25">
      <w:pPr>
        <w:pStyle w:val="Heading5"/>
        <w:rPr>
          <w:rFonts w:cs="Helvetica"/>
          <w:sz w:val="40"/>
          <w:szCs w:val="40"/>
          <w:lang w:val="sr-Latn-RS"/>
        </w:rPr>
      </w:pPr>
      <w:r w:rsidRPr="00306CC9">
        <w:rPr>
          <w:noProof/>
          <w:sz w:val="40"/>
          <w:szCs w:val="40"/>
          <w:lang w:val="sr-Latn-RS"/>
        </w:rPr>
        <w:t>Izmena profila</w:t>
      </w:r>
      <w:r w:rsidR="00B000CE" w:rsidRPr="00306CC9">
        <w:rPr>
          <w:rFonts w:cs="Helvetica"/>
          <w:sz w:val="40"/>
          <w:szCs w:val="40"/>
          <w:lang w:val="sr-Latn-RS"/>
        </w:rPr>
        <w:t xml:space="preserve"> </w:t>
      </w:r>
    </w:p>
    <w:p w14:paraId="1DA9AB19" w14:textId="2484D8C7" w:rsidR="008B484B" w:rsidRPr="00306CC9" w:rsidRDefault="008B484B" w:rsidP="008B484B">
      <w:pPr>
        <w:spacing w:before="200"/>
        <w:jc w:val="center"/>
        <w:rPr>
          <w:b/>
          <w:sz w:val="30"/>
          <w:szCs w:val="30"/>
          <w:lang w:val="sr-Latn-RS"/>
        </w:rPr>
      </w:pPr>
      <w:bookmarkStart w:id="0" w:name="_Toc445889374"/>
      <w:r w:rsidRPr="00306CC9">
        <w:rPr>
          <w:b/>
          <w:sz w:val="30"/>
          <w:szCs w:val="30"/>
          <w:lang w:val="sr-Latn-RS"/>
        </w:rPr>
        <w:t>Verzija 1.</w:t>
      </w:r>
      <w:bookmarkEnd w:id="0"/>
      <w:r w:rsidR="00302036">
        <w:rPr>
          <w:b/>
          <w:sz w:val="30"/>
          <w:szCs w:val="30"/>
          <w:lang w:val="sr-Latn-RS"/>
        </w:rPr>
        <w:t>1</w:t>
      </w:r>
    </w:p>
    <w:p w14:paraId="5CB305E3" w14:textId="77777777" w:rsidR="00474E66" w:rsidRPr="00306CC9" w:rsidRDefault="00474E66" w:rsidP="00B002D8">
      <w:pPr>
        <w:rPr>
          <w:rFonts w:cs="Helvetica"/>
          <w:sz w:val="20"/>
          <w:lang w:val="sr-Latn-RS"/>
        </w:rPr>
      </w:pPr>
    </w:p>
    <w:p w14:paraId="058667E2" w14:textId="77777777" w:rsidR="00474E66" w:rsidRPr="00306CC9" w:rsidRDefault="00474E66" w:rsidP="00B002D8">
      <w:pPr>
        <w:rPr>
          <w:rFonts w:cs="Helvetica"/>
          <w:sz w:val="20"/>
          <w:lang w:val="sr-Latn-RS"/>
        </w:rPr>
      </w:pPr>
    </w:p>
    <w:p w14:paraId="0AB823EE" w14:textId="77777777" w:rsidR="00862659" w:rsidRPr="00306CC9" w:rsidRDefault="00862659" w:rsidP="00B002D8">
      <w:pPr>
        <w:rPr>
          <w:rFonts w:cs="Helvetica"/>
          <w:sz w:val="20"/>
          <w:lang w:val="sr-Latn-RS"/>
        </w:rPr>
      </w:pPr>
    </w:p>
    <w:p w14:paraId="677D7E7C" w14:textId="77777777" w:rsidR="00503B25" w:rsidRPr="00306CC9" w:rsidRDefault="00503B25" w:rsidP="00B002D8">
      <w:pPr>
        <w:rPr>
          <w:rFonts w:cs="Helvetica"/>
          <w:sz w:val="20"/>
          <w:lang w:val="sr-Latn-RS"/>
        </w:rPr>
      </w:pPr>
    </w:p>
    <w:p w14:paraId="5D19CF83" w14:textId="77777777" w:rsidR="00862659" w:rsidRPr="00306CC9" w:rsidRDefault="00862659" w:rsidP="00B002D8">
      <w:pPr>
        <w:rPr>
          <w:rFonts w:cs="Helvetica"/>
          <w:sz w:val="20"/>
          <w:lang w:val="sr-Latn-RS"/>
        </w:rPr>
      </w:pPr>
    </w:p>
    <w:p w14:paraId="2EC008F6" w14:textId="77777777" w:rsidR="00474E66" w:rsidRPr="00306CC9" w:rsidRDefault="00474E66" w:rsidP="00B002D8">
      <w:pPr>
        <w:rPr>
          <w:rFonts w:cs="Helvetica"/>
          <w:sz w:val="20"/>
          <w:lang w:val="sr-Latn-RS"/>
        </w:rPr>
      </w:pPr>
    </w:p>
    <w:p w14:paraId="61D9EF13" w14:textId="77777777" w:rsidR="0059387E" w:rsidRPr="00306CC9" w:rsidRDefault="0059387E" w:rsidP="004C7BA2">
      <w:pPr>
        <w:pStyle w:val="Heading5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lastRenderedPageBreak/>
        <w:t>Istorija izmena</w:t>
      </w:r>
    </w:p>
    <w:p w14:paraId="3419F641" w14:textId="77777777" w:rsidR="0059387E" w:rsidRPr="00306CC9" w:rsidRDefault="0059387E" w:rsidP="0059387E">
      <w:pPr>
        <w:spacing w:after="0" w:line="240" w:lineRule="auto"/>
        <w:jc w:val="center"/>
        <w:rPr>
          <w:rFonts w:eastAsia="Times New Roman" w:cs="Helvetica"/>
          <w:b/>
          <w:sz w:val="28"/>
          <w:szCs w:val="32"/>
          <w:lang w:val="sr-Latn-RS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754"/>
        <w:gridCol w:w="2394"/>
      </w:tblGrid>
      <w:tr w:rsidR="0059387E" w:rsidRPr="00306CC9" w14:paraId="512796D4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2392500A" w14:textId="77777777" w:rsidR="0059387E" w:rsidRPr="00306CC9" w:rsidRDefault="0059387E" w:rsidP="00B002D8">
            <w:pPr>
              <w:jc w:val="center"/>
              <w:rPr>
                <w:rFonts w:cs="Helvetica"/>
                <w:color w:val="C0504D" w:themeColor="accent2"/>
                <w:sz w:val="28"/>
                <w:lang w:val="sr-Latn-RS"/>
              </w:rPr>
            </w:pPr>
            <w:r w:rsidRPr="00306CC9">
              <w:rPr>
                <w:rFonts w:cs="Helvetica"/>
                <w:sz w:val="28"/>
                <w:lang w:val="sr-Latn-RS"/>
              </w:rPr>
              <w:t>Datum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6CB9ED76" w14:textId="77777777" w:rsidR="0059387E" w:rsidRPr="00306CC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306CC9">
              <w:rPr>
                <w:rFonts w:cs="Helvetica"/>
                <w:sz w:val="28"/>
                <w:lang w:val="sr-Latn-RS"/>
              </w:rPr>
              <w:t>Verzija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396261C" w14:textId="77777777" w:rsidR="0059387E" w:rsidRPr="00306CC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306CC9">
              <w:rPr>
                <w:rFonts w:cs="Helvetica"/>
                <w:sz w:val="28"/>
                <w:lang w:val="sr-Latn-RS"/>
              </w:rPr>
              <w:t>Kratak opis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59D455DB" w14:textId="77777777" w:rsidR="0059387E" w:rsidRPr="00306CC9" w:rsidRDefault="0059387E" w:rsidP="00B002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lang w:val="sr-Latn-RS"/>
              </w:rPr>
            </w:pPr>
            <w:r w:rsidRPr="00306CC9">
              <w:rPr>
                <w:rFonts w:cs="Helvetica"/>
                <w:sz w:val="28"/>
                <w:lang w:val="sr-Latn-RS"/>
              </w:rPr>
              <w:t>Autori</w:t>
            </w:r>
          </w:p>
        </w:tc>
      </w:tr>
      <w:tr w:rsidR="0059387E" w:rsidRPr="00306CC9" w14:paraId="3F7389CA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C114" w14:textId="77777777" w:rsidR="0059387E" w:rsidRPr="00306CC9" w:rsidRDefault="00522A23" w:rsidP="00B002D8">
            <w:pPr>
              <w:jc w:val="center"/>
              <w:rPr>
                <w:rFonts w:cs="Helvetica"/>
                <w:b w:val="0"/>
                <w:lang w:val="sr-Latn-RS"/>
              </w:rPr>
            </w:pPr>
            <w:r w:rsidRPr="00306CC9">
              <w:rPr>
                <w:rFonts w:cs="Helvetica"/>
                <w:b w:val="0"/>
                <w:lang w:val="sr-Latn-RS"/>
              </w:rPr>
              <w:t>15</w:t>
            </w:r>
            <w:r w:rsidR="00B000CE" w:rsidRPr="00306CC9">
              <w:rPr>
                <w:rFonts w:cs="Helvetica"/>
                <w:b w:val="0"/>
                <w:lang w:val="sr-Latn-RS"/>
              </w:rPr>
              <w:t>.03.2016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5806" w14:textId="77777777" w:rsidR="0059387E" w:rsidRPr="00306CC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306CC9">
              <w:rPr>
                <w:rFonts w:cs="Helvetica"/>
                <w:lang w:val="sr-Latn-RS"/>
              </w:rPr>
              <w:t>1.0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5C96" w14:textId="77777777" w:rsidR="0059387E" w:rsidRPr="00306CC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306CC9">
              <w:rPr>
                <w:rFonts w:cs="Helvetica"/>
                <w:lang w:val="sr-Latn-RS"/>
              </w:rPr>
              <w:t>Inicijalna verzija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517B" w14:textId="77777777" w:rsidR="0059387E" w:rsidRPr="00306CC9" w:rsidRDefault="00B000CE" w:rsidP="00B00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 w:rsidRPr="00306CC9">
              <w:rPr>
                <w:rFonts w:cs="Helvetica"/>
                <w:lang w:val="sr-Latn-RS"/>
              </w:rPr>
              <w:t>Milena</w:t>
            </w:r>
            <w:r w:rsidR="00D82C55" w:rsidRPr="00306CC9">
              <w:rPr>
                <w:rFonts w:cs="Helvetica"/>
                <w:lang w:val="sr-Latn-RS"/>
              </w:rPr>
              <w:t xml:space="preserve"> </w:t>
            </w:r>
            <w:r w:rsidRPr="00306CC9">
              <w:rPr>
                <w:rFonts w:cs="Helvetica"/>
                <w:lang w:val="sr-Latn-RS"/>
              </w:rPr>
              <w:t>Filipović</w:t>
            </w:r>
          </w:p>
        </w:tc>
      </w:tr>
      <w:tr w:rsidR="00302036" w:rsidRPr="00306CC9" w14:paraId="4261F04B" w14:textId="77777777" w:rsidTr="00593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BD0D" w14:textId="177D0351" w:rsidR="00302036" w:rsidRPr="00306CC9" w:rsidRDefault="00302036" w:rsidP="00302036">
            <w:pPr>
              <w:jc w:val="center"/>
              <w:rPr>
                <w:rFonts w:cs="Helvetica"/>
                <w:b w:val="0"/>
                <w:lang w:val="sr-Latn-RS"/>
              </w:rPr>
            </w:pPr>
            <w:r>
              <w:rPr>
                <w:rFonts w:cs="Helvetica"/>
                <w:b w:val="0"/>
                <w:lang w:val="sr-Latn-RS"/>
              </w:rPr>
              <w:t>18.6.2016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8713" w14:textId="31F4F6AB" w:rsidR="00302036" w:rsidRPr="00306CC9" w:rsidRDefault="00302036" w:rsidP="0030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1.1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B3A1" w14:textId="6C906BE9" w:rsidR="00302036" w:rsidRPr="00306CC9" w:rsidRDefault="00302036" w:rsidP="0030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lang w:val="sr-Latn-RS"/>
              </w:rPr>
              <w:t>Dokument ažuriran tako da opisani scenario odgovara zahtevima aplikacije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2C11" w14:textId="7B88C5DF" w:rsidR="00302036" w:rsidRPr="00306CC9" w:rsidRDefault="00302036" w:rsidP="0030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  <w:r>
              <w:rPr>
                <w:rFonts w:cs="Helvetica"/>
                <w:lang w:val="sr-Latn-RS"/>
              </w:rPr>
              <w:t>Milena Filipović</w:t>
            </w:r>
          </w:p>
        </w:tc>
      </w:tr>
      <w:tr w:rsidR="00302036" w:rsidRPr="00306CC9" w14:paraId="4ECD23D0" w14:textId="77777777" w:rsidTr="00593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2D0D" w14:textId="77777777" w:rsidR="00302036" w:rsidRPr="00306CC9" w:rsidRDefault="00302036" w:rsidP="00302036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7F5D" w14:textId="77777777" w:rsidR="00302036" w:rsidRPr="00306CC9" w:rsidRDefault="00302036" w:rsidP="0030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8CBD" w14:textId="77777777" w:rsidR="00302036" w:rsidRPr="00306CC9" w:rsidRDefault="00302036" w:rsidP="0030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C1E3" w14:textId="77777777" w:rsidR="00302036" w:rsidRPr="00306CC9" w:rsidRDefault="00302036" w:rsidP="0030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38E3C35A" w14:textId="77777777" w:rsidR="00772D2E" w:rsidRPr="00306CC9" w:rsidRDefault="00772D2E" w:rsidP="00B002D8">
      <w:pPr>
        <w:jc w:val="center"/>
        <w:rPr>
          <w:rFonts w:cs="Helvetica"/>
          <w:sz w:val="28"/>
          <w:lang w:val="sr-Latn-RS"/>
        </w:rPr>
      </w:pPr>
    </w:p>
    <w:p w14:paraId="756B9FCA" w14:textId="77777777" w:rsidR="00772D2E" w:rsidRPr="00306CC9" w:rsidRDefault="00772D2E" w:rsidP="00340CE8">
      <w:pPr>
        <w:rPr>
          <w:rFonts w:cs="Helvetica"/>
          <w:sz w:val="28"/>
          <w:lang w:val="sr-Latn-RS"/>
        </w:rPr>
      </w:pPr>
      <w:r w:rsidRPr="00306CC9">
        <w:rPr>
          <w:rFonts w:cs="Helvetica"/>
          <w:sz w:val="28"/>
          <w:lang w:val="sr-Latn-RS"/>
        </w:rPr>
        <w:br w:type="page"/>
      </w:r>
    </w:p>
    <w:p w14:paraId="0D5CB26F" w14:textId="77777777" w:rsidR="00340CE8" w:rsidRPr="00306CC9" w:rsidRDefault="00340CE8" w:rsidP="004C7BA2">
      <w:pPr>
        <w:pStyle w:val="Heading5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lastRenderedPageBreak/>
        <w:t>Sadržaj</w:t>
      </w:r>
    </w:p>
    <w:sdt>
      <w:sdtPr>
        <w:rPr>
          <w:rFonts w:ascii="Helvetica" w:eastAsiaTheme="minorHAnsi" w:hAnsi="Helvetica" w:cs="Helvetica"/>
          <w:b w:val="0"/>
          <w:bCs w:val="0"/>
          <w:color w:val="auto"/>
          <w:sz w:val="22"/>
          <w:szCs w:val="22"/>
          <w:lang w:val="sr-Latn-RS" w:eastAsia="en-US"/>
        </w:rPr>
        <w:id w:val="1867721868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0"/>
          <w:lang w:eastAsia="en-GB"/>
        </w:rPr>
      </w:sdtEndPr>
      <w:sdtContent>
        <w:bookmarkStart w:id="1" w:name="_GoBack" w:displacedByCustomXml="prev"/>
        <w:bookmarkEnd w:id="1" w:displacedByCustomXml="prev"/>
        <w:p w14:paraId="1992F7C2" w14:textId="77777777" w:rsidR="00340CE8" w:rsidRPr="00306CC9" w:rsidRDefault="00340CE8" w:rsidP="008E60E9">
          <w:pPr>
            <w:pStyle w:val="TOCHeading"/>
            <w:rPr>
              <w:rFonts w:ascii="Helvetica" w:hAnsi="Helvetica" w:cs="Helvetica"/>
              <w:lang w:val="sr-Latn-RS"/>
            </w:rPr>
          </w:pPr>
        </w:p>
        <w:p w14:paraId="2F955231" w14:textId="77777777" w:rsidR="00605212" w:rsidRDefault="006E118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r w:rsidRPr="00306CC9">
            <w:rPr>
              <w:rFonts w:cs="Helvetica"/>
              <w:sz w:val="20"/>
              <w:lang w:val="sr-Latn-RS"/>
            </w:rPr>
            <w:fldChar w:fldCharType="begin"/>
          </w:r>
          <w:r w:rsidR="00340CE8" w:rsidRPr="00306CC9">
            <w:rPr>
              <w:rFonts w:cs="Helvetica"/>
              <w:sz w:val="20"/>
              <w:lang w:val="sr-Latn-RS"/>
            </w:rPr>
            <w:instrText xml:space="preserve"> TOC \o "1-3" \h \z \u </w:instrText>
          </w:r>
          <w:r w:rsidRPr="00306CC9">
            <w:rPr>
              <w:rFonts w:cs="Helvetica"/>
              <w:sz w:val="20"/>
              <w:lang w:val="sr-Latn-RS"/>
            </w:rPr>
            <w:fldChar w:fldCharType="separate"/>
          </w:r>
          <w:hyperlink w:anchor="_Toc453981172" w:history="1">
            <w:r w:rsidR="00605212" w:rsidRPr="00914739">
              <w:rPr>
                <w:rStyle w:val="Hyperlink"/>
                <w:rFonts w:cs="Helvetica"/>
                <w:noProof/>
                <w:lang w:val="sr-Latn-RS"/>
              </w:rPr>
              <w:t>1</w:t>
            </w:r>
            <w:r w:rsidR="00605212"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="00605212" w:rsidRPr="00914739">
              <w:rPr>
                <w:rStyle w:val="Hyperlink"/>
                <w:rFonts w:cs="Helvetica"/>
                <w:noProof/>
                <w:lang w:val="sr-Latn-RS"/>
              </w:rPr>
              <w:t>Uvod</w:t>
            </w:r>
            <w:r w:rsidR="00605212">
              <w:rPr>
                <w:noProof/>
                <w:webHidden/>
              </w:rPr>
              <w:tab/>
            </w:r>
            <w:r w:rsidR="00605212">
              <w:rPr>
                <w:noProof/>
                <w:webHidden/>
              </w:rPr>
              <w:fldChar w:fldCharType="begin"/>
            </w:r>
            <w:r w:rsidR="00605212">
              <w:rPr>
                <w:noProof/>
                <w:webHidden/>
              </w:rPr>
              <w:instrText xml:space="preserve"> PAGEREF _Toc453981172 \h </w:instrText>
            </w:r>
            <w:r w:rsidR="00605212">
              <w:rPr>
                <w:noProof/>
                <w:webHidden/>
              </w:rPr>
            </w:r>
            <w:r w:rsidR="00605212">
              <w:rPr>
                <w:noProof/>
                <w:webHidden/>
              </w:rPr>
              <w:fldChar w:fldCharType="separate"/>
            </w:r>
            <w:r w:rsidR="00605212">
              <w:rPr>
                <w:noProof/>
                <w:webHidden/>
              </w:rPr>
              <w:t>4</w:t>
            </w:r>
            <w:r w:rsidR="00605212">
              <w:rPr>
                <w:noProof/>
                <w:webHidden/>
              </w:rPr>
              <w:fldChar w:fldCharType="end"/>
            </w:r>
          </w:hyperlink>
        </w:p>
        <w:p w14:paraId="0E7EF5E0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3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1.1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B3E35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4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1.2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5B0F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5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1.3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2630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6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1.4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F42D" w14:textId="77777777" w:rsidR="00605212" w:rsidRDefault="0060521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7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 xml:space="preserve">Scenario </w:t>
            </w:r>
            <w:r w:rsidRPr="00914739">
              <w:rPr>
                <w:rStyle w:val="Hyperlink"/>
                <w:noProof/>
                <w:lang w:val="sr-Latn-RS"/>
              </w:rPr>
              <w:t>Izmena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D3C2F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8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CF1C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79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3EB7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0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Pregled stranice za izmenu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A848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1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2.2.2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Izmena osnovnih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95AA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2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Izmena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8DD9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3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Čuvanje nove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97AB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4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Čuvanje izmena nad osnovnim informacijama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57329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5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Izmena lokacije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9F13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6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2.2.7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Čuvanje izmene lokacije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51B3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7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2.2.8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Izmena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29E7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8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2.2.9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Čuvanje izmene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5E1B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89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2.2.10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Izmena detalja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0DD2" w14:textId="77777777" w:rsidR="00605212" w:rsidRDefault="00605212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0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2.2.11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Čuvanje izmena detalja o korisniku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B0D39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1" w:history="1">
            <w:r w:rsidRPr="00914739">
              <w:rPr>
                <w:rStyle w:val="Hyperlink"/>
                <w:noProof/>
                <w:lang w:val="sr-Latn-RS"/>
              </w:rPr>
              <w:t>2.3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noProof/>
                <w:lang w:val="sr-Latn-RS"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3F09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2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2.4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A3BBA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3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2.5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200FE" w14:textId="77777777" w:rsidR="00605212" w:rsidRDefault="0060521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453981194" w:history="1">
            <w:r w:rsidRPr="00914739">
              <w:rPr>
                <w:rStyle w:val="Hyperlink"/>
                <w:rFonts w:cs="Helvetica"/>
                <w:noProof/>
                <w:lang w:val="sr-Latn-RS"/>
              </w:rPr>
              <w:t>2.6</w:t>
            </w:r>
            <w:r>
              <w:rPr>
                <w:rFonts w:asciiTheme="minorHAnsi" w:hAnsiTheme="minorHAnsi"/>
                <w:noProof/>
                <w:lang w:val="en-US" w:eastAsia="en-US"/>
              </w:rPr>
              <w:tab/>
            </w:r>
            <w:r w:rsidRPr="00914739">
              <w:rPr>
                <w:rStyle w:val="Hyperlink"/>
                <w:rFonts w:cs="Helvetica"/>
                <w:noProof/>
                <w:lang w:val="sr-Latn-R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25242" w14:textId="77777777" w:rsidR="00772D2E" w:rsidRPr="00306CC9" w:rsidRDefault="006E118B">
          <w:pPr>
            <w:rPr>
              <w:rFonts w:cs="Helvetica"/>
              <w:sz w:val="20"/>
              <w:lang w:val="sr-Latn-RS"/>
            </w:rPr>
          </w:pPr>
          <w:r w:rsidRPr="00306CC9">
            <w:rPr>
              <w:rFonts w:cs="Helvetica"/>
              <w:b/>
              <w:bCs/>
              <w:noProof/>
              <w:sz w:val="20"/>
              <w:lang w:val="sr-Latn-RS"/>
            </w:rPr>
            <w:fldChar w:fldCharType="end"/>
          </w:r>
        </w:p>
      </w:sdtContent>
    </w:sdt>
    <w:p w14:paraId="37693BD0" w14:textId="77777777" w:rsidR="00A755E8" w:rsidRPr="00306CC9" w:rsidRDefault="00A755E8">
      <w:pPr>
        <w:rPr>
          <w:rFonts w:eastAsiaTheme="majorEastAsia" w:cs="Helvetica"/>
          <w:b/>
          <w:bCs/>
          <w:color w:val="000000" w:themeColor="text1"/>
          <w:sz w:val="36"/>
          <w:szCs w:val="28"/>
          <w:lang w:val="sr-Latn-RS"/>
        </w:rPr>
      </w:pPr>
      <w:bookmarkStart w:id="2" w:name="_Toc413588234"/>
      <w:r w:rsidRPr="00306CC9">
        <w:rPr>
          <w:rFonts w:cs="Helvetica"/>
          <w:lang w:val="sr-Latn-RS"/>
        </w:rPr>
        <w:br w:type="page"/>
      </w:r>
    </w:p>
    <w:p w14:paraId="3BEB001D" w14:textId="77777777" w:rsidR="00275E2C" w:rsidRPr="00306CC9" w:rsidRDefault="00275E2C" w:rsidP="008E60E9">
      <w:pPr>
        <w:pStyle w:val="Heading1"/>
        <w:rPr>
          <w:rFonts w:cs="Helvetica"/>
          <w:lang w:val="sr-Latn-RS"/>
        </w:rPr>
      </w:pPr>
      <w:bookmarkStart w:id="3" w:name="_Toc453981172"/>
      <w:r w:rsidRPr="00306CC9">
        <w:rPr>
          <w:rFonts w:cs="Helvetica"/>
          <w:lang w:val="sr-Latn-RS"/>
        </w:rPr>
        <w:lastRenderedPageBreak/>
        <w:t>Uvod</w:t>
      </w:r>
      <w:bookmarkEnd w:id="2"/>
      <w:bookmarkEnd w:id="3"/>
    </w:p>
    <w:p w14:paraId="00DA516F" w14:textId="77777777" w:rsidR="00275E2C" w:rsidRPr="00306CC9" w:rsidRDefault="00275E2C" w:rsidP="00480A72">
      <w:pPr>
        <w:pStyle w:val="Heading2"/>
        <w:rPr>
          <w:rFonts w:cs="Helvetica"/>
          <w:lang w:val="sr-Latn-RS"/>
        </w:rPr>
      </w:pPr>
      <w:bookmarkStart w:id="4" w:name="_Toc413588235"/>
      <w:bookmarkStart w:id="5" w:name="_Toc453981173"/>
      <w:r w:rsidRPr="00306CC9">
        <w:rPr>
          <w:rFonts w:cs="Helvetica"/>
          <w:lang w:val="sr-Latn-RS"/>
        </w:rPr>
        <w:t>Rezime</w:t>
      </w:r>
      <w:bookmarkEnd w:id="4"/>
      <w:bookmarkEnd w:id="5"/>
    </w:p>
    <w:p w14:paraId="34895026" w14:textId="77777777" w:rsidR="00A30DBB" w:rsidRPr="00306CC9" w:rsidRDefault="00B000CE" w:rsidP="00B35A22">
      <w:pPr>
        <w:ind w:left="576"/>
        <w:rPr>
          <w:rFonts w:cs="Helvetica"/>
          <w:lang w:val="sr-Latn-RS"/>
        </w:rPr>
      </w:pPr>
      <w:bookmarkStart w:id="6" w:name="_Toc413588236"/>
      <w:r w:rsidRPr="00306CC9">
        <w:rPr>
          <w:rFonts w:cs="Helvetica"/>
          <w:lang w:val="sr-Latn-RS"/>
        </w:rPr>
        <w:t xml:space="preserve">Definisanje scenarija upotrebe </w:t>
      </w:r>
      <w:r w:rsidR="00B35A22" w:rsidRPr="00306CC9">
        <w:rPr>
          <w:lang w:val="sr-Latn-RS"/>
        </w:rPr>
        <w:t xml:space="preserve">izmene profila </w:t>
      </w:r>
      <w:r w:rsidR="00683D3C" w:rsidRPr="00306CC9">
        <w:rPr>
          <w:rFonts w:cs="Helvetica"/>
          <w:lang w:val="sr-Latn-RS"/>
        </w:rPr>
        <w:t>sa odgovarajućim prototipom.</w:t>
      </w:r>
    </w:p>
    <w:p w14:paraId="37587C38" w14:textId="77777777" w:rsidR="00275E2C" w:rsidRPr="00306CC9" w:rsidRDefault="003F1141" w:rsidP="004E3DBE">
      <w:pPr>
        <w:pStyle w:val="Heading2"/>
        <w:rPr>
          <w:rFonts w:cs="Helvetica"/>
          <w:lang w:val="sr-Latn-RS"/>
        </w:rPr>
      </w:pPr>
      <w:bookmarkStart w:id="7" w:name="_Toc453981174"/>
      <w:r w:rsidRPr="00306CC9">
        <w:rPr>
          <w:rFonts w:cs="Helvetica"/>
          <w:lang w:val="sr-Latn-RS"/>
        </w:rPr>
        <w:t>Namena dokumenta i</w:t>
      </w:r>
      <w:r w:rsidR="00275E2C" w:rsidRPr="00306CC9">
        <w:rPr>
          <w:rFonts w:cs="Helvetica"/>
          <w:lang w:val="sr-Latn-RS"/>
        </w:rPr>
        <w:t xml:space="preserve"> ciljne grupe</w:t>
      </w:r>
      <w:bookmarkEnd w:id="6"/>
      <w:bookmarkEnd w:id="7"/>
    </w:p>
    <w:p w14:paraId="41662D30" w14:textId="77777777" w:rsidR="00A30DBB" w:rsidRPr="00306CC9" w:rsidRDefault="00A30DBB" w:rsidP="00670968">
      <w:pPr>
        <w:ind w:left="576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Dokument će koristiti svi članovi projektnog tima u razvoju projekta i testiranju</w:t>
      </w:r>
      <w:r w:rsidR="00500AF9" w:rsidRPr="00306CC9">
        <w:rPr>
          <w:rFonts w:cs="Helvetica"/>
          <w:lang w:val="sr-Latn-RS"/>
        </w:rPr>
        <w:t>,</w:t>
      </w:r>
      <w:r w:rsidRPr="00306CC9">
        <w:rPr>
          <w:rFonts w:cs="Helvetica"/>
          <w:lang w:val="sr-Latn-RS"/>
        </w:rPr>
        <w:t xml:space="preserve"> a može se koristiti i pri pisanju uputstva za upotrebu.</w:t>
      </w:r>
    </w:p>
    <w:p w14:paraId="7B3632E6" w14:textId="77777777" w:rsidR="00474E66" w:rsidRPr="00306CC9" w:rsidRDefault="00474E66" w:rsidP="00474E66">
      <w:pPr>
        <w:pStyle w:val="Heading2"/>
        <w:rPr>
          <w:rFonts w:cs="Helvetica"/>
          <w:lang w:val="sr-Latn-RS"/>
        </w:rPr>
      </w:pPr>
      <w:bookmarkStart w:id="8" w:name="_Toc453981175"/>
      <w:r w:rsidRPr="00306CC9">
        <w:rPr>
          <w:rFonts w:cs="Helvetica"/>
          <w:lang w:val="sr-Latn-RS"/>
        </w:rPr>
        <w:t>Reference</w:t>
      </w:r>
      <w:bookmarkEnd w:id="8"/>
    </w:p>
    <w:p w14:paraId="5BBBF709" w14:textId="77777777" w:rsidR="00A30DBB" w:rsidRPr="00306CC9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Projektni zadatak</w:t>
      </w:r>
    </w:p>
    <w:p w14:paraId="16359D9B" w14:textId="77777777" w:rsidR="00A30DBB" w:rsidRPr="00306CC9" w:rsidRDefault="00A30DBB" w:rsidP="00A30DBB">
      <w:pPr>
        <w:widowControl w:val="0"/>
        <w:numPr>
          <w:ilvl w:val="0"/>
          <w:numId w:val="6"/>
        </w:numPr>
        <w:spacing w:after="0" w:line="240" w:lineRule="atLeast"/>
        <w:jc w:val="both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Uputstvo za pisanje specifikacije scenarija upotrebe funkcionalnosti</w:t>
      </w:r>
    </w:p>
    <w:p w14:paraId="5326F5B4" w14:textId="77777777" w:rsidR="00474E66" w:rsidRPr="00306CC9" w:rsidRDefault="00474E66" w:rsidP="00474E66">
      <w:pPr>
        <w:pStyle w:val="Heading2"/>
        <w:rPr>
          <w:rFonts w:cs="Helvetica"/>
          <w:lang w:val="sr-Latn-RS"/>
        </w:rPr>
      </w:pPr>
      <w:bookmarkStart w:id="9" w:name="_Toc453981176"/>
      <w:r w:rsidRPr="00306CC9">
        <w:rPr>
          <w:rFonts w:cs="Helvetica"/>
          <w:lang w:val="sr-Latn-RS"/>
        </w:rPr>
        <w:t>Otvorena pitanja</w:t>
      </w:r>
      <w:bookmarkEnd w:id="9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4327"/>
      </w:tblGrid>
      <w:tr w:rsidR="00A30DBB" w:rsidRPr="00306CC9" w14:paraId="52B0B4BE" w14:textId="77777777" w:rsidTr="0017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</w:tcPr>
          <w:p w14:paraId="151DAEC0" w14:textId="77777777" w:rsidR="00A30DBB" w:rsidRPr="00306CC9" w:rsidRDefault="00A30DBB" w:rsidP="00A30DBB">
            <w:pPr>
              <w:jc w:val="center"/>
              <w:rPr>
                <w:rFonts w:cs="Helvetica"/>
                <w:sz w:val="28"/>
                <w:szCs w:val="28"/>
                <w:lang w:val="sr-Latn-RS"/>
              </w:rPr>
            </w:pPr>
            <w:r w:rsidRPr="00306CC9">
              <w:rPr>
                <w:rFonts w:cs="Helvetica"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26A8AF98" w14:textId="77777777" w:rsidR="00A30DBB" w:rsidRPr="00306CC9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306CC9">
              <w:rPr>
                <w:rFonts w:cs="Helvetica"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0000"/>
            <w:vAlign w:val="center"/>
          </w:tcPr>
          <w:p w14:paraId="61A1C470" w14:textId="77777777" w:rsidR="00A30DBB" w:rsidRPr="00306CC9" w:rsidRDefault="00A30DBB" w:rsidP="006B0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sz w:val="28"/>
                <w:szCs w:val="28"/>
                <w:lang w:val="sr-Latn-RS"/>
              </w:rPr>
            </w:pPr>
            <w:r w:rsidRPr="00306CC9">
              <w:rPr>
                <w:rFonts w:cs="Helvetica"/>
                <w:sz w:val="28"/>
                <w:szCs w:val="28"/>
                <w:lang w:val="sr-Latn-RS"/>
              </w:rPr>
              <w:t>Rešenje</w:t>
            </w:r>
          </w:p>
        </w:tc>
      </w:tr>
      <w:tr w:rsidR="00A30DBB" w:rsidRPr="00306CC9" w14:paraId="418B8D56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EC68" w14:textId="5528CDBE" w:rsidR="00A30DBB" w:rsidRPr="00306CC9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1E2D" w14:textId="529910DD" w:rsidR="00A30DBB" w:rsidRPr="00306CC9" w:rsidRDefault="00A30DBB" w:rsidP="00F31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DE96" w14:textId="77777777" w:rsidR="00A30DBB" w:rsidRPr="00306CC9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306CC9" w14:paraId="41B61911" w14:textId="77777777" w:rsidTr="00A30DB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2CD5" w14:textId="1969DB9A" w:rsidR="00A30DBB" w:rsidRPr="00306CC9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469" w14:textId="491C0282" w:rsidR="00A30DBB" w:rsidRPr="00306CC9" w:rsidRDefault="00A30DBB" w:rsidP="0060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3BFB" w14:textId="77777777" w:rsidR="00A30DBB" w:rsidRPr="00306CC9" w:rsidRDefault="00A30DBB" w:rsidP="00E566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  <w:tr w:rsidR="00A30DBB" w:rsidRPr="00306CC9" w14:paraId="626C15AF" w14:textId="77777777" w:rsidTr="00A30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BAA7" w14:textId="77777777" w:rsidR="00A30DBB" w:rsidRPr="00306CC9" w:rsidRDefault="00A30DBB" w:rsidP="00E566D8">
            <w:pPr>
              <w:jc w:val="center"/>
              <w:rPr>
                <w:rFonts w:cs="Helvetica"/>
                <w:b w:val="0"/>
                <w:lang w:val="sr-Latn-R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CF94" w14:textId="77777777" w:rsidR="00A30DBB" w:rsidRPr="00306CC9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7A9" w14:textId="77777777" w:rsidR="00A30DBB" w:rsidRPr="00306CC9" w:rsidRDefault="00A30DBB" w:rsidP="00E566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lang w:val="sr-Latn-RS"/>
              </w:rPr>
            </w:pPr>
          </w:p>
        </w:tc>
      </w:tr>
    </w:tbl>
    <w:p w14:paraId="6FBF0754" w14:textId="77777777" w:rsidR="00275E2C" w:rsidRPr="00306CC9" w:rsidRDefault="00B000CE" w:rsidP="008E60E9">
      <w:pPr>
        <w:pStyle w:val="Heading1"/>
        <w:rPr>
          <w:rFonts w:cs="Helvetica"/>
          <w:szCs w:val="34"/>
          <w:lang w:val="sr-Latn-RS"/>
        </w:rPr>
      </w:pPr>
      <w:bookmarkStart w:id="10" w:name="_Toc453981177"/>
      <w:r w:rsidRPr="00306CC9">
        <w:rPr>
          <w:rFonts w:cs="Helvetica"/>
          <w:szCs w:val="34"/>
          <w:lang w:val="sr-Latn-RS"/>
        </w:rPr>
        <w:t xml:space="preserve">Scenario </w:t>
      </w:r>
      <w:r w:rsidR="00B62F70" w:rsidRPr="00306CC9">
        <w:rPr>
          <w:noProof/>
          <w:szCs w:val="34"/>
          <w:lang w:val="sr-Latn-RS"/>
        </w:rPr>
        <w:t>Izmena profila</w:t>
      </w:r>
      <w:bookmarkEnd w:id="10"/>
    </w:p>
    <w:p w14:paraId="78B17528" w14:textId="77777777" w:rsidR="00474E66" w:rsidRPr="00306CC9" w:rsidRDefault="00474E66" w:rsidP="00474E66">
      <w:pPr>
        <w:pStyle w:val="Heading2"/>
        <w:rPr>
          <w:rFonts w:cs="Helvetica"/>
          <w:lang w:val="sr-Latn-RS"/>
        </w:rPr>
      </w:pPr>
      <w:bookmarkStart w:id="11" w:name="_Toc453981178"/>
      <w:r w:rsidRPr="00306CC9">
        <w:rPr>
          <w:rFonts w:cs="Helvetica"/>
          <w:lang w:val="sr-Latn-RS"/>
        </w:rPr>
        <w:t>Kratak opis</w:t>
      </w:r>
      <w:bookmarkEnd w:id="11"/>
    </w:p>
    <w:p w14:paraId="29E19FA2" w14:textId="02CA549E" w:rsidR="00474E66" w:rsidRPr="00306CC9" w:rsidRDefault="316892FB" w:rsidP="00223EDE">
      <w:pPr>
        <w:ind w:left="576"/>
        <w:rPr>
          <w:noProof/>
          <w:lang w:val="sr-Latn-RS"/>
        </w:rPr>
      </w:pPr>
      <w:r w:rsidRPr="316892FB">
        <w:rPr>
          <w:noProof/>
          <w:lang w:val="sr-Latn-RS"/>
        </w:rPr>
        <w:t xml:space="preserve">Registrovani korisnici mogu da izmene svoj profil. Korisnici </w:t>
      </w:r>
      <w:r w:rsidR="00302036">
        <w:rPr>
          <w:noProof/>
          <w:lang w:val="sr-Latn-RS"/>
        </w:rPr>
        <w:t>imaju mogućnost da izmene svoju</w:t>
      </w:r>
      <w:r w:rsidRPr="316892FB">
        <w:rPr>
          <w:noProof/>
          <w:lang w:val="sr-Latn-RS"/>
        </w:rPr>
        <w:t xml:space="preserve"> fotografij</w:t>
      </w:r>
      <w:r w:rsidR="00302036">
        <w:rPr>
          <w:noProof/>
          <w:lang w:val="sr-Latn-RS"/>
        </w:rPr>
        <w:t>u</w:t>
      </w:r>
      <w:r w:rsidRPr="316892FB">
        <w:rPr>
          <w:noProof/>
          <w:lang w:val="sr-Latn-RS"/>
        </w:rPr>
        <w:t>, da izmene tekst o sebi i izmene opise svojih interesovanja, hobija, itd. Unete promene datog korisnika se beleže u sistemu.</w:t>
      </w:r>
    </w:p>
    <w:p w14:paraId="4F954BF3" w14:textId="77777777" w:rsidR="00B000CE" w:rsidRPr="00306CC9" w:rsidRDefault="00B000CE" w:rsidP="00474E66">
      <w:pPr>
        <w:ind w:left="432"/>
        <w:rPr>
          <w:rFonts w:cs="Helvetica"/>
          <w:lang w:val="sr-Latn-RS"/>
        </w:rPr>
      </w:pPr>
    </w:p>
    <w:p w14:paraId="2ACA2126" w14:textId="77777777" w:rsidR="00A30DBB" w:rsidRPr="00306CC9" w:rsidRDefault="00B000CE" w:rsidP="00A30DBB">
      <w:pPr>
        <w:pStyle w:val="Heading2"/>
        <w:rPr>
          <w:rFonts w:cs="Helvetica"/>
          <w:lang w:val="sr-Latn-RS"/>
        </w:rPr>
      </w:pPr>
      <w:bookmarkStart w:id="12" w:name="_Toc453981179"/>
      <w:r w:rsidRPr="00306CC9">
        <w:rPr>
          <w:rFonts w:cs="Helvetica"/>
          <w:lang w:val="sr-Latn-RS"/>
        </w:rPr>
        <w:t>Glavni t</w:t>
      </w:r>
      <w:r w:rsidR="00A30DBB" w:rsidRPr="00306CC9">
        <w:rPr>
          <w:rFonts w:cs="Helvetica"/>
          <w:lang w:val="sr-Latn-RS"/>
        </w:rPr>
        <w:t>ok događaja</w:t>
      </w:r>
      <w:bookmarkEnd w:id="12"/>
    </w:p>
    <w:p w14:paraId="3E8CC0FF" w14:textId="77777777" w:rsidR="004D4D11" w:rsidRPr="00306CC9" w:rsidRDefault="004D4D11" w:rsidP="00B000CE">
      <w:pPr>
        <w:ind w:left="576"/>
        <w:rPr>
          <w:lang w:val="sr-Latn-RS"/>
        </w:rPr>
      </w:pPr>
      <w:r w:rsidRPr="00306CC9">
        <w:rPr>
          <w:lang w:val="sr-Latn-RS"/>
        </w:rPr>
        <w:t xml:space="preserve">U ovom odeljku se opisuju glavni uspešni scenario (niz akcija) interakcije korisnika sa aplikacijom. Takođe je moguće navesti i više alternativnih scenarija (na primer, kada dolazi do različitih vrsta grešaka). Jedan scenario mora imati jedinstveni tok, na svim </w:t>
      </w:r>
      <w:r w:rsidRPr="00306CC9">
        <w:rPr>
          <w:lang w:val="sr-Latn-RS"/>
        </w:rPr>
        <w:lastRenderedPageBreak/>
        <w:t>mestima "grananja", tj. tačkama u scenariju gde postoji neki izbor, mora se izabrati jedna alternativa, a ostale po potrebi opisati u dodatnim scenarijima.</w:t>
      </w:r>
    </w:p>
    <w:p w14:paraId="333F8315" w14:textId="77777777" w:rsidR="00D72A5E" w:rsidRPr="00306CC9" w:rsidRDefault="00D72A5E" w:rsidP="00A30DBB">
      <w:pPr>
        <w:pStyle w:val="Heading3"/>
        <w:rPr>
          <w:rFonts w:cs="Helvetica"/>
          <w:lang w:val="sr-Latn-RS"/>
        </w:rPr>
      </w:pPr>
      <w:bookmarkStart w:id="13" w:name="_Toc453981180"/>
      <w:r w:rsidRPr="00306CC9">
        <w:rPr>
          <w:rFonts w:cs="Helvetica"/>
          <w:lang w:val="sr-Latn-RS"/>
        </w:rPr>
        <w:t xml:space="preserve">Pregled stranice za </w:t>
      </w:r>
      <w:r w:rsidR="00631B9F" w:rsidRPr="00306CC9">
        <w:rPr>
          <w:rFonts w:cs="Helvetica"/>
          <w:lang w:val="sr-Latn-RS"/>
        </w:rPr>
        <w:t>izmenu profila</w:t>
      </w:r>
      <w:bookmarkEnd w:id="13"/>
      <w:r w:rsidRPr="00306CC9">
        <w:rPr>
          <w:rFonts w:cs="Helvetica"/>
          <w:lang w:val="sr-Latn-RS"/>
        </w:rPr>
        <w:t xml:space="preserve"> </w:t>
      </w:r>
    </w:p>
    <w:p w14:paraId="02F887F0" w14:textId="77777777" w:rsidR="00D72A5E" w:rsidRPr="00306CC9" w:rsidRDefault="00D72A5E" w:rsidP="00D72A5E">
      <w:pPr>
        <w:ind w:left="720"/>
        <w:rPr>
          <w:rFonts w:cs="Helvetica"/>
          <w:lang w:val="sr-Latn-RS"/>
        </w:rPr>
      </w:pPr>
      <w:r w:rsidRPr="00306CC9">
        <w:rPr>
          <w:lang w:val="sr-Latn-RS"/>
        </w:rPr>
        <w:t xml:space="preserve">Prelazak na stranicu za </w:t>
      </w:r>
      <w:r w:rsidR="00601F58" w:rsidRPr="00306CC9">
        <w:rPr>
          <w:lang w:val="sr-Latn-RS"/>
        </w:rPr>
        <w:t>izmenu profila korisnika koji je ulogovan</w:t>
      </w:r>
      <w:r w:rsidR="00601F58" w:rsidRPr="00306CC9">
        <w:rPr>
          <w:rFonts w:cs="Helvetica"/>
          <w:lang w:val="sr-Latn-RS"/>
        </w:rPr>
        <w:t>.</w:t>
      </w:r>
    </w:p>
    <w:p w14:paraId="48B6C0D3" w14:textId="77777777" w:rsidR="00E92EBE" w:rsidRPr="00306CC9" w:rsidRDefault="00E92EBE" w:rsidP="00E92EBE">
      <w:pPr>
        <w:pStyle w:val="Heading3"/>
        <w:rPr>
          <w:rFonts w:cs="Helvetica"/>
          <w:lang w:val="sr-Latn-RS"/>
        </w:rPr>
      </w:pPr>
      <w:bookmarkStart w:id="14" w:name="_Toc453981181"/>
      <w:r w:rsidRPr="00306CC9">
        <w:rPr>
          <w:rFonts w:cs="Helvetica"/>
          <w:lang w:val="sr-Latn-RS"/>
        </w:rPr>
        <w:t>Izmena osnovnih informacija</w:t>
      </w:r>
      <w:bookmarkEnd w:id="14"/>
    </w:p>
    <w:p w14:paraId="25FECA92" w14:textId="19A22145" w:rsidR="00E92EBE" w:rsidRPr="00306CC9" w:rsidRDefault="00E92EBE" w:rsidP="00E92EBE">
      <w:pPr>
        <w:ind w:left="720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Korisnik vrši izmenu osnovnih informacija. U ovom odeljku, korisnik ima mogućnost izmene imena, prezimen</w:t>
      </w:r>
      <w:r w:rsidR="00302036">
        <w:rPr>
          <w:rFonts w:cs="Helvetica"/>
          <w:lang w:val="sr-Latn-RS"/>
        </w:rPr>
        <w:t>a, e-mail adrese</w:t>
      </w:r>
      <w:r w:rsidRPr="00306CC9">
        <w:rPr>
          <w:rFonts w:cs="Helvetica"/>
          <w:lang w:val="sr-Latn-RS"/>
        </w:rPr>
        <w:t xml:space="preserve"> i pola.</w:t>
      </w:r>
      <w:r w:rsidRPr="00306CC9">
        <w:rPr>
          <w:lang w:val="sr-Latn-RS"/>
        </w:rPr>
        <w:t xml:space="preserve"> Izmene</w:t>
      </w:r>
      <w:r w:rsidRPr="00306CC9">
        <w:rPr>
          <w:rFonts w:cs="Helvetica"/>
          <w:lang w:val="sr-Latn-RS"/>
        </w:rPr>
        <w:t xml:space="preserve"> su u ovom trenutku vidljive samo vlasniku profila.</w:t>
      </w:r>
    </w:p>
    <w:p w14:paraId="2C0E1EBF" w14:textId="77777777" w:rsidR="00E97A86" w:rsidRPr="00306CC9" w:rsidRDefault="00E97A86" w:rsidP="00E97A86">
      <w:pPr>
        <w:pStyle w:val="Heading3"/>
        <w:rPr>
          <w:rFonts w:cs="Helvetica"/>
          <w:lang w:val="sr-Latn-RS"/>
        </w:rPr>
      </w:pPr>
      <w:bookmarkStart w:id="15" w:name="_Toc453981182"/>
      <w:r w:rsidRPr="00306CC9">
        <w:rPr>
          <w:rFonts w:cs="Helvetica"/>
          <w:lang w:val="sr-Latn-RS"/>
        </w:rPr>
        <w:t>Izmena lozinke</w:t>
      </w:r>
      <w:bookmarkEnd w:id="15"/>
    </w:p>
    <w:p w14:paraId="7661E326" w14:textId="77777777" w:rsidR="00E97A86" w:rsidRPr="00306CC9" w:rsidRDefault="00E97A86" w:rsidP="00E97A86">
      <w:pPr>
        <w:ind w:left="720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 xml:space="preserve">Korisnik unosi </w:t>
      </w:r>
      <w:r w:rsidR="00306CC9" w:rsidRPr="00306CC9">
        <w:rPr>
          <w:rFonts w:cs="Helvetica"/>
          <w:lang w:val="sr-Latn-RS"/>
        </w:rPr>
        <w:t xml:space="preserve">trenutnu lozinku </w:t>
      </w:r>
      <w:r w:rsidR="00306CC9" w:rsidRPr="00306CC9">
        <w:rPr>
          <w:lang w:val="sr-Latn-RS"/>
        </w:rPr>
        <w:t>(time se obezbeđuje da samo onaj koji zna lozinku od profila moze da je promeni),</w:t>
      </w:r>
      <w:r w:rsidR="00306CC9" w:rsidRPr="00306CC9">
        <w:rPr>
          <w:rFonts w:cs="Helvetica"/>
          <w:lang w:val="sr-Latn-RS"/>
        </w:rPr>
        <w:t xml:space="preserve"> </w:t>
      </w:r>
      <w:r w:rsidRPr="00306CC9">
        <w:rPr>
          <w:rFonts w:cs="Helvetica"/>
          <w:lang w:val="sr-Latn-RS"/>
        </w:rPr>
        <w:t xml:space="preserve">novu lozinku, i potvrdu iste </w:t>
      </w:r>
      <w:r w:rsidR="00306CC9" w:rsidRPr="00306CC9">
        <w:rPr>
          <w:rFonts w:cs="Helvetica"/>
          <w:lang w:val="sr-Latn-RS"/>
        </w:rPr>
        <w:t>nove</w:t>
      </w:r>
      <w:r w:rsidRPr="00306CC9">
        <w:rPr>
          <w:rFonts w:cs="Helvetica"/>
          <w:lang w:val="sr-Latn-RS"/>
        </w:rPr>
        <w:t xml:space="preserve"> lozinke.</w:t>
      </w:r>
    </w:p>
    <w:p w14:paraId="5C5D957C" w14:textId="77777777" w:rsidR="00E97A86" w:rsidRPr="00306CC9" w:rsidRDefault="00E97A86" w:rsidP="00E97A86">
      <w:pPr>
        <w:pStyle w:val="Heading3"/>
        <w:rPr>
          <w:rFonts w:cs="Helvetica"/>
          <w:lang w:val="sr-Latn-RS"/>
        </w:rPr>
      </w:pPr>
      <w:bookmarkStart w:id="16" w:name="_Toc453981183"/>
      <w:r w:rsidRPr="00306CC9">
        <w:rPr>
          <w:rFonts w:cs="Helvetica"/>
          <w:lang w:val="sr-Latn-RS"/>
        </w:rPr>
        <w:t>Čuvanje nove lozinke</w:t>
      </w:r>
      <w:bookmarkEnd w:id="16"/>
    </w:p>
    <w:p w14:paraId="2A6576CB" w14:textId="77777777" w:rsidR="00E97A86" w:rsidRPr="00306CC9" w:rsidRDefault="00E571D1" w:rsidP="00E97A86">
      <w:pPr>
        <w:ind w:left="720"/>
        <w:rPr>
          <w:lang w:val="sr-Latn-RS"/>
        </w:rPr>
      </w:pPr>
      <w:r>
        <w:rPr>
          <w:rFonts w:cs="Helvetica"/>
          <w:lang w:val="sr-Latn-RS"/>
        </w:rPr>
        <w:t>Klikom na dugme se čuva</w:t>
      </w:r>
      <w:r w:rsidR="00E97A86" w:rsidRPr="00306CC9">
        <w:rPr>
          <w:rFonts w:cs="Helvetica"/>
          <w:lang w:val="sr-Latn-RS"/>
        </w:rPr>
        <w:t xml:space="preserve"> nova lozinka korisnika.</w:t>
      </w:r>
    </w:p>
    <w:p w14:paraId="39CB2756" w14:textId="77777777" w:rsidR="00E97A86" w:rsidRPr="00306CC9" w:rsidRDefault="00E97A86" w:rsidP="00E97A86">
      <w:pPr>
        <w:pStyle w:val="Heading3"/>
        <w:rPr>
          <w:rFonts w:cs="Helvetica"/>
          <w:lang w:val="sr-Latn-RS"/>
        </w:rPr>
      </w:pPr>
      <w:bookmarkStart w:id="17" w:name="_Toc453981184"/>
      <w:r w:rsidRPr="00306CC9">
        <w:rPr>
          <w:rFonts w:cs="Helvetica"/>
          <w:lang w:val="sr-Latn-RS"/>
        </w:rPr>
        <w:t>Čuvanje izmen</w:t>
      </w:r>
      <w:r w:rsidR="00E13EDD" w:rsidRPr="00306CC9">
        <w:rPr>
          <w:rFonts w:cs="Helvetica"/>
          <w:lang w:val="sr-Latn-RS"/>
        </w:rPr>
        <w:t>a nad osnovnim informacijama</w:t>
      </w:r>
      <w:bookmarkEnd w:id="17"/>
    </w:p>
    <w:p w14:paraId="45C4982E" w14:textId="77777777" w:rsidR="00E97A86" w:rsidRPr="00306CC9" w:rsidRDefault="00E97A86" w:rsidP="00E97A86">
      <w:pPr>
        <w:ind w:left="720"/>
        <w:rPr>
          <w:lang w:val="sr-Latn-RS"/>
        </w:rPr>
      </w:pPr>
      <w:r w:rsidRPr="00306CC9">
        <w:rPr>
          <w:rFonts w:cs="Helvetica"/>
          <w:lang w:val="sr-Latn-RS"/>
        </w:rPr>
        <w:t>Klikom na dugme se čuvaju unete izmene korisnika.</w:t>
      </w:r>
    </w:p>
    <w:p w14:paraId="04AC527B" w14:textId="77777777" w:rsidR="00E92EBE" w:rsidRPr="00306CC9" w:rsidRDefault="00E92EBE" w:rsidP="00E92EBE">
      <w:pPr>
        <w:pStyle w:val="Heading3"/>
        <w:rPr>
          <w:rFonts w:cs="Helvetica"/>
          <w:lang w:val="sr-Latn-RS"/>
        </w:rPr>
      </w:pPr>
      <w:bookmarkStart w:id="18" w:name="_Toc453981185"/>
      <w:r w:rsidRPr="00306CC9">
        <w:rPr>
          <w:rFonts w:cs="Helvetica"/>
          <w:lang w:val="sr-Latn-RS"/>
        </w:rPr>
        <w:t>Izmena lokacije</w:t>
      </w:r>
      <w:bookmarkEnd w:id="18"/>
    </w:p>
    <w:p w14:paraId="193A186C" w14:textId="17D17505" w:rsidR="00E92EBE" w:rsidRPr="00306CC9" w:rsidRDefault="316892FB" w:rsidP="00E92EBE">
      <w:pPr>
        <w:ind w:left="720"/>
        <w:rPr>
          <w:rFonts w:cs="Helvetica"/>
          <w:lang w:val="sr-Latn-RS"/>
        </w:rPr>
      </w:pPr>
      <w:r w:rsidRPr="316892FB">
        <w:rPr>
          <w:rFonts w:eastAsia="Helvetica" w:cs="Helvetica"/>
          <w:lang w:val="sr-Latn-RS"/>
        </w:rPr>
        <w:t>Korisnik vrši izmenu nad informacijama koje se odnose na njegovu trenutnu lokaciju.</w:t>
      </w:r>
      <w:r w:rsidRPr="316892FB">
        <w:rPr>
          <w:lang w:val="sr-Latn-RS"/>
        </w:rPr>
        <w:t xml:space="preserve"> Izmene</w:t>
      </w:r>
      <w:r w:rsidRPr="316892FB">
        <w:rPr>
          <w:rFonts w:eastAsia="Helvetica" w:cs="Helvetica"/>
          <w:lang w:val="sr-Latn-RS"/>
        </w:rPr>
        <w:t xml:space="preserve"> su u ovom trenutku vidljive samo vlasniku profila.</w:t>
      </w:r>
    </w:p>
    <w:p w14:paraId="3824BDA7" w14:textId="50126C41" w:rsidR="00E97A86" w:rsidRPr="00306CC9" w:rsidRDefault="00E97A86" w:rsidP="00E97A86">
      <w:pPr>
        <w:pStyle w:val="Heading3"/>
        <w:rPr>
          <w:rFonts w:cs="Helvetica"/>
          <w:lang w:val="sr-Latn-RS"/>
        </w:rPr>
      </w:pPr>
      <w:bookmarkStart w:id="19" w:name="_Toc453981186"/>
      <w:r w:rsidRPr="00306CC9">
        <w:rPr>
          <w:rFonts w:cs="Helvetica"/>
          <w:lang w:val="sr-Latn-RS"/>
        </w:rPr>
        <w:t>Čuvanje izmen</w:t>
      </w:r>
      <w:r w:rsidR="00302036">
        <w:rPr>
          <w:rFonts w:cs="Helvetica"/>
          <w:lang w:val="sr-Latn-RS"/>
        </w:rPr>
        <w:t>e lokacije</w:t>
      </w:r>
      <w:bookmarkEnd w:id="19"/>
    </w:p>
    <w:p w14:paraId="39E70108" w14:textId="77777777" w:rsidR="00E97A86" w:rsidRPr="00306CC9" w:rsidRDefault="00E97A86" w:rsidP="00E97A86">
      <w:pPr>
        <w:ind w:left="720"/>
        <w:rPr>
          <w:lang w:val="sr-Latn-RS"/>
        </w:rPr>
      </w:pPr>
      <w:r w:rsidRPr="00306CC9">
        <w:rPr>
          <w:rFonts w:cs="Helvetica"/>
          <w:lang w:val="sr-Latn-RS"/>
        </w:rPr>
        <w:t>Klikom na dugme se čuvaju unete izmene korisnika.</w:t>
      </w:r>
    </w:p>
    <w:p w14:paraId="6ABE757B" w14:textId="77777777" w:rsidR="00A30DBB" w:rsidRPr="00306CC9" w:rsidRDefault="00F31AEB" w:rsidP="00A30DBB">
      <w:pPr>
        <w:pStyle w:val="Heading3"/>
        <w:rPr>
          <w:rFonts w:cs="Helvetica"/>
          <w:lang w:val="sr-Latn-RS"/>
        </w:rPr>
      </w:pPr>
      <w:bookmarkStart w:id="20" w:name="_Toc453981187"/>
      <w:r w:rsidRPr="00306CC9">
        <w:rPr>
          <w:rFonts w:cs="Helvetica"/>
          <w:lang w:val="sr-Latn-RS"/>
        </w:rPr>
        <w:t>Izmena</w:t>
      </w:r>
      <w:r w:rsidR="00631B9F" w:rsidRPr="00306CC9">
        <w:rPr>
          <w:rFonts w:cs="Helvetica"/>
          <w:lang w:val="sr-Latn-RS"/>
        </w:rPr>
        <w:t xml:space="preserve"> </w:t>
      </w:r>
      <w:r w:rsidR="00601F58" w:rsidRPr="00306CC9">
        <w:rPr>
          <w:rFonts w:cs="Helvetica"/>
          <w:lang w:val="sr-Latn-RS"/>
        </w:rPr>
        <w:t>slik</w:t>
      </w:r>
      <w:r w:rsidRPr="00306CC9">
        <w:rPr>
          <w:rFonts w:cs="Helvetica"/>
          <w:lang w:val="sr-Latn-RS"/>
        </w:rPr>
        <w:t>a</w:t>
      </w:r>
      <w:bookmarkEnd w:id="20"/>
    </w:p>
    <w:p w14:paraId="4F12F61D" w14:textId="4EB91862" w:rsidR="00C460F7" w:rsidRPr="00306CC9" w:rsidRDefault="00C460F7" w:rsidP="00C460F7">
      <w:pPr>
        <w:ind w:left="720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Korisnik</w:t>
      </w:r>
      <w:r w:rsidR="00F31AEB" w:rsidRPr="00306CC9">
        <w:rPr>
          <w:rFonts w:cs="Helvetica"/>
          <w:lang w:val="sr-Latn-RS"/>
        </w:rPr>
        <w:t xml:space="preserve"> dodaje nov</w:t>
      </w:r>
      <w:r w:rsidR="00302036">
        <w:rPr>
          <w:rFonts w:cs="Helvetica"/>
          <w:lang w:val="sr-Latn-RS"/>
        </w:rPr>
        <w:t>u</w:t>
      </w:r>
      <w:r w:rsidR="00F31AEB" w:rsidRPr="00306CC9">
        <w:rPr>
          <w:rFonts w:cs="Helvetica"/>
          <w:lang w:val="sr-Latn-RS"/>
        </w:rPr>
        <w:t xml:space="preserve"> slik</w:t>
      </w:r>
      <w:r w:rsidR="00302036">
        <w:rPr>
          <w:rFonts w:cs="Helvetica"/>
          <w:lang w:val="sr-Latn-RS"/>
        </w:rPr>
        <w:t>u</w:t>
      </w:r>
      <w:r w:rsidR="00601F58" w:rsidRPr="00306CC9">
        <w:rPr>
          <w:rFonts w:cs="Helvetica"/>
          <w:lang w:val="sr-Latn-RS"/>
        </w:rPr>
        <w:t xml:space="preserve"> </w:t>
      </w:r>
      <w:r w:rsidR="00302036">
        <w:rPr>
          <w:rFonts w:cs="Helvetica"/>
          <w:lang w:val="sr-Latn-RS"/>
        </w:rPr>
        <w:t>na svoj profil i time uklanja već postojeću</w:t>
      </w:r>
      <w:r w:rsidRPr="00306CC9">
        <w:rPr>
          <w:rFonts w:cs="Helvetica"/>
          <w:lang w:val="sr-Latn-RS"/>
        </w:rPr>
        <w:t>.</w:t>
      </w:r>
      <w:r w:rsidR="00601F58" w:rsidRPr="00306CC9">
        <w:rPr>
          <w:rFonts w:cs="Helvetica"/>
          <w:lang w:val="sr-Latn-RS"/>
        </w:rPr>
        <w:t xml:space="preserve"> </w:t>
      </w:r>
      <w:r w:rsidR="00601F58" w:rsidRPr="00306CC9">
        <w:rPr>
          <w:lang w:val="sr-Latn-RS"/>
        </w:rPr>
        <w:t>Nov</w:t>
      </w:r>
      <w:r w:rsidR="00302036">
        <w:rPr>
          <w:lang w:val="sr-Latn-RS"/>
        </w:rPr>
        <w:t>a</w:t>
      </w:r>
      <w:r w:rsidR="00601F58" w:rsidRPr="00306CC9">
        <w:rPr>
          <w:rFonts w:cs="Helvetica"/>
          <w:lang w:val="sr-Latn-RS"/>
        </w:rPr>
        <w:t xml:space="preserve"> slik</w:t>
      </w:r>
      <w:r w:rsidR="00302036">
        <w:rPr>
          <w:rFonts w:cs="Helvetica"/>
          <w:lang w:val="sr-Latn-RS"/>
        </w:rPr>
        <w:t>a</w:t>
      </w:r>
      <w:r w:rsidR="00601F58" w:rsidRPr="00306CC9">
        <w:rPr>
          <w:rFonts w:cs="Helvetica"/>
          <w:lang w:val="sr-Latn-RS"/>
        </w:rPr>
        <w:t xml:space="preserve"> </w:t>
      </w:r>
      <w:r w:rsidR="00302036">
        <w:rPr>
          <w:rFonts w:cs="Helvetica"/>
          <w:lang w:val="sr-Latn-RS"/>
        </w:rPr>
        <w:t>je</w:t>
      </w:r>
      <w:r w:rsidR="00601F58" w:rsidRPr="00306CC9">
        <w:rPr>
          <w:rFonts w:cs="Helvetica"/>
          <w:lang w:val="sr-Latn-RS"/>
        </w:rPr>
        <w:t xml:space="preserve"> u ovom trenutku vidljiv</w:t>
      </w:r>
      <w:r w:rsidR="00302036">
        <w:rPr>
          <w:rFonts w:cs="Helvetica"/>
          <w:lang w:val="sr-Latn-RS"/>
        </w:rPr>
        <w:t>a</w:t>
      </w:r>
      <w:r w:rsidR="00601F58" w:rsidRPr="00306CC9">
        <w:rPr>
          <w:rFonts w:cs="Helvetica"/>
          <w:lang w:val="sr-Latn-RS"/>
        </w:rPr>
        <w:t xml:space="preserve"> samo vlasniku profila</w:t>
      </w:r>
      <w:r w:rsidR="00F31AEB" w:rsidRPr="00306CC9">
        <w:rPr>
          <w:rFonts w:cs="Helvetica"/>
          <w:lang w:val="sr-Latn-RS"/>
        </w:rPr>
        <w:t>, isto tako, i nedostatak obri</w:t>
      </w:r>
      <w:r w:rsidR="00302036">
        <w:rPr>
          <w:rFonts w:cs="Helvetica"/>
          <w:lang w:val="sr-Latn-RS"/>
        </w:rPr>
        <w:t xml:space="preserve">sane </w:t>
      </w:r>
      <w:r w:rsidR="00E571D1">
        <w:rPr>
          <w:rFonts w:cs="Helvetica"/>
          <w:lang w:val="sr-Latn-RS"/>
        </w:rPr>
        <w:t>slik</w:t>
      </w:r>
      <w:r w:rsidR="00302036">
        <w:rPr>
          <w:rFonts w:cs="Helvetica"/>
          <w:lang w:val="sr-Latn-RS"/>
        </w:rPr>
        <w:t>e</w:t>
      </w:r>
      <w:r w:rsidR="00E571D1">
        <w:rPr>
          <w:rFonts w:cs="Helvetica"/>
          <w:lang w:val="sr-Latn-RS"/>
        </w:rPr>
        <w:t xml:space="preserve"> je trenutno vidljiv</w:t>
      </w:r>
      <w:r w:rsidR="00F31AEB" w:rsidRPr="00306CC9">
        <w:rPr>
          <w:rFonts w:cs="Helvetica"/>
          <w:lang w:val="sr-Latn-RS"/>
        </w:rPr>
        <w:t xml:space="preserve"> samo vlasniku profila</w:t>
      </w:r>
      <w:r w:rsidR="00601F58" w:rsidRPr="00306CC9">
        <w:rPr>
          <w:rFonts w:cs="Helvetica"/>
          <w:lang w:val="sr-Latn-RS"/>
        </w:rPr>
        <w:t>.</w:t>
      </w:r>
    </w:p>
    <w:p w14:paraId="7EA6C0DA" w14:textId="4162DDF7" w:rsidR="00E97A86" w:rsidRPr="00306CC9" w:rsidRDefault="00E97A86" w:rsidP="00E97A86">
      <w:pPr>
        <w:pStyle w:val="Heading3"/>
        <w:rPr>
          <w:rFonts w:cs="Helvetica"/>
          <w:lang w:val="sr-Latn-RS"/>
        </w:rPr>
      </w:pPr>
      <w:bookmarkStart w:id="21" w:name="_Toc453981188"/>
      <w:r w:rsidRPr="00306CC9">
        <w:rPr>
          <w:rFonts w:cs="Helvetica"/>
          <w:lang w:val="sr-Latn-RS"/>
        </w:rPr>
        <w:t>Čuvanje izme</w:t>
      </w:r>
      <w:r w:rsidR="00302036">
        <w:rPr>
          <w:rFonts w:cs="Helvetica"/>
          <w:lang w:val="sr-Latn-RS"/>
        </w:rPr>
        <w:t>ne slike</w:t>
      </w:r>
      <w:bookmarkEnd w:id="21"/>
    </w:p>
    <w:p w14:paraId="28C213C0" w14:textId="77777777" w:rsidR="00E97A86" w:rsidRPr="00306CC9" w:rsidRDefault="00E97A86" w:rsidP="00E97A86">
      <w:pPr>
        <w:ind w:left="720"/>
        <w:rPr>
          <w:lang w:val="sr-Latn-RS"/>
        </w:rPr>
      </w:pPr>
      <w:r w:rsidRPr="00306CC9">
        <w:rPr>
          <w:rFonts w:cs="Helvetica"/>
          <w:lang w:val="sr-Latn-RS"/>
        </w:rPr>
        <w:t>Klikom na dugme se čuvaju unete izmene korisnika.</w:t>
      </w:r>
    </w:p>
    <w:p w14:paraId="61A5484D" w14:textId="77777777" w:rsidR="00C460F7" w:rsidRPr="00306CC9" w:rsidRDefault="00631B9F" w:rsidP="00C460F7">
      <w:pPr>
        <w:pStyle w:val="Heading3"/>
        <w:rPr>
          <w:rFonts w:cs="Helvetica"/>
          <w:lang w:val="sr-Latn-RS"/>
        </w:rPr>
      </w:pPr>
      <w:bookmarkStart w:id="22" w:name="_Toc453981189"/>
      <w:r w:rsidRPr="00306CC9">
        <w:rPr>
          <w:rFonts w:cs="Helvetica"/>
          <w:lang w:val="sr-Latn-RS"/>
        </w:rPr>
        <w:t xml:space="preserve">Izmena </w:t>
      </w:r>
      <w:r w:rsidR="00E92EBE" w:rsidRPr="00306CC9">
        <w:rPr>
          <w:rFonts w:cs="Helvetica"/>
          <w:lang w:val="sr-Latn-RS"/>
        </w:rPr>
        <w:t>detalja o korisniku</w:t>
      </w:r>
      <w:bookmarkEnd w:id="22"/>
    </w:p>
    <w:p w14:paraId="401CF805" w14:textId="77777777" w:rsidR="00C460F7" w:rsidRPr="00306CC9" w:rsidRDefault="00601F58" w:rsidP="00601F58">
      <w:pPr>
        <w:ind w:left="720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Korisnik vrši izmenu teksta koji predstavlja kratak opis kojim se predstavlja ostalim registrovanim korisnicima.</w:t>
      </w:r>
      <w:r w:rsidR="00E97A86" w:rsidRPr="00306CC9">
        <w:rPr>
          <w:rFonts w:cs="Helvetica"/>
          <w:lang w:val="sr-Latn-RS"/>
        </w:rPr>
        <w:t xml:space="preserve"> Korisnik u ovom trenutku ima mogućnost izmene specifičnijih informacija koje se odnose na interesovanja, edukaciju, hobije, itd.</w:t>
      </w:r>
      <w:r w:rsidRPr="00306CC9">
        <w:rPr>
          <w:lang w:val="sr-Latn-RS"/>
        </w:rPr>
        <w:t xml:space="preserve"> Izmene</w:t>
      </w:r>
      <w:r w:rsidRPr="00306CC9">
        <w:rPr>
          <w:rFonts w:cs="Helvetica"/>
          <w:lang w:val="sr-Latn-RS"/>
        </w:rPr>
        <w:t xml:space="preserve"> su u ovom trenutku vidljive samo vlasniku profila.</w:t>
      </w:r>
    </w:p>
    <w:p w14:paraId="40A2974C" w14:textId="08EA28BF" w:rsidR="00631B9F" w:rsidRPr="00306CC9" w:rsidRDefault="00631B9F" w:rsidP="00631B9F">
      <w:pPr>
        <w:pStyle w:val="Heading3"/>
        <w:rPr>
          <w:rFonts w:cs="Helvetica"/>
          <w:lang w:val="sr-Latn-RS"/>
        </w:rPr>
      </w:pPr>
      <w:bookmarkStart w:id="23" w:name="_Toc453981190"/>
      <w:r w:rsidRPr="00306CC9">
        <w:rPr>
          <w:rFonts w:cs="Helvetica"/>
          <w:lang w:val="sr-Latn-RS"/>
        </w:rPr>
        <w:t>Čuvanje izmena</w:t>
      </w:r>
      <w:r w:rsidR="00302036">
        <w:rPr>
          <w:rFonts w:cs="Helvetica"/>
          <w:lang w:val="sr-Latn-RS"/>
        </w:rPr>
        <w:t xml:space="preserve"> detalja o korisniku</w:t>
      </w:r>
      <w:bookmarkEnd w:id="23"/>
    </w:p>
    <w:p w14:paraId="3A45F730" w14:textId="77777777" w:rsidR="00631B9F" w:rsidRPr="00306CC9" w:rsidRDefault="00601F58" w:rsidP="00580E93">
      <w:pPr>
        <w:ind w:left="720"/>
        <w:rPr>
          <w:lang w:val="sr-Latn-RS"/>
        </w:rPr>
      </w:pPr>
      <w:r w:rsidRPr="00306CC9">
        <w:rPr>
          <w:rFonts w:cs="Helvetica"/>
          <w:lang w:val="sr-Latn-RS"/>
        </w:rPr>
        <w:t>Klikom na dugme se čuvaju unete izmene korisnika.</w:t>
      </w:r>
    </w:p>
    <w:p w14:paraId="70722DD8" w14:textId="77777777" w:rsidR="00A30DBB" w:rsidRPr="00306CC9" w:rsidRDefault="00A30DBB" w:rsidP="00A30DBB">
      <w:pPr>
        <w:ind w:left="576"/>
        <w:rPr>
          <w:rFonts w:cs="Helvetica"/>
          <w:lang w:val="sr-Latn-RS"/>
        </w:rPr>
      </w:pPr>
    </w:p>
    <w:p w14:paraId="042DFFD5" w14:textId="77777777" w:rsidR="00B000CE" w:rsidRPr="00306CC9" w:rsidRDefault="00B000CE" w:rsidP="00B000CE">
      <w:pPr>
        <w:pStyle w:val="Heading2"/>
        <w:rPr>
          <w:lang w:val="sr-Latn-RS"/>
        </w:rPr>
      </w:pPr>
      <w:bookmarkStart w:id="24" w:name="_Toc453981191"/>
      <w:r w:rsidRPr="00306CC9">
        <w:rPr>
          <w:lang w:val="sr-Latn-RS"/>
        </w:rPr>
        <w:lastRenderedPageBreak/>
        <w:t>Proširenja</w:t>
      </w:r>
      <w:bookmarkEnd w:id="24"/>
    </w:p>
    <w:p w14:paraId="597EEA6D" w14:textId="77777777" w:rsidR="00DA4668" w:rsidRPr="00306CC9" w:rsidRDefault="00DA4668" w:rsidP="00E070D9">
      <w:pPr>
        <w:ind w:left="576"/>
        <w:rPr>
          <w:b/>
          <w:lang w:val="sr-Latn-RS"/>
        </w:rPr>
      </w:pPr>
    </w:p>
    <w:p w14:paraId="250C96C7" w14:textId="0C7FE89B" w:rsidR="00E13EDD" w:rsidRPr="00306CC9" w:rsidRDefault="00E13EDD" w:rsidP="00E13EDD">
      <w:pPr>
        <w:ind w:left="576"/>
        <w:rPr>
          <w:b/>
          <w:lang w:val="sr-Latn-RS"/>
        </w:rPr>
      </w:pPr>
      <w:r w:rsidRPr="316892FB">
        <w:rPr>
          <w:b/>
          <w:bCs/>
          <w:lang w:val="sr-Latn-RS"/>
        </w:rPr>
        <w:t xml:space="preserve">2.2.2.a </w:t>
      </w:r>
      <w:r w:rsidRPr="00306CC9">
        <w:rPr>
          <w:b/>
          <w:lang w:val="sr-Latn-RS"/>
        </w:rPr>
        <w:tab/>
      </w:r>
      <w:r w:rsidRPr="316892FB">
        <w:rPr>
          <w:b/>
          <w:bCs/>
          <w:lang w:val="sr-Latn-RS"/>
        </w:rPr>
        <w:t>Odustajanje od izmene osnovnih informacija o korisniku</w:t>
      </w:r>
    </w:p>
    <w:p w14:paraId="5AFD8091" w14:textId="77777777" w:rsidR="00E13EDD" w:rsidRPr="00306CC9" w:rsidRDefault="00E13EDD" w:rsidP="00E13EDD">
      <w:pPr>
        <w:ind w:left="2160" w:hanging="720"/>
        <w:rPr>
          <w:rFonts w:cs="Helvetica"/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bira da preskače unošenje bilo kakvih izmena nad postojećim informacijama.</w:t>
      </w:r>
    </w:p>
    <w:p w14:paraId="5158148E" w14:textId="77777777" w:rsidR="00E13EDD" w:rsidRPr="00306CC9" w:rsidRDefault="00E13EDD" w:rsidP="00E13EDD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 izmenu lokacije.</w:t>
      </w:r>
    </w:p>
    <w:p w14:paraId="51A725DB" w14:textId="77777777" w:rsidR="00E82B6C" w:rsidRPr="00306CC9" w:rsidRDefault="00E82B6C" w:rsidP="00E13EDD">
      <w:pPr>
        <w:ind w:left="1152" w:firstLine="288"/>
        <w:rPr>
          <w:lang w:val="sr-Latn-RS"/>
        </w:rPr>
      </w:pPr>
    </w:p>
    <w:p w14:paraId="0284BDBE" w14:textId="77777777" w:rsidR="00A7590F" w:rsidRPr="00306CC9" w:rsidRDefault="00A7590F" w:rsidP="00A7590F">
      <w:pPr>
        <w:ind w:firstLine="576"/>
        <w:rPr>
          <w:b/>
          <w:lang w:val="sr-Latn-RS"/>
        </w:rPr>
      </w:pPr>
      <w:r w:rsidRPr="00306CC9">
        <w:rPr>
          <w:b/>
          <w:lang w:val="sr-Latn-RS"/>
        </w:rPr>
        <w:t xml:space="preserve">2.2.2.b </w:t>
      </w:r>
      <w:r w:rsidRPr="00306CC9">
        <w:rPr>
          <w:b/>
          <w:lang w:val="sr-Latn-RS"/>
        </w:rPr>
        <w:tab/>
        <w:t>Datum rođenja nije validan</w:t>
      </w:r>
    </w:p>
    <w:p w14:paraId="31DA5767" w14:textId="77777777" w:rsidR="00A7590F" w:rsidRPr="00306CC9" w:rsidRDefault="00A7590F" w:rsidP="00A7590F">
      <w:pPr>
        <w:ind w:firstLine="576"/>
        <w:rPr>
          <w:lang w:val="sr-Latn-RS"/>
        </w:rPr>
      </w:pPr>
      <w:r w:rsidRPr="00306CC9">
        <w:rPr>
          <w:b/>
          <w:lang w:val="sr-Latn-RS"/>
        </w:rPr>
        <w:t xml:space="preserve"> </w:t>
      </w:r>
      <w:r w:rsidRPr="00306CC9">
        <w:rPr>
          <w:b/>
          <w:lang w:val="sr-Latn-RS"/>
        </w:rPr>
        <w:tab/>
      </w:r>
      <w:r w:rsidRPr="00306CC9">
        <w:rPr>
          <w:lang w:val="sr-Latn-RS"/>
        </w:rPr>
        <w:tab/>
        <w:t>.1</w:t>
      </w:r>
      <w:r w:rsidRPr="00306CC9">
        <w:rPr>
          <w:lang w:val="sr-Latn-RS"/>
        </w:rPr>
        <w:tab/>
        <w:t>Sistem prikazuje odgovarajuću poruku greške.</w:t>
      </w:r>
    </w:p>
    <w:p w14:paraId="46A051A7" w14:textId="6649FE8E" w:rsidR="00A7590F" w:rsidRPr="00306CC9" w:rsidRDefault="00A7590F" w:rsidP="00A7590F">
      <w:pPr>
        <w:ind w:firstLine="576"/>
        <w:rPr>
          <w:lang w:val="sr-Latn-RS"/>
        </w:rPr>
      </w:pPr>
      <w:r w:rsidRPr="00306CC9">
        <w:rPr>
          <w:lang w:val="sr-Latn-RS"/>
        </w:rPr>
        <w:tab/>
      </w:r>
      <w:r w:rsidRPr="00306CC9">
        <w:rPr>
          <w:lang w:val="sr-Latn-RS"/>
        </w:rPr>
        <w:tab/>
        <w:t>.2</w:t>
      </w:r>
      <w:r w:rsidRPr="00306CC9">
        <w:rPr>
          <w:lang w:val="sr-Latn-RS"/>
        </w:rPr>
        <w:tab/>
        <w:t xml:space="preserve">Korisnik se vraća na izmenu osnovnih informacija. </w:t>
      </w:r>
    </w:p>
    <w:p w14:paraId="285CD48E" w14:textId="77777777" w:rsidR="00A7590F" w:rsidRPr="00306CC9" w:rsidRDefault="00A7590F" w:rsidP="00A7590F">
      <w:pPr>
        <w:ind w:left="576"/>
        <w:rPr>
          <w:b/>
          <w:lang w:val="sr-Latn-RS"/>
        </w:rPr>
      </w:pPr>
    </w:p>
    <w:p w14:paraId="1423F3BF" w14:textId="77777777" w:rsidR="00E13EDD" w:rsidRPr="00306CC9" w:rsidRDefault="00E13EDD" w:rsidP="00A7590F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E82B6C" w:rsidRPr="00306CC9">
        <w:rPr>
          <w:b/>
          <w:lang w:val="sr-Latn-RS"/>
        </w:rPr>
        <w:t>3</w:t>
      </w:r>
      <w:r w:rsidRPr="00306CC9">
        <w:rPr>
          <w:b/>
          <w:lang w:val="sr-Latn-RS"/>
        </w:rPr>
        <w:t xml:space="preserve">.a </w:t>
      </w:r>
      <w:r w:rsidRPr="00306CC9">
        <w:rPr>
          <w:b/>
          <w:lang w:val="sr-Latn-RS"/>
        </w:rPr>
        <w:tab/>
        <w:t>Odustajanje od izmene lozinke</w:t>
      </w:r>
    </w:p>
    <w:p w14:paraId="61DE2BAA" w14:textId="77777777" w:rsidR="00E13EDD" w:rsidRPr="00306CC9" w:rsidRDefault="00E13EDD" w:rsidP="00E13EDD">
      <w:pPr>
        <w:ind w:left="2160" w:hanging="720"/>
        <w:rPr>
          <w:rFonts w:cs="Helvetica"/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bira da preskače unošenje izmena nad postojećom lozinkom.</w:t>
      </w:r>
    </w:p>
    <w:p w14:paraId="23B027A8" w14:textId="77777777" w:rsidR="00E13EDD" w:rsidRPr="00306CC9" w:rsidRDefault="00E13EDD" w:rsidP="00E13EDD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 čuvanje unetih izmena osnovnih informacija.</w:t>
      </w:r>
    </w:p>
    <w:p w14:paraId="18EB039D" w14:textId="77777777" w:rsidR="00E13EDD" w:rsidRPr="00306CC9" w:rsidRDefault="00E13EDD" w:rsidP="00E13EDD">
      <w:pPr>
        <w:ind w:left="1152" w:firstLine="288"/>
        <w:rPr>
          <w:lang w:val="sr-Latn-RS"/>
        </w:rPr>
      </w:pPr>
    </w:p>
    <w:p w14:paraId="1B8CC2C4" w14:textId="77777777" w:rsidR="00A7590F" w:rsidRPr="00306CC9" w:rsidRDefault="00A7590F" w:rsidP="00A7590F">
      <w:pPr>
        <w:ind w:firstLine="576"/>
        <w:rPr>
          <w:b/>
          <w:lang w:val="sr-Latn-RS"/>
        </w:rPr>
      </w:pPr>
      <w:r w:rsidRPr="00306CC9">
        <w:rPr>
          <w:b/>
          <w:lang w:val="sr-Latn-RS"/>
        </w:rPr>
        <w:t xml:space="preserve">2.2.3.b </w:t>
      </w:r>
      <w:r w:rsidRPr="00306CC9">
        <w:rPr>
          <w:b/>
          <w:lang w:val="sr-Latn-RS"/>
        </w:rPr>
        <w:tab/>
        <w:t>Lozinka nije odgovarajuće dužine</w:t>
      </w:r>
    </w:p>
    <w:p w14:paraId="76B9CDA8" w14:textId="77777777" w:rsidR="00A7590F" w:rsidRPr="00306CC9" w:rsidRDefault="00A7590F" w:rsidP="00A7590F">
      <w:pPr>
        <w:ind w:firstLine="576"/>
        <w:rPr>
          <w:lang w:val="sr-Latn-RS"/>
        </w:rPr>
      </w:pPr>
      <w:r w:rsidRPr="00306CC9">
        <w:rPr>
          <w:b/>
          <w:lang w:val="sr-Latn-RS"/>
        </w:rPr>
        <w:t xml:space="preserve"> </w:t>
      </w:r>
      <w:r w:rsidRPr="00306CC9">
        <w:rPr>
          <w:b/>
          <w:lang w:val="sr-Latn-RS"/>
        </w:rPr>
        <w:tab/>
      </w:r>
      <w:r w:rsidRPr="00306CC9">
        <w:rPr>
          <w:lang w:val="sr-Latn-RS"/>
        </w:rPr>
        <w:tab/>
        <w:t>.1</w:t>
      </w:r>
      <w:r w:rsidRPr="00306CC9">
        <w:rPr>
          <w:lang w:val="sr-Latn-RS"/>
        </w:rPr>
        <w:tab/>
        <w:t>Sistem prikazuje odgovarajuću poruku greške.</w:t>
      </w:r>
    </w:p>
    <w:p w14:paraId="65C03B06" w14:textId="77777777" w:rsidR="00A7590F" w:rsidRPr="00306CC9" w:rsidRDefault="00A7590F" w:rsidP="00A7590F">
      <w:pPr>
        <w:ind w:firstLine="576"/>
        <w:rPr>
          <w:lang w:val="sr-Latn-RS"/>
        </w:rPr>
      </w:pPr>
      <w:r w:rsidRPr="00306CC9">
        <w:rPr>
          <w:lang w:val="sr-Latn-RS"/>
        </w:rPr>
        <w:tab/>
      </w:r>
      <w:r w:rsidRPr="00306CC9">
        <w:rPr>
          <w:lang w:val="sr-Latn-RS"/>
        </w:rPr>
        <w:tab/>
        <w:t>.2</w:t>
      </w:r>
      <w:r w:rsidRPr="00306CC9">
        <w:rPr>
          <w:lang w:val="sr-Latn-RS"/>
        </w:rPr>
        <w:tab/>
        <w:t xml:space="preserve">Korisnik se vraća na izmenu lozinke. </w:t>
      </w:r>
    </w:p>
    <w:p w14:paraId="524E4919" w14:textId="77777777" w:rsidR="00A7590F" w:rsidRPr="00306CC9" w:rsidRDefault="00A7590F" w:rsidP="00E13EDD">
      <w:pPr>
        <w:ind w:left="576"/>
        <w:rPr>
          <w:b/>
          <w:lang w:val="sr-Latn-RS"/>
        </w:rPr>
      </w:pPr>
    </w:p>
    <w:p w14:paraId="1750A246" w14:textId="77777777" w:rsidR="00E13EDD" w:rsidRPr="00306CC9" w:rsidRDefault="00E13EDD" w:rsidP="00E13EDD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E82B6C" w:rsidRPr="00306CC9">
        <w:rPr>
          <w:b/>
          <w:lang w:val="sr-Latn-RS"/>
        </w:rPr>
        <w:t>4</w:t>
      </w:r>
      <w:r w:rsidRPr="00306CC9">
        <w:rPr>
          <w:b/>
          <w:lang w:val="sr-Latn-RS"/>
        </w:rPr>
        <w:t xml:space="preserve">.a </w:t>
      </w:r>
      <w:r w:rsidRPr="00306CC9">
        <w:rPr>
          <w:b/>
          <w:lang w:val="sr-Latn-RS"/>
        </w:rPr>
        <w:tab/>
        <w:t>Odustajanje od čuvanja unete nove lozinke</w:t>
      </w:r>
    </w:p>
    <w:p w14:paraId="1D66057F" w14:textId="77777777" w:rsidR="00E13EDD" w:rsidRPr="00306CC9" w:rsidRDefault="00E13EDD" w:rsidP="00E13EDD">
      <w:pPr>
        <w:ind w:left="2160" w:hanging="720"/>
        <w:rPr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odustaje od čuvanja bilo kakvih izmena nad postojećom lozinkom.</w:t>
      </w:r>
    </w:p>
    <w:p w14:paraId="5F9B8C3A" w14:textId="77777777" w:rsidR="00E13EDD" w:rsidRPr="00306CC9" w:rsidRDefault="00E13EDD" w:rsidP="00E13EDD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 čuvanje unetih izmena osnovnih informacija.</w:t>
      </w:r>
    </w:p>
    <w:p w14:paraId="2E8EE980" w14:textId="77777777" w:rsidR="00E13EDD" w:rsidRPr="00306CC9" w:rsidRDefault="00E13EDD" w:rsidP="00E13EDD">
      <w:pPr>
        <w:ind w:left="1152" w:firstLine="288"/>
        <w:rPr>
          <w:lang w:val="sr-Latn-RS"/>
        </w:rPr>
      </w:pPr>
    </w:p>
    <w:p w14:paraId="4931FD43" w14:textId="4C4EDB2D" w:rsidR="00E13EDD" w:rsidRPr="00306CC9" w:rsidRDefault="00E13EDD" w:rsidP="00E13EDD">
      <w:pPr>
        <w:ind w:left="576"/>
        <w:rPr>
          <w:b/>
          <w:lang w:val="sr-Latn-RS"/>
        </w:rPr>
      </w:pPr>
      <w:r w:rsidRPr="316892FB">
        <w:rPr>
          <w:b/>
          <w:bCs/>
          <w:lang w:val="sr-Latn-RS"/>
        </w:rPr>
        <w:t xml:space="preserve">2.2.5.a </w:t>
      </w:r>
      <w:r w:rsidRPr="00306CC9">
        <w:rPr>
          <w:b/>
          <w:lang w:val="sr-Latn-RS"/>
        </w:rPr>
        <w:tab/>
      </w:r>
      <w:r w:rsidRPr="316892FB">
        <w:rPr>
          <w:b/>
          <w:bCs/>
          <w:lang w:val="sr-Latn-RS"/>
        </w:rPr>
        <w:t>Odustajanje od čuvanja unetih izmena osnovnih informacija</w:t>
      </w:r>
    </w:p>
    <w:p w14:paraId="23A8FD00" w14:textId="77777777" w:rsidR="00E13EDD" w:rsidRPr="00306CC9" w:rsidRDefault="00E13EDD" w:rsidP="00E13EDD">
      <w:pPr>
        <w:ind w:left="2160" w:hanging="720"/>
        <w:rPr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odustaje od čuvanja bilo kakvih izmena nad postojećim informacijama.</w:t>
      </w:r>
    </w:p>
    <w:p w14:paraId="1FA4CE8C" w14:textId="77777777" w:rsidR="00E13EDD" w:rsidRPr="00306CC9" w:rsidRDefault="00E13EDD" w:rsidP="00E13EDD">
      <w:pPr>
        <w:ind w:left="1152" w:firstLine="288"/>
        <w:rPr>
          <w:lang w:val="sr-Latn-RS"/>
        </w:rPr>
      </w:pPr>
      <w:r w:rsidRPr="00306CC9">
        <w:rPr>
          <w:lang w:val="sr-Latn-RS"/>
        </w:rPr>
        <w:lastRenderedPageBreak/>
        <w:t xml:space="preserve">.2 </w:t>
      </w:r>
      <w:r w:rsidRPr="00306CC9">
        <w:rPr>
          <w:lang w:val="sr-Latn-RS"/>
        </w:rPr>
        <w:tab/>
        <w:t>Korisnik nastavlja dalje na izmenu lokacije.</w:t>
      </w:r>
    </w:p>
    <w:p w14:paraId="7B41F22D" w14:textId="77777777" w:rsidR="00E13EDD" w:rsidRPr="00306CC9" w:rsidRDefault="00E13EDD" w:rsidP="00E13EDD">
      <w:pPr>
        <w:ind w:left="1152" w:firstLine="288"/>
        <w:rPr>
          <w:b/>
          <w:lang w:val="sr-Latn-RS"/>
        </w:rPr>
      </w:pPr>
    </w:p>
    <w:p w14:paraId="20AC1137" w14:textId="77777777" w:rsidR="00DA4668" w:rsidRPr="00306CC9" w:rsidRDefault="00DA4668" w:rsidP="00DA4668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E82B6C" w:rsidRPr="00306CC9">
        <w:rPr>
          <w:b/>
          <w:lang w:val="sr-Latn-RS"/>
        </w:rPr>
        <w:t>6</w:t>
      </w:r>
      <w:r w:rsidRPr="00306CC9">
        <w:rPr>
          <w:b/>
          <w:lang w:val="sr-Latn-RS"/>
        </w:rPr>
        <w:t xml:space="preserve">.a </w:t>
      </w:r>
      <w:r w:rsidRPr="00306CC9">
        <w:rPr>
          <w:b/>
          <w:lang w:val="sr-Latn-RS"/>
        </w:rPr>
        <w:tab/>
        <w:t xml:space="preserve">Odustajanje od izmena </w:t>
      </w:r>
      <w:r w:rsidR="00E82B6C" w:rsidRPr="00306CC9">
        <w:rPr>
          <w:b/>
          <w:lang w:val="sr-Latn-RS"/>
        </w:rPr>
        <w:t>lokacije</w:t>
      </w:r>
    </w:p>
    <w:p w14:paraId="7A0AB44D" w14:textId="77777777" w:rsidR="00DA4668" w:rsidRPr="00306CC9" w:rsidRDefault="00DA4668" w:rsidP="00DA4668">
      <w:pPr>
        <w:ind w:left="2160" w:hanging="720"/>
        <w:rPr>
          <w:rFonts w:cs="Helvetica"/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bira da preskače unošenje bilo kakvih izmena</w:t>
      </w:r>
      <w:r w:rsidR="00E82B6C" w:rsidRPr="00306CC9">
        <w:rPr>
          <w:lang w:val="sr-Latn-RS"/>
        </w:rPr>
        <w:t xml:space="preserve"> nad postojećom lokacijom</w:t>
      </w:r>
      <w:r w:rsidRPr="00306CC9">
        <w:rPr>
          <w:lang w:val="sr-Latn-RS"/>
        </w:rPr>
        <w:t>.</w:t>
      </w:r>
    </w:p>
    <w:p w14:paraId="011F8BE2" w14:textId="77777777" w:rsidR="00E36793" w:rsidRPr="00306CC9" w:rsidRDefault="00DA4668" w:rsidP="00E36793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</w:t>
      </w:r>
      <w:r w:rsidR="00E82B6C" w:rsidRPr="00306CC9">
        <w:rPr>
          <w:lang w:val="sr-Latn-RS"/>
        </w:rPr>
        <w:t xml:space="preserve"> dodavanje slika.</w:t>
      </w:r>
    </w:p>
    <w:p w14:paraId="6DF003A5" w14:textId="77777777" w:rsidR="00E82B6C" w:rsidRPr="00306CC9" w:rsidRDefault="00E82B6C" w:rsidP="00E82B6C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2.2.7.</w:t>
      </w:r>
      <w:r w:rsidR="00E36793" w:rsidRPr="00306CC9">
        <w:rPr>
          <w:b/>
          <w:lang w:val="sr-Latn-RS"/>
        </w:rPr>
        <w:t>a</w:t>
      </w:r>
      <w:r w:rsidRPr="00306CC9">
        <w:rPr>
          <w:b/>
          <w:lang w:val="sr-Latn-RS"/>
        </w:rPr>
        <w:t xml:space="preserve"> </w:t>
      </w:r>
      <w:r w:rsidRPr="00306CC9">
        <w:rPr>
          <w:b/>
          <w:lang w:val="sr-Latn-RS"/>
        </w:rPr>
        <w:tab/>
        <w:t>Odustajanje od čuvanja unetih izmena nad informacijom o lokaciji</w:t>
      </w:r>
    </w:p>
    <w:p w14:paraId="6AAD2920" w14:textId="77777777" w:rsidR="00E82B6C" w:rsidRPr="00306CC9" w:rsidRDefault="00E82B6C" w:rsidP="00E82B6C">
      <w:pPr>
        <w:ind w:left="2160" w:hanging="720"/>
        <w:rPr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odustaje od čuvanja bilo kakvih unetih izmena nad postojećom lokacijom.</w:t>
      </w:r>
    </w:p>
    <w:p w14:paraId="7DEA29B2" w14:textId="6865CDBE" w:rsidR="00E82B6C" w:rsidRPr="00306CC9" w:rsidRDefault="00E82B6C" w:rsidP="00E82B6C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 dodavanj</w:t>
      </w:r>
      <w:r w:rsidR="00E36793" w:rsidRPr="00306CC9">
        <w:rPr>
          <w:lang w:val="sr-Latn-RS"/>
        </w:rPr>
        <w:t>e</w:t>
      </w:r>
      <w:r w:rsidRPr="00306CC9">
        <w:rPr>
          <w:lang w:val="sr-Latn-RS"/>
        </w:rPr>
        <w:t xml:space="preserve"> slika.</w:t>
      </w:r>
    </w:p>
    <w:p w14:paraId="78F98BE4" w14:textId="77777777" w:rsidR="00DA4668" w:rsidRPr="00306CC9" w:rsidRDefault="00DA4668" w:rsidP="00DA4668">
      <w:pPr>
        <w:ind w:left="1152" w:firstLine="288"/>
        <w:rPr>
          <w:lang w:val="sr-Latn-RS"/>
        </w:rPr>
      </w:pPr>
    </w:p>
    <w:p w14:paraId="12865A17" w14:textId="77777777" w:rsidR="00E36793" w:rsidRPr="00306CC9" w:rsidRDefault="00E36793" w:rsidP="00E36793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 xml:space="preserve">2.2.8.a </w:t>
      </w:r>
      <w:r w:rsidRPr="00306CC9">
        <w:rPr>
          <w:b/>
          <w:lang w:val="sr-Latn-RS"/>
        </w:rPr>
        <w:tab/>
        <w:t>Odustajanje od izmena slika</w:t>
      </w:r>
    </w:p>
    <w:p w14:paraId="4488C0FE" w14:textId="77777777" w:rsidR="00E36793" w:rsidRPr="00306CC9" w:rsidRDefault="00E36793" w:rsidP="00E36793">
      <w:pPr>
        <w:ind w:left="2160" w:hanging="720"/>
        <w:rPr>
          <w:rFonts w:cs="Helvetica"/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>Korisnik bira da preskače unošenje bilo kakvih izmena nad postojećim slikama.</w:t>
      </w:r>
    </w:p>
    <w:p w14:paraId="4C7FE024" w14:textId="77777777" w:rsidR="00E36793" w:rsidRPr="00306CC9" w:rsidRDefault="00E36793" w:rsidP="00E36793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  <w:t>Korisnik nastavlja dalje na izmenu detalja o korisniku.</w:t>
      </w:r>
    </w:p>
    <w:p w14:paraId="070187F8" w14:textId="77777777" w:rsidR="00601F58" w:rsidRPr="00306CC9" w:rsidRDefault="00601F58" w:rsidP="00E070D9">
      <w:pPr>
        <w:ind w:left="1152" w:firstLine="288"/>
        <w:rPr>
          <w:lang w:val="sr-Latn-RS"/>
        </w:rPr>
      </w:pPr>
    </w:p>
    <w:p w14:paraId="1B646295" w14:textId="77777777" w:rsidR="002B6701" w:rsidRPr="00306CC9" w:rsidRDefault="002B6701" w:rsidP="002B6701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312EB2" w:rsidRPr="00306CC9">
        <w:rPr>
          <w:b/>
          <w:lang w:val="sr-Latn-RS"/>
        </w:rPr>
        <w:t>9.a</w:t>
      </w:r>
      <w:r w:rsidRPr="00306CC9">
        <w:rPr>
          <w:b/>
          <w:lang w:val="sr-Latn-RS"/>
        </w:rPr>
        <w:t xml:space="preserve"> </w:t>
      </w:r>
      <w:r w:rsidRPr="00306CC9">
        <w:rPr>
          <w:b/>
          <w:lang w:val="sr-Latn-RS"/>
        </w:rPr>
        <w:tab/>
      </w:r>
      <w:r w:rsidR="0006690A" w:rsidRPr="00306CC9">
        <w:rPr>
          <w:b/>
          <w:lang w:val="sr-Latn-RS"/>
        </w:rPr>
        <w:t xml:space="preserve">Odustajanje od </w:t>
      </w:r>
      <w:r w:rsidR="00715A38" w:rsidRPr="00306CC9">
        <w:rPr>
          <w:b/>
          <w:lang w:val="sr-Latn-RS"/>
        </w:rPr>
        <w:t xml:space="preserve">čuvanja unetih izmena </w:t>
      </w:r>
      <w:r w:rsidR="0006690A" w:rsidRPr="00306CC9">
        <w:rPr>
          <w:b/>
          <w:lang w:val="sr-Latn-RS"/>
        </w:rPr>
        <w:t>nad slikama</w:t>
      </w:r>
    </w:p>
    <w:p w14:paraId="0B0580EE" w14:textId="77777777" w:rsidR="002B6701" w:rsidRPr="00306CC9" w:rsidRDefault="002B6701" w:rsidP="00B10096">
      <w:pPr>
        <w:ind w:left="2160" w:hanging="720"/>
        <w:rPr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  <w:t xml:space="preserve">Korisnik </w:t>
      </w:r>
      <w:r w:rsidR="00B10096" w:rsidRPr="00306CC9">
        <w:rPr>
          <w:lang w:val="sr-Latn-RS"/>
        </w:rPr>
        <w:t xml:space="preserve">odustaje od </w:t>
      </w:r>
      <w:r w:rsidR="00715A38" w:rsidRPr="00306CC9">
        <w:rPr>
          <w:lang w:val="sr-Latn-RS"/>
        </w:rPr>
        <w:t>čuvanja bilo kakvih izmena</w:t>
      </w:r>
      <w:r w:rsidR="00B10096" w:rsidRPr="00306CC9">
        <w:rPr>
          <w:lang w:val="sr-Latn-RS"/>
        </w:rPr>
        <w:t xml:space="preserve"> nad postojećim slikama u svom albumu</w:t>
      </w:r>
      <w:r w:rsidRPr="00306CC9">
        <w:rPr>
          <w:lang w:val="sr-Latn-RS"/>
        </w:rPr>
        <w:t>.</w:t>
      </w:r>
    </w:p>
    <w:p w14:paraId="58BE50EF" w14:textId="77777777" w:rsidR="002B6701" w:rsidRPr="00306CC9" w:rsidRDefault="002B6701" w:rsidP="00715A38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</w:r>
      <w:r w:rsidR="00312EB2" w:rsidRPr="00306CC9">
        <w:rPr>
          <w:lang w:val="sr-Latn-RS"/>
        </w:rPr>
        <w:t>Korisnik nastavlja dalje na izmenu detalja o korisniku</w:t>
      </w:r>
      <w:r w:rsidR="00B10096" w:rsidRPr="00306CC9">
        <w:rPr>
          <w:lang w:val="sr-Latn-RS"/>
        </w:rPr>
        <w:t>.</w:t>
      </w:r>
    </w:p>
    <w:p w14:paraId="37466998" w14:textId="77777777" w:rsidR="00601F58" w:rsidRPr="00306CC9" w:rsidRDefault="00601F58" w:rsidP="002B6701">
      <w:pPr>
        <w:ind w:left="1152" w:firstLine="288"/>
        <w:rPr>
          <w:lang w:val="sr-Latn-RS"/>
        </w:rPr>
      </w:pPr>
    </w:p>
    <w:p w14:paraId="13EA40C7" w14:textId="77777777" w:rsidR="002B6701" w:rsidRPr="00306CC9" w:rsidRDefault="002B6701" w:rsidP="002B6701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187288" w:rsidRPr="00306CC9">
        <w:rPr>
          <w:b/>
          <w:lang w:val="sr-Latn-RS"/>
        </w:rPr>
        <w:t>10</w:t>
      </w:r>
      <w:r w:rsidRPr="00306CC9">
        <w:rPr>
          <w:b/>
          <w:lang w:val="sr-Latn-RS"/>
        </w:rPr>
        <w:t xml:space="preserve">.a </w:t>
      </w:r>
      <w:r w:rsidRPr="00306CC9">
        <w:rPr>
          <w:b/>
          <w:lang w:val="sr-Latn-RS"/>
        </w:rPr>
        <w:tab/>
      </w:r>
      <w:r w:rsidR="00715A38" w:rsidRPr="00306CC9">
        <w:rPr>
          <w:b/>
          <w:lang w:val="sr-Latn-RS"/>
        </w:rPr>
        <w:t>Odustajanje od izmene detalja o korisniku</w:t>
      </w:r>
    </w:p>
    <w:p w14:paraId="3E0C00D3" w14:textId="77777777" w:rsidR="002B6701" w:rsidRPr="00306CC9" w:rsidRDefault="002B6701" w:rsidP="00C27FDC">
      <w:pPr>
        <w:ind w:left="2160" w:hanging="720"/>
        <w:rPr>
          <w:rFonts w:cs="Helvetica"/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</w:r>
      <w:r w:rsidR="00DA4668" w:rsidRPr="00306CC9">
        <w:rPr>
          <w:lang w:val="sr-Latn-RS"/>
        </w:rPr>
        <w:t>Korisnik bira da preskače unošenje bilo kakvih izmena</w:t>
      </w:r>
      <w:r w:rsidR="00715A38" w:rsidRPr="00306CC9">
        <w:rPr>
          <w:lang w:val="sr-Latn-RS"/>
        </w:rPr>
        <w:t xml:space="preserve"> nad postojećim detaljima.</w:t>
      </w:r>
    </w:p>
    <w:p w14:paraId="70DD43DD" w14:textId="77777777" w:rsidR="00B000CE" w:rsidRPr="00306CC9" w:rsidRDefault="002B6701" w:rsidP="002B6701">
      <w:pPr>
        <w:ind w:left="1152" w:firstLine="288"/>
        <w:rPr>
          <w:lang w:val="sr-Latn-RS"/>
        </w:rPr>
      </w:pPr>
      <w:r w:rsidRPr="00306CC9">
        <w:rPr>
          <w:lang w:val="sr-Latn-RS"/>
        </w:rPr>
        <w:t xml:space="preserve">.2 </w:t>
      </w:r>
      <w:r w:rsidRPr="00306CC9">
        <w:rPr>
          <w:lang w:val="sr-Latn-RS"/>
        </w:rPr>
        <w:tab/>
      </w:r>
      <w:r w:rsidR="00715A38" w:rsidRPr="00306CC9">
        <w:rPr>
          <w:lang w:val="sr-Latn-RS"/>
        </w:rPr>
        <w:t>Scenario izmene profila se završava.</w:t>
      </w:r>
    </w:p>
    <w:p w14:paraId="2400C9E8" w14:textId="77777777" w:rsidR="0006690A" w:rsidRPr="00306CC9" w:rsidRDefault="0006690A" w:rsidP="0006690A">
      <w:pPr>
        <w:ind w:left="1152" w:firstLine="288"/>
        <w:rPr>
          <w:lang w:val="sr-Latn-RS"/>
        </w:rPr>
      </w:pPr>
    </w:p>
    <w:p w14:paraId="5808D55D" w14:textId="77777777" w:rsidR="0006690A" w:rsidRPr="00306CC9" w:rsidRDefault="0006690A" w:rsidP="0006690A">
      <w:pPr>
        <w:ind w:left="576"/>
        <w:rPr>
          <w:b/>
          <w:lang w:val="sr-Latn-RS"/>
        </w:rPr>
      </w:pPr>
      <w:r w:rsidRPr="00306CC9">
        <w:rPr>
          <w:b/>
          <w:lang w:val="sr-Latn-RS"/>
        </w:rPr>
        <w:t>2.2.</w:t>
      </w:r>
      <w:r w:rsidR="00187288" w:rsidRPr="00306CC9">
        <w:rPr>
          <w:b/>
          <w:lang w:val="sr-Latn-RS"/>
        </w:rPr>
        <w:t>11.a</w:t>
      </w:r>
      <w:r w:rsidRPr="00306CC9">
        <w:rPr>
          <w:b/>
          <w:lang w:val="sr-Latn-RS"/>
        </w:rPr>
        <w:t xml:space="preserve"> </w:t>
      </w:r>
      <w:r w:rsidRPr="00306CC9">
        <w:rPr>
          <w:b/>
          <w:lang w:val="sr-Latn-RS"/>
        </w:rPr>
        <w:tab/>
        <w:t xml:space="preserve">Odustajanje od </w:t>
      </w:r>
      <w:r w:rsidR="00715A38" w:rsidRPr="00306CC9">
        <w:rPr>
          <w:b/>
          <w:lang w:val="sr-Latn-RS"/>
        </w:rPr>
        <w:t>čuvanja unetih izmena</w:t>
      </w:r>
      <w:r w:rsidRPr="00306CC9">
        <w:rPr>
          <w:b/>
          <w:lang w:val="sr-Latn-RS"/>
        </w:rPr>
        <w:t xml:space="preserve"> </w:t>
      </w:r>
      <w:r w:rsidR="00187288" w:rsidRPr="00306CC9">
        <w:rPr>
          <w:b/>
          <w:lang w:val="sr-Latn-RS"/>
        </w:rPr>
        <w:t>detalja o korisniku</w:t>
      </w:r>
    </w:p>
    <w:p w14:paraId="470E4DD3" w14:textId="77777777" w:rsidR="0006690A" w:rsidRPr="00306CC9" w:rsidRDefault="0006690A" w:rsidP="00C27FDC">
      <w:pPr>
        <w:ind w:left="2160" w:hanging="720"/>
        <w:rPr>
          <w:lang w:val="sr-Latn-RS"/>
        </w:rPr>
      </w:pPr>
      <w:r w:rsidRPr="00306CC9">
        <w:rPr>
          <w:lang w:val="sr-Latn-RS"/>
        </w:rPr>
        <w:t xml:space="preserve">.1 </w:t>
      </w:r>
      <w:r w:rsidRPr="00306CC9">
        <w:rPr>
          <w:lang w:val="sr-Latn-RS"/>
        </w:rPr>
        <w:tab/>
      </w:r>
      <w:r w:rsidR="00C27FDC" w:rsidRPr="00306CC9">
        <w:rPr>
          <w:lang w:val="sr-Latn-RS"/>
        </w:rPr>
        <w:t xml:space="preserve">Korisnik odustaje od </w:t>
      </w:r>
      <w:r w:rsidR="00715A38" w:rsidRPr="00306CC9">
        <w:rPr>
          <w:lang w:val="sr-Latn-RS"/>
        </w:rPr>
        <w:t>čuvanja bilo kakvih izmena</w:t>
      </w:r>
      <w:r w:rsidR="00C27FDC" w:rsidRPr="00306CC9">
        <w:rPr>
          <w:lang w:val="sr-Latn-RS"/>
        </w:rPr>
        <w:t xml:space="preserve"> nad postojećim</w:t>
      </w:r>
      <w:r w:rsidR="00187288" w:rsidRPr="00306CC9">
        <w:rPr>
          <w:lang w:val="sr-Latn-RS"/>
        </w:rPr>
        <w:t xml:space="preserve"> detaljima</w:t>
      </w:r>
      <w:r w:rsidR="00C27FDC" w:rsidRPr="00306CC9">
        <w:rPr>
          <w:lang w:val="sr-Latn-RS"/>
        </w:rPr>
        <w:t>.</w:t>
      </w:r>
    </w:p>
    <w:p w14:paraId="3627F280" w14:textId="77777777" w:rsidR="0006690A" w:rsidRPr="00306CC9" w:rsidRDefault="00187288" w:rsidP="0006690A">
      <w:pPr>
        <w:ind w:left="1152" w:firstLine="288"/>
        <w:rPr>
          <w:lang w:val="sr-Latn-RS"/>
        </w:rPr>
      </w:pPr>
      <w:r w:rsidRPr="00306CC9">
        <w:rPr>
          <w:lang w:val="sr-Latn-RS"/>
        </w:rPr>
        <w:lastRenderedPageBreak/>
        <w:t xml:space="preserve">.2 </w:t>
      </w:r>
      <w:r w:rsidRPr="00306CC9">
        <w:rPr>
          <w:lang w:val="sr-Latn-RS"/>
        </w:rPr>
        <w:tab/>
        <w:t>Scenario izmene profila se završava.</w:t>
      </w:r>
    </w:p>
    <w:p w14:paraId="6319FE16" w14:textId="77777777" w:rsidR="00B000CE" w:rsidRPr="00306CC9" w:rsidRDefault="00B000CE" w:rsidP="00926DC3">
      <w:pPr>
        <w:rPr>
          <w:lang w:val="sr-Latn-RS"/>
        </w:rPr>
      </w:pPr>
    </w:p>
    <w:p w14:paraId="32084617" w14:textId="77777777" w:rsidR="00A30DBB" w:rsidRPr="00306CC9" w:rsidRDefault="00A30DBB" w:rsidP="00A30DBB">
      <w:pPr>
        <w:pStyle w:val="Heading2"/>
        <w:rPr>
          <w:rFonts w:cs="Helvetica"/>
          <w:lang w:val="sr-Latn-RS"/>
        </w:rPr>
      </w:pPr>
      <w:bookmarkStart w:id="25" w:name="_Toc453981192"/>
      <w:r w:rsidRPr="00306CC9">
        <w:rPr>
          <w:rFonts w:cs="Helvetica"/>
          <w:lang w:val="sr-Latn-RS"/>
        </w:rPr>
        <w:t>Posebni zahtevi</w:t>
      </w:r>
      <w:bookmarkEnd w:id="25"/>
    </w:p>
    <w:p w14:paraId="7BE50D46" w14:textId="72DD2254" w:rsidR="00A30DBB" w:rsidRDefault="00302036" w:rsidP="00A30DBB">
      <w:pPr>
        <w:ind w:left="576"/>
        <w:rPr>
          <w:rFonts w:cs="Helvetica"/>
          <w:lang w:val="sr-Latn-RS"/>
        </w:rPr>
      </w:pPr>
      <w:r>
        <w:rPr>
          <w:rFonts w:cs="Helvetica"/>
          <w:lang w:val="sr-Latn-RS"/>
        </w:rPr>
        <w:t>Nema posebnih zahteva.</w:t>
      </w:r>
    </w:p>
    <w:p w14:paraId="6DCEAEEB" w14:textId="77777777" w:rsidR="00C13C65" w:rsidRPr="00306CC9" w:rsidRDefault="00C13C65" w:rsidP="00A30DBB">
      <w:pPr>
        <w:ind w:left="576"/>
        <w:rPr>
          <w:rFonts w:cs="Helvetica"/>
          <w:lang w:val="sr-Latn-RS"/>
        </w:rPr>
      </w:pPr>
    </w:p>
    <w:p w14:paraId="2951F506" w14:textId="77777777" w:rsidR="00A30DBB" w:rsidRPr="00306CC9" w:rsidRDefault="00A30DBB" w:rsidP="00A30DBB">
      <w:pPr>
        <w:pStyle w:val="Heading2"/>
        <w:rPr>
          <w:rFonts w:cs="Helvetica"/>
          <w:lang w:val="sr-Latn-RS"/>
        </w:rPr>
      </w:pPr>
      <w:bookmarkStart w:id="26" w:name="_Toc453981193"/>
      <w:r w:rsidRPr="00306CC9">
        <w:rPr>
          <w:rFonts w:cs="Helvetica"/>
          <w:lang w:val="sr-Latn-RS"/>
        </w:rPr>
        <w:t>Preduslovi</w:t>
      </w:r>
      <w:bookmarkEnd w:id="26"/>
    </w:p>
    <w:p w14:paraId="1CDFF1B1" w14:textId="77777777" w:rsidR="00A30DBB" w:rsidRPr="00306CC9" w:rsidRDefault="00631B9F" w:rsidP="00A30DBB">
      <w:pPr>
        <w:ind w:left="720"/>
        <w:rPr>
          <w:rFonts w:cs="Helvetica"/>
          <w:lang w:val="sr-Latn-RS"/>
        </w:rPr>
      </w:pPr>
      <w:r w:rsidRPr="00306CC9">
        <w:rPr>
          <w:rFonts w:cs="Helvetica"/>
          <w:lang w:val="sr-Latn-RS"/>
        </w:rPr>
        <w:t>Registrovan korisnik postoji u sistemu</w:t>
      </w:r>
      <w:r w:rsidR="00D72A5E" w:rsidRPr="00306CC9">
        <w:rPr>
          <w:rFonts w:cs="Helvetica"/>
          <w:lang w:val="sr-Latn-RS"/>
        </w:rPr>
        <w:t xml:space="preserve"> </w:t>
      </w:r>
      <w:r w:rsidRPr="00306CC9">
        <w:rPr>
          <w:rFonts w:cs="Helvetica"/>
          <w:lang w:val="sr-Latn-RS"/>
        </w:rPr>
        <w:t xml:space="preserve">i </w:t>
      </w:r>
      <w:r w:rsidR="00D72A5E" w:rsidRPr="00306CC9">
        <w:rPr>
          <w:rFonts w:cs="Helvetica"/>
          <w:lang w:val="sr-Latn-RS"/>
        </w:rPr>
        <w:t>već</w:t>
      </w:r>
      <w:r w:rsidRPr="00306CC9">
        <w:rPr>
          <w:rFonts w:cs="Helvetica"/>
          <w:lang w:val="sr-Latn-RS"/>
        </w:rPr>
        <w:t xml:space="preserve"> je</w:t>
      </w:r>
      <w:r w:rsidR="00D72A5E" w:rsidRPr="00306CC9">
        <w:rPr>
          <w:rFonts w:cs="Helvetica"/>
          <w:lang w:val="sr-Latn-RS"/>
        </w:rPr>
        <w:t xml:space="preserve"> ulogovan.</w:t>
      </w:r>
    </w:p>
    <w:p w14:paraId="10D6A19E" w14:textId="77777777" w:rsidR="00A30DBB" w:rsidRPr="00306CC9" w:rsidRDefault="00A30DBB" w:rsidP="00A30DBB">
      <w:pPr>
        <w:rPr>
          <w:rFonts w:cs="Helvetica"/>
          <w:lang w:val="sr-Latn-RS"/>
        </w:rPr>
      </w:pPr>
    </w:p>
    <w:p w14:paraId="559F1654" w14:textId="77777777" w:rsidR="00A30DBB" w:rsidRPr="00306CC9" w:rsidRDefault="00A30DBB" w:rsidP="00A30DBB">
      <w:pPr>
        <w:pStyle w:val="Heading2"/>
        <w:rPr>
          <w:rFonts w:cs="Helvetica"/>
          <w:lang w:val="sr-Latn-RS"/>
        </w:rPr>
      </w:pPr>
      <w:bookmarkStart w:id="27" w:name="_Toc453981194"/>
      <w:r w:rsidRPr="00306CC9">
        <w:rPr>
          <w:rFonts w:cs="Helvetica"/>
          <w:lang w:val="sr-Latn-RS"/>
        </w:rPr>
        <w:t>Posledice</w:t>
      </w:r>
      <w:bookmarkEnd w:id="27"/>
    </w:p>
    <w:p w14:paraId="104CED2A" w14:textId="76E4FAA7" w:rsidR="00A30DBB" w:rsidRPr="00306CC9" w:rsidRDefault="316892FB" w:rsidP="00926DC3">
      <w:pPr>
        <w:ind w:left="720"/>
        <w:rPr>
          <w:rFonts w:cs="Helvetica"/>
          <w:lang w:val="sr-Latn-RS"/>
        </w:rPr>
      </w:pPr>
      <w:r w:rsidRPr="316892FB">
        <w:rPr>
          <w:rFonts w:eastAsia="Helvetica" w:cs="Helvetica"/>
          <w:lang w:val="sr-Latn-RS"/>
        </w:rPr>
        <w:t>Date izmene se unose u sistem i prikazuju se na stranici za pregled profila korisnika.</w:t>
      </w:r>
    </w:p>
    <w:sectPr w:rsidR="00A30DBB" w:rsidRPr="00306CC9" w:rsidSect="00340CE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550B9" w14:textId="77777777" w:rsidR="00582798" w:rsidRDefault="00582798" w:rsidP="00340CE8">
      <w:pPr>
        <w:spacing w:after="0" w:line="240" w:lineRule="auto"/>
      </w:pPr>
      <w:r>
        <w:separator/>
      </w:r>
    </w:p>
  </w:endnote>
  <w:endnote w:type="continuationSeparator" w:id="0">
    <w:p w14:paraId="3366A00B" w14:textId="77777777" w:rsidR="00582798" w:rsidRDefault="00582798" w:rsidP="00340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172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62260" w14:textId="77777777" w:rsidR="009D7D84" w:rsidRDefault="006E118B">
        <w:pPr>
          <w:pStyle w:val="Footer"/>
          <w:jc w:val="right"/>
        </w:pPr>
        <w:r>
          <w:fldChar w:fldCharType="begin"/>
        </w:r>
        <w:r w:rsidR="000B6A73">
          <w:instrText xml:space="preserve"> PAGE   \* MERGEFORMAT </w:instrText>
        </w:r>
        <w:r>
          <w:fldChar w:fldCharType="separate"/>
        </w:r>
        <w:r w:rsidR="0060521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B14A4" w14:textId="77777777" w:rsidR="009D7D84" w:rsidRDefault="009D7D84" w:rsidP="00340CE8">
    <w:pPr>
      <w:pStyle w:val="Footer"/>
      <w:tabs>
        <w:tab w:val="clear" w:pos="4680"/>
        <w:tab w:val="clear" w:pos="9360"/>
        <w:tab w:val="left" w:pos="7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09778" w14:textId="77777777" w:rsidR="00582798" w:rsidRDefault="00582798" w:rsidP="00340CE8">
      <w:pPr>
        <w:spacing w:after="0" w:line="240" w:lineRule="auto"/>
      </w:pPr>
      <w:r>
        <w:separator/>
      </w:r>
    </w:p>
  </w:footnote>
  <w:footnote w:type="continuationSeparator" w:id="0">
    <w:p w14:paraId="7DDF45E0" w14:textId="77777777" w:rsidR="00582798" w:rsidRDefault="00582798" w:rsidP="00340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A0970" w14:textId="77777777" w:rsidR="00CC0FE2" w:rsidRPr="00CC0FE2" w:rsidRDefault="00CC0FE2">
    <w:pPr>
      <w:pStyle w:val="Header"/>
      <w:rPr>
        <w:color w:val="FFFFFF" w:themeColor="background1"/>
        <w:lang w:val="sr-Latn-RS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268ED732" wp14:editId="50E268BD">
          <wp:simplePos x="0" y="0"/>
          <wp:positionH relativeFrom="column">
            <wp:posOffset>-619125</wp:posOffset>
          </wp:positionH>
          <wp:positionV relativeFrom="paragraph">
            <wp:posOffset>-23495</wp:posOffset>
          </wp:positionV>
          <wp:extent cx="438150" cy="257175"/>
          <wp:effectExtent l="0" t="0" r="0" b="9525"/>
          <wp:wrapTight wrapText="bothSides">
            <wp:wrapPolygon edited="0">
              <wp:start x="3757" y="0"/>
              <wp:lineTo x="0" y="0"/>
              <wp:lineTo x="0" y="20800"/>
              <wp:lineTo x="1878" y="20800"/>
              <wp:lineTo x="16904" y="20800"/>
              <wp:lineTo x="20661" y="20800"/>
              <wp:lineTo x="20661" y="1600"/>
              <wp:lineTo x="18783" y="0"/>
              <wp:lineTo x="3757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uz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sr-Latn-RS"/>
      </w:rPr>
      <w:t>Tim: 308 Solutions                                                                                                           Matchies</w:t>
    </w:r>
  </w:p>
  <w:p w14:paraId="30BACB85" w14:textId="77777777" w:rsidR="009D7D84" w:rsidRPr="00CC0FE2" w:rsidRDefault="009D7D84" w:rsidP="00CC0FE2">
    <w:pPr>
      <w:pStyle w:val="Header"/>
      <w:pBdr>
        <w:bottom w:val="single" w:sz="12" w:space="2" w:color="auto"/>
      </w:pBdr>
      <w:rPr>
        <w:lang w:val="sr-Latn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40E2"/>
    <w:multiLevelType w:val="hybridMultilevel"/>
    <w:tmpl w:val="9F30A6C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6B2CD1"/>
    <w:multiLevelType w:val="multilevel"/>
    <w:tmpl w:val="C5AA8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16D0BF4"/>
    <w:multiLevelType w:val="hybridMultilevel"/>
    <w:tmpl w:val="AE64E2DC"/>
    <w:lvl w:ilvl="0" w:tplc="3500BB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76E00"/>
    <w:multiLevelType w:val="hybridMultilevel"/>
    <w:tmpl w:val="9F2E2AC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4EC07B5"/>
    <w:multiLevelType w:val="hybridMultilevel"/>
    <w:tmpl w:val="93AA64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CE"/>
    <w:rsid w:val="00024A17"/>
    <w:rsid w:val="00042792"/>
    <w:rsid w:val="0005068D"/>
    <w:rsid w:val="000610D1"/>
    <w:rsid w:val="0006690A"/>
    <w:rsid w:val="00072AC3"/>
    <w:rsid w:val="00074E7A"/>
    <w:rsid w:val="00093242"/>
    <w:rsid w:val="000B6A73"/>
    <w:rsid w:val="000C1579"/>
    <w:rsid w:val="000F3F8E"/>
    <w:rsid w:val="000F7B0A"/>
    <w:rsid w:val="00136AB6"/>
    <w:rsid w:val="001768C4"/>
    <w:rsid w:val="00187288"/>
    <w:rsid w:val="00197E86"/>
    <w:rsid w:val="001B3741"/>
    <w:rsid w:val="001C60E5"/>
    <w:rsid w:val="001D66C0"/>
    <w:rsid w:val="001F268F"/>
    <w:rsid w:val="001F786A"/>
    <w:rsid w:val="00223EDE"/>
    <w:rsid w:val="002354CF"/>
    <w:rsid w:val="00275E2C"/>
    <w:rsid w:val="0027742F"/>
    <w:rsid w:val="0028504A"/>
    <w:rsid w:val="00294B1D"/>
    <w:rsid w:val="002B33C4"/>
    <w:rsid w:val="002B6701"/>
    <w:rsid w:val="002D0A93"/>
    <w:rsid w:val="002D3EB0"/>
    <w:rsid w:val="002E0429"/>
    <w:rsid w:val="00302036"/>
    <w:rsid w:val="00306CC9"/>
    <w:rsid w:val="00312EB2"/>
    <w:rsid w:val="00314F62"/>
    <w:rsid w:val="00340CE8"/>
    <w:rsid w:val="00347B82"/>
    <w:rsid w:val="0037713E"/>
    <w:rsid w:val="0038106D"/>
    <w:rsid w:val="00385F75"/>
    <w:rsid w:val="003966F2"/>
    <w:rsid w:val="003E430A"/>
    <w:rsid w:val="003F1141"/>
    <w:rsid w:val="003F7DBA"/>
    <w:rsid w:val="004066CA"/>
    <w:rsid w:val="00411C38"/>
    <w:rsid w:val="00421207"/>
    <w:rsid w:val="004338D6"/>
    <w:rsid w:val="00474E66"/>
    <w:rsid w:val="00480A72"/>
    <w:rsid w:val="004875C0"/>
    <w:rsid w:val="004C7BA2"/>
    <w:rsid w:val="004D4D11"/>
    <w:rsid w:val="004E3DBE"/>
    <w:rsid w:val="004E5548"/>
    <w:rsid w:val="004F1F94"/>
    <w:rsid w:val="004F4921"/>
    <w:rsid w:val="00500AF9"/>
    <w:rsid w:val="005014CE"/>
    <w:rsid w:val="00503B25"/>
    <w:rsid w:val="00522A23"/>
    <w:rsid w:val="005638D0"/>
    <w:rsid w:val="00580E93"/>
    <w:rsid w:val="00582798"/>
    <w:rsid w:val="00592D2D"/>
    <w:rsid w:val="0059387E"/>
    <w:rsid w:val="00593CAE"/>
    <w:rsid w:val="00596BB2"/>
    <w:rsid w:val="005A36FA"/>
    <w:rsid w:val="005A6A50"/>
    <w:rsid w:val="005C36D4"/>
    <w:rsid w:val="005D22AE"/>
    <w:rsid w:val="005D36D2"/>
    <w:rsid w:val="005E19BB"/>
    <w:rsid w:val="005F729C"/>
    <w:rsid w:val="00601F58"/>
    <w:rsid w:val="00605212"/>
    <w:rsid w:val="00621875"/>
    <w:rsid w:val="006254AE"/>
    <w:rsid w:val="0062719D"/>
    <w:rsid w:val="00631B9F"/>
    <w:rsid w:val="00647348"/>
    <w:rsid w:val="00653B5A"/>
    <w:rsid w:val="0067043E"/>
    <w:rsid w:val="00670968"/>
    <w:rsid w:val="006757B3"/>
    <w:rsid w:val="00682551"/>
    <w:rsid w:val="00683D3C"/>
    <w:rsid w:val="00684785"/>
    <w:rsid w:val="00695E3E"/>
    <w:rsid w:val="006B0892"/>
    <w:rsid w:val="006B17A3"/>
    <w:rsid w:val="006C22E9"/>
    <w:rsid w:val="006C64BC"/>
    <w:rsid w:val="006D6D4C"/>
    <w:rsid w:val="006E118B"/>
    <w:rsid w:val="006F1C24"/>
    <w:rsid w:val="00715A38"/>
    <w:rsid w:val="007308F6"/>
    <w:rsid w:val="00745FFE"/>
    <w:rsid w:val="00772D2E"/>
    <w:rsid w:val="00781D0D"/>
    <w:rsid w:val="007A6988"/>
    <w:rsid w:val="007A7525"/>
    <w:rsid w:val="007B3828"/>
    <w:rsid w:val="007E6331"/>
    <w:rsid w:val="007E7DDD"/>
    <w:rsid w:val="00807A48"/>
    <w:rsid w:val="008336B5"/>
    <w:rsid w:val="00841A70"/>
    <w:rsid w:val="00847865"/>
    <w:rsid w:val="00862659"/>
    <w:rsid w:val="008664E2"/>
    <w:rsid w:val="008A60C9"/>
    <w:rsid w:val="008B484B"/>
    <w:rsid w:val="008E1D0E"/>
    <w:rsid w:val="008E60E9"/>
    <w:rsid w:val="008F1A85"/>
    <w:rsid w:val="0091112F"/>
    <w:rsid w:val="00920CCB"/>
    <w:rsid w:val="009262B3"/>
    <w:rsid w:val="00926DC3"/>
    <w:rsid w:val="009343C3"/>
    <w:rsid w:val="00947E6A"/>
    <w:rsid w:val="00984283"/>
    <w:rsid w:val="0099116D"/>
    <w:rsid w:val="009A3291"/>
    <w:rsid w:val="009C1FFC"/>
    <w:rsid w:val="009C3400"/>
    <w:rsid w:val="009D222A"/>
    <w:rsid w:val="009D6116"/>
    <w:rsid w:val="009D7147"/>
    <w:rsid w:val="009D7D84"/>
    <w:rsid w:val="009E259F"/>
    <w:rsid w:val="009E2B1F"/>
    <w:rsid w:val="009F0023"/>
    <w:rsid w:val="009F792D"/>
    <w:rsid w:val="00A01194"/>
    <w:rsid w:val="00A130FF"/>
    <w:rsid w:val="00A13F05"/>
    <w:rsid w:val="00A30DBB"/>
    <w:rsid w:val="00A50EF5"/>
    <w:rsid w:val="00A755E8"/>
    <w:rsid w:val="00A7590F"/>
    <w:rsid w:val="00A9512A"/>
    <w:rsid w:val="00AA2AF6"/>
    <w:rsid w:val="00AA6FF1"/>
    <w:rsid w:val="00AC2BC6"/>
    <w:rsid w:val="00AD5109"/>
    <w:rsid w:val="00AD5805"/>
    <w:rsid w:val="00AE0A73"/>
    <w:rsid w:val="00B000CE"/>
    <w:rsid w:val="00B00102"/>
    <w:rsid w:val="00B002D8"/>
    <w:rsid w:val="00B05F3C"/>
    <w:rsid w:val="00B10096"/>
    <w:rsid w:val="00B35A22"/>
    <w:rsid w:val="00B41D73"/>
    <w:rsid w:val="00B532DA"/>
    <w:rsid w:val="00B62F70"/>
    <w:rsid w:val="00B73FEE"/>
    <w:rsid w:val="00B83D67"/>
    <w:rsid w:val="00BD0384"/>
    <w:rsid w:val="00BD6E05"/>
    <w:rsid w:val="00BE19F2"/>
    <w:rsid w:val="00BE2614"/>
    <w:rsid w:val="00BF0FAC"/>
    <w:rsid w:val="00BF1697"/>
    <w:rsid w:val="00BF54C4"/>
    <w:rsid w:val="00BF7DAB"/>
    <w:rsid w:val="00C05A60"/>
    <w:rsid w:val="00C07287"/>
    <w:rsid w:val="00C13C65"/>
    <w:rsid w:val="00C27D7A"/>
    <w:rsid w:val="00C27FDC"/>
    <w:rsid w:val="00C427E5"/>
    <w:rsid w:val="00C460F7"/>
    <w:rsid w:val="00C46A4A"/>
    <w:rsid w:val="00C61158"/>
    <w:rsid w:val="00C67090"/>
    <w:rsid w:val="00C74B58"/>
    <w:rsid w:val="00C77F84"/>
    <w:rsid w:val="00C814A6"/>
    <w:rsid w:val="00C87E72"/>
    <w:rsid w:val="00CA2F0B"/>
    <w:rsid w:val="00CA7104"/>
    <w:rsid w:val="00CB3341"/>
    <w:rsid w:val="00CB7DE9"/>
    <w:rsid w:val="00CC0FE2"/>
    <w:rsid w:val="00CF24FC"/>
    <w:rsid w:val="00D10BC4"/>
    <w:rsid w:val="00D26973"/>
    <w:rsid w:val="00D40773"/>
    <w:rsid w:val="00D42465"/>
    <w:rsid w:val="00D65DD6"/>
    <w:rsid w:val="00D71172"/>
    <w:rsid w:val="00D72A5E"/>
    <w:rsid w:val="00D8033A"/>
    <w:rsid w:val="00D82C55"/>
    <w:rsid w:val="00D91D7E"/>
    <w:rsid w:val="00DA4668"/>
    <w:rsid w:val="00DD17ED"/>
    <w:rsid w:val="00DD3168"/>
    <w:rsid w:val="00DF60F9"/>
    <w:rsid w:val="00E01C72"/>
    <w:rsid w:val="00E0543C"/>
    <w:rsid w:val="00E05F0B"/>
    <w:rsid w:val="00E070D9"/>
    <w:rsid w:val="00E13EDD"/>
    <w:rsid w:val="00E36793"/>
    <w:rsid w:val="00E43E2E"/>
    <w:rsid w:val="00E5170D"/>
    <w:rsid w:val="00E571D1"/>
    <w:rsid w:val="00E577BB"/>
    <w:rsid w:val="00E63B2A"/>
    <w:rsid w:val="00E669F3"/>
    <w:rsid w:val="00E82B6C"/>
    <w:rsid w:val="00E92EBE"/>
    <w:rsid w:val="00E97A86"/>
    <w:rsid w:val="00EA44C5"/>
    <w:rsid w:val="00EA7584"/>
    <w:rsid w:val="00EC2A2D"/>
    <w:rsid w:val="00EC7346"/>
    <w:rsid w:val="00EF5DA6"/>
    <w:rsid w:val="00F06CD9"/>
    <w:rsid w:val="00F21BA6"/>
    <w:rsid w:val="00F31AEB"/>
    <w:rsid w:val="00F35FEF"/>
    <w:rsid w:val="00F37F28"/>
    <w:rsid w:val="00F433F4"/>
    <w:rsid w:val="00F669D4"/>
    <w:rsid w:val="00F87C4B"/>
    <w:rsid w:val="00FB3752"/>
    <w:rsid w:val="00FB7398"/>
    <w:rsid w:val="00FD474B"/>
    <w:rsid w:val="00FF547D"/>
    <w:rsid w:val="316892FB"/>
    <w:rsid w:val="6718E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95F7A"/>
  <w15:docId w15:val="{05D28500-E28F-4146-A196-793C2063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659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3DBE"/>
    <w:pPr>
      <w:keepNext/>
      <w:keepLines/>
      <w:numPr>
        <w:numId w:val="1"/>
      </w:numPr>
      <w:spacing w:before="720" w:after="240" w:line="240" w:lineRule="auto"/>
      <w:outlineLvl w:val="0"/>
    </w:pPr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DBE"/>
    <w:pPr>
      <w:keepNext/>
      <w:keepLines/>
      <w:numPr>
        <w:ilvl w:val="1"/>
        <w:numId w:val="1"/>
      </w:numPr>
      <w:spacing w:before="200" w:after="120" w:line="480" w:lineRule="auto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B9F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862659"/>
    <w:pPr>
      <w:keepNext/>
      <w:spacing w:before="240" w:after="0" w:line="240" w:lineRule="auto"/>
      <w:jc w:val="center"/>
      <w:outlineLvl w:val="4"/>
    </w:pPr>
    <w:rPr>
      <w:rFonts w:eastAsia="Times New Roman" w:cs="Times New Roman"/>
      <w:b/>
      <w:sz w:val="48"/>
      <w:szCs w:val="20"/>
      <w:lang w:val="sr-Cyrl-C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62659"/>
    <w:rPr>
      <w:rFonts w:ascii="Helvetica" w:eastAsia="Times New Roman" w:hAnsi="Helvetica" w:cs="Times New Roman"/>
      <w:b/>
      <w:sz w:val="48"/>
      <w:szCs w:val="20"/>
      <w:lang w:val="sr-Cyrl-CS"/>
    </w:rPr>
  </w:style>
  <w:style w:type="paragraph" w:styleId="BodyText">
    <w:name w:val="Body Text"/>
    <w:basedOn w:val="Normal"/>
    <w:link w:val="BodyTextChar"/>
    <w:rsid w:val="00B002D8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002D8"/>
    <w:rPr>
      <w:rFonts w:ascii="Arial" w:eastAsia="Times New Roman" w:hAnsi="Arial" w:cs="Times New Roman"/>
      <w:sz w:val="40"/>
      <w:szCs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3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E3DBE"/>
    <w:rPr>
      <w:rFonts w:eastAsiaTheme="majorEastAsia" w:cstheme="majorBidi"/>
      <w:b/>
      <w:bCs/>
      <w:color w:val="000000" w:themeColor="text1"/>
      <w:sz w:val="34"/>
      <w:szCs w:val="28"/>
      <w:lang w:val="sr-Cyrl-CS"/>
    </w:rPr>
  </w:style>
  <w:style w:type="character" w:customStyle="1" w:styleId="Heading2Char">
    <w:name w:val="Heading 2 Char"/>
    <w:basedOn w:val="DefaultParagraphFont"/>
    <w:link w:val="Heading2"/>
    <w:uiPriority w:val="9"/>
    <w:rsid w:val="004E3DBE"/>
    <w:rPr>
      <w:rFonts w:eastAsiaTheme="majorEastAsia" w:cstheme="majorBidi"/>
      <w:b/>
      <w:bCs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B9F"/>
    <w:rPr>
      <w:rFonts w:ascii="Helvetica" w:eastAsiaTheme="majorEastAsia" w:hAnsi="Helvetic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E8"/>
  </w:style>
  <w:style w:type="paragraph" w:styleId="Footer">
    <w:name w:val="footer"/>
    <w:basedOn w:val="Normal"/>
    <w:link w:val="FooterChar"/>
    <w:uiPriority w:val="99"/>
    <w:unhideWhenUsed/>
    <w:rsid w:val="00340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E8"/>
  </w:style>
  <w:style w:type="paragraph" w:styleId="TOCHeading">
    <w:name w:val="TOC Heading"/>
    <w:basedOn w:val="Heading1"/>
    <w:next w:val="Normal"/>
    <w:uiPriority w:val="39"/>
    <w:unhideWhenUsed/>
    <w:qFormat/>
    <w:rsid w:val="00340CE8"/>
    <w:pPr>
      <w:numPr>
        <w:numId w:val="0"/>
      </w:num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0C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C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C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55E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78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30DBB"/>
    <w:pPr>
      <w:spacing w:after="100"/>
      <w:ind w:left="440"/>
    </w:pPr>
  </w:style>
  <w:style w:type="paragraph" w:customStyle="1" w:styleId="Body">
    <w:name w:val="Body"/>
    <w:rsid w:val="0086265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0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ma\Dropbox\308%20Solutions\308%20Solutions%20SS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Matchies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874FC-1B2C-4F94-A396-9EF131CE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308 Solutions SSU Template.dotx</Template>
  <TotalTime>10</TotalTime>
  <Pages>8</Pages>
  <Words>1149</Words>
  <Characters>6555</Characters>
  <Application>Microsoft Office Word</Application>
  <DocSecurity>0</DocSecurity>
  <Lines>54</Lines>
  <Paragraphs>15</Paragraphs>
  <ScaleCrop>false</ScaleCrop>
  <Company>home</Company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Noplox</cp:lastModifiedBy>
  <cp:revision>45</cp:revision>
  <cp:lastPrinted>2015-03-11T22:30:00Z</cp:lastPrinted>
  <dcterms:created xsi:type="dcterms:W3CDTF">2016-03-13T16:00:00Z</dcterms:created>
  <dcterms:modified xsi:type="dcterms:W3CDTF">2016-06-18T00:44:00Z</dcterms:modified>
</cp:coreProperties>
</file>