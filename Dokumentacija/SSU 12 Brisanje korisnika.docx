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6B2D5" w14:textId="77777777" w:rsidR="00B002D8" w:rsidRPr="009627C6" w:rsidRDefault="6AD0DC23" w:rsidP="002D3EB0">
      <w:pPr>
        <w:pStyle w:val="BodyText"/>
        <w:rPr>
          <w:rFonts w:ascii="Helvetica" w:hAnsi="Helvetica"/>
          <w:sz w:val="28"/>
        </w:rPr>
      </w:pPr>
      <w:r w:rsidRPr="6AD0DC23">
        <w:rPr>
          <w:rFonts w:ascii="Helvetica" w:eastAsia="Helvetica" w:hAnsi="Helvetica" w:cs="Helvetica"/>
          <w:sz w:val="28"/>
          <w:szCs w:val="28"/>
        </w:rPr>
        <w:t>Univerzitet u Beogradu – Elektrotehnički fakultet</w:t>
      </w:r>
    </w:p>
    <w:p w14:paraId="73F7DE5E" w14:textId="77777777" w:rsidR="00B002D8" w:rsidRPr="009627C6" w:rsidRDefault="6AD0DC23" w:rsidP="00B002D8">
      <w:pPr>
        <w:pStyle w:val="BodyText"/>
        <w:rPr>
          <w:rFonts w:ascii="Helvetica" w:hAnsi="Helvetica"/>
          <w:sz w:val="28"/>
        </w:rPr>
      </w:pPr>
      <w:r w:rsidRPr="6AD0DC23">
        <w:rPr>
          <w:rFonts w:ascii="Helvetica" w:eastAsia="Helvetica" w:hAnsi="Helvetica" w:cs="Helvetica"/>
          <w:sz w:val="28"/>
          <w:szCs w:val="28"/>
        </w:rPr>
        <w:t>Principi Softverskog Inženjerstva</w:t>
      </w:r>
    </w:p>
    <w:p w14:paraId="6C6DA6B6" w14:textId="77777777" w:rsidR="00B002D8" w:rsidRPr="009627C6" w:rsidRDefault="00B002D8" w:rsidP="00B002D8">
      <w:pPr>
        <w:rPr>
          <w:sz w:val="20"/>
        </w:rPr>
      </w:pPr>
    </w:p>
    <w:p w14:paraId="2DA8593F" w14:textId="77777777" w:rsidR="00B002D8" w:rsidRPr="009627C6" w:rsidRDefault="00B002D8" w:rsidP="00B002D8">
      <w:pPr>
        <w:rPr>
          <w:sz w:val="20"/>
        </w:rPr>
      </w:pPr>
    </w:p>
    <w:p w14:paraId="58EA5B16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7EE569C0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8CDC" w14:textId="77777777" w:rsidR="00B002D8" w:rsidRPr="009627C6" w:rsidRDefault="00B002D8" w:rsidP="00B002D8">
      <w:pPr>
        <w:jc w:val="center"/>
        <w:rPr>
          <w:sz w:val="20"/>
        </w:rPr>
      </w:pPr>
    </w:p>
    <w:p w14:paraId="61AEE7F0" w14:textId="77777777" w:rsidR="00B002D8" w:rsidRPr="009627C6" w:rsidRDefault="00B002D8" w:rsidP="00B002D8">
      <w:pPr>
        <w:rPr>
          <w:b/>
          <w:sz w:val="20"/>
        </w:rPr>
      </w:pPr>
    </w:p>
    <w:p w14:paraId="3EE63E6E" w14:textId="77777777" w:rsidR="00B002D8" w:rsidRPr="009627C6" w:rsidRDefault="6AD0DC23" w:rsidP="00340CE8">
      <w:pPr>
        <w:pStyle w:val="Heading5"/>
        <w:rPr>
          <w:b w:val="0"/>
          <w:sz w:val="44"/>
        </w:rPr>
      </w:pPr>
      <w:r w:rsidRPr="6AD0DC23">
        <w:rPr>
          <w:sz w:val="44"/>
          <w:szCs w:val="44"/>
        </w:rPr>
        <w:t>Matchies</w:t>
      </w:r>
    </w:p>
    <w:p w14:paraId="4D63EF51" w14:textId="77777777" w:rsidR="00B002D8" w:rsidRPr="009627C6" w:rsidRDefault="6AD0DC23" w:rsidP="00503B25">
      <w:pPr>
        <w:ind w:left="720" w:hanging="720"/>
        <w:jc w:val="center"/>
        <w:rPr>
          <w:sz w:val="20"/>
        </w:rPr>
      </w:pPr>
      <w:r w:rsidRPr="6AD0DC23">
        <w:rPr>
          <w:b/>
          <w:bCs/>
          <w:sz w:val="36"/>
          <w:szCs w:val="36"/>
        </w:rPr>
        <w:t>- Projektni zadatak -</w:t>
      </w:r>
    </w:p>
    <w:p w14:paraId="4A4B986E" w14:textId="77777777" w:rsidR="00B002D8" w:rsidRPr="009627C6" w:rsidRDefault="00B002D8" w:rsidP="00B002D8">
      <w:pPr>
        <w:rPr>
          <w:sz w:val="20"/>
        </w:rPr>
      </w:pPr>
    </w:p>
    <w:p w14:paraId="208CA78D" w14:textId="77777777" w:rsidR="00474E66" w:rsidRPr="009627C6" w:rsidRDefault="6AD0DC23" w:rsidP="00A30DBB">
      <w:pPr>
        <w:pStyle w:val="Heading5"/>
        <w:rPr>
          <w:sz w:val="40"/>
          <w:szCs w:val="40"/>
        </w:rPr>
      </w:pPr>
      <w:r w:rsidRPr="6AD0DC23">
        <w:rPr>
          <w:sz w:val="40"/>
          <w:szCs w:val="40"/>
        </w:rPr>
        <w:t>Specifikacija scenarija upotrebe funkcionalnosti</w:t>
      </w:r>
    </w:p>
    <w:p w14:paraId="020FBF4C" w14:textId="77777777" w:rsidR="00474E66" w:rsidRPr="00962FFD" w:rsidRDefault="6AD0DC23" w:rsidP="00AE7889">
      <w:pPr>
        <w:pStyle w:val="Heading5"/>
        <w:rPr>
          <w:sz w:val="40"/>
          <w:szCs w:val="40"/>
          <w:lang w:val="sr-Latn-RS"/>
        </w:rPr>
      </w:pPr>
      <w:r w:rsidRPr="6AD0DC23">
        <w:rPr>
          <w:sz w:val="40"/>
          <w:szCs w:val="40"/>
          <w:lang w:val="sr-Latn-RS"/>
        </w:rPr>
        <w:t>Brisanje korisnika</w:t>
      </w:r>
    </w:p>
    <w:p w14:paraId="0D27762D" w14:textId="77777777" w:rsidR="00474E66" w:rsidRPr="009627C6" w:rsidRDefault="00474E66" w:rsidP="00B002D8">
      <w:pPr>
        <w:rPr>
          <w:sz w:val="20"/>
        </w:rPr>
      </w:pPr>
    </w:p>
    <w:p w14:paraId="00E95596" w14:textId="77777777" w:rsidR="00474E66" w:rsidRPr="009627C6" w:rsidRDefault="00474E66" w:rsidP="00B002D8">
      <w:pPr>
        <w:rPr>
          <w:sz w:val="20"/>
        </w:rPr>
      </w:pPr>
    </w:p>
    <w:p w14:paraId="125F6C7A" w14:textId="77777777" w:rsidR="00503B25" w:rsidRPr="009627C6" w:rsidRDefault="00503B25" w:rsidP="00B002D8">
      <w:pPr>
        <w:rPr>
          <w:sz w:val="20"/>
        </w:rPr>
      </w:pPr>
    </w:p>
    <w:p w14:paraId="047647CC" w14:textId="77777777" w:rsidR="00503B25" w:rsidRPr="009627C6" w:rsidRDefault="00503B25" w:rsidP="00B002D8">
      <w:pPr>
        <w:rPr>
          <w:sz w:val="20"/>
        </w:rPr>
      </w:pPr>
    </w:p>
    <w:p w14:paraId="71ADD17B" w14:textId="77777777" w:rsidR="00474E66" w:rsidRPr="009627C6" w:rsidRDefault="00474E66" w:rsidP="00B002D8">
      <w:pPr>
        <w:rPr>
          <w:sz w:val="20"/>
        </w:rPr>
      </w:pPr>
    </w:p>
    <w:p w14:paraId="2C0AD136" w14:textId="453FC248" w:rsidR="00B002D8" w:rsidRPr="009627C6" w:rsidRDefault="6AD0DC23" w:rsidP="00B002D8">
      <w:pPr>
        <w:jc w:val="center"/>
        <w:rPr>
          <w:sz w:val="24"/>
        </w:rPr>
      </w:pPr>
      <w:r w:rsidRPr="6AD0DC23">
        <w:rPr>
          <w:sz w:val="24"/>
          <w:szCs w:val="24"/>
        </w:rPr>
        <w:t>Verzija 1.</w:t>
      </w:r>
      <w:r w:rsidR="0087755E">
        <w:rPr>
          <w:sz w:val="24"/>
          <w:szCs w:val="24"/>
        </w:rPr>
        <w:t>1</w:t>
      </w:r>
    </w:p>
    <w:p w14:paraId="0442C9E3" w14:textId="77777777" w:rsidR="00D71172" w:rsidRPr="009627C6" w:rsidRDefault="00D71172" w:rsidP="004875C0">
      <w:pPr>
        <w:rPr>
          <w:sz w:val="20"/>
        </w:rPr>
      </w:pPr>
    </w:p>
    <w:p w14:paraId="6CA85178" w14:textId="221F9866" w:rsidR="00D71172" w:rsidRPr="009627C6" w:rsidRDefault="6AD0DC23" w:rsidP="00D71172">
      <w:pPr>
        <w:jc w:val="center"/>
        <w:rPr>
          <w:sz w:val="28"/>
        </w:rPr>
      </w:pPr>
      <w:r w:rsidRPr="6AD0DC23">
        <w:rPr>
          <w:sz w:val="28"/>
          <w:szCs w:val="28"/>
        </w:rPr>
        <w:t xml:space="preserve">Beograd, </w:t>
      </w:r>
      <w:r w:rsidR="0087755E">
        <w:rPr>
          <w:sz w:val="28"/>
          <w:szCs w:val="28"/>
        </w:rPr>
        <w:t>Jun</w:t>
      </w:r>
      <w:r w:rsidRPr="6AD0DC23">
        <w:rPr>
          <w:sz w:val="28"/>
          <w:szCs w:val="28"/>
        </w:rPr>
        <w:t xml:space="preserve"> 2016.</w:t>
      </w:r>
    </w:p>
    <w:p w14:paraId="76133510" w14:textId="77777777" w:rsidR="0059387E" w:rsidRPr="009627C6" w:rsidRDefault="6AD0DC23" w:rsidP="004C7BA2">
      <w:pPr>
        <w:pStyle w:val="Heading5"/>
      </w:pPr>
      <w:r>
        <w:lastRenderedPageBreak/>
        <w:t>Istorija izmena</w:t>
      </w:r>
    </w:p>
    <w:p w14:paraId="0838DE3F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9627C6" w14:paraId="374D1D7B" w14:textId="77777777" w:rsidTr="6AD0D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3B1FFA94" w14:textId="77777777" w:rsidR="0059387E" w:rsidRPr="009627C6" w:rsidRDefault="6AD0DC23" w:rsidP="00B002D8">
            <w:pPr>
              <w:jc w:val="center"/>
              <w:rPr>
                <w:color w:val="C0504D" w:themeColor="accent2"/>
                <w:sz w:val="28"/>
              </w:rPr>
            </w:pPr>
            <w:r w:rsidRPr="6AD0DC23">
              <w:rPr>
                <w:sz w:val="28"/>
                <w:szCs w:val="28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7A9B42CD" w14:textId="77777777" w:rsidR="0059387E" w:rsidRPr="009627C6" w:rsidRDefault="6AD0DC23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6AD0DC23">
              <w:rPr>
                <w:sz w:val="28"/>
                <w:szCs w:val="28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F474075" w14:textId="77777777" w:rsidR="0059387E" w:rsidRPr="009627C6" w:rsidRDefault="6AD0DC23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6AD0DC23">
              <w:rPr>
                <w:sz w:val="28"/>
                <w:szCs w:val="28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27E51183" w14:textId="77777777" w:rsidR="0059387E" w:rsidRPr="009627C6" w:rsidRDefault="6AD0DC23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6AD0DC23">
              <w:rPr>
                <w:sz w:val="28"/>
                <w:szCs w:val="28"/>
              </w:rPr>
              <w:t>Autori</w:t>
            </w:r>
          </w:p>
        </w:tc>
      </w:tr>
      <w:tr w:rsidR="0059387E" w:rsidRPr="009627C6" w14:paraId="14F67200" w14:textId="77777777" w:rsidTr="6AD0D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FCB4" w14:textId="77777777" w:rsidR="0059387E" w:rsidRPr="009627C6" w:rsidRDefault="6AD0DC23" w:rsidP="00B002D8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18.3.2016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D5FA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347" w14:textId="77777777" w:rsidR="0059387E" w:rsidRPr="009627C6" w:rsidRDefault="6AD0DC23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2776" w14:textId="77777777" w:rsidR="0059387E" w:rsidRPr="009627C6" w:rsidRDefault="6AD0DC23" w:rsidP="00962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Petar Đukić</w:t>
            </w:r>
          </w:p>
        </w:tc>
      </w:tr>
      <w:tr w:rsidR="0087755E" w:rsidRPr="009627C6" w14:paraId="203FEC62" w14:textId="77777777" w:rsidTr="6AD0D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6566" w14:textId="31264325" w:rsidR="0087755E" w:rsidRPr="009627C6" w:rsidRDefault="0087755E" w:rsidP="0087755E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482D" w14:textId="23EA9DDD" w:rsidR="0087755E" w:rsidRPr="009627C6" w:rsidRDefault="0087755E" w:rsidP="00877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5229" w14:textId="208A9C36" w:rsidR="0087755E" w:rsidRPr="009627C6" w:rsidRDefault="0087755E" w:rsidP="00877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E038" w14:textId="00978735" w:rsidR="0087755E" w:rsidRPr="009627C6" w:rsidRDefault="0087755E" w:rsidP="00877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Petar Đukić</w:t>
            </w:r>
          </w:p>
        </w:tc>
      </w:tr>
      <w:tr w:rsidR="0087755E" w:rsidRPr="009627C6" w14:paraId="46B0B29D" w14:textId="77777777" w:rsidTr="6AD0D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70B2" w14:textId="77777777" w:rsidR="0087755E" w:rsidRPr="009627C6" w:rsidRDefault="0087755E" w:rsidP="0087755E">
            <w:pPr>
              <w:jc w:val="center"/>
              <w:rPr>
                <w:b w:val="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5C2D" w14:textId="77777777" w:rsidR="0087755E" w:rsidRPr="009627C6" w:rsidRDefault="0087755E" w:rsidP="00877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6A26" w14:textId="77777777" w:rsidR="0087755E" w:rsidRPr="009627C6" w:rsidRDefault="0087755E" w:rsidP="00877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BF9A" w14:textId="77777777" w:rsidR="0087755E" w:rsidRPr="009627C6" w:rsidRDefault="0087755E" w:rsidP="00877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2DD737" w14:textId="77777777" w:rsidR="00772D2E" w:rsidRPr="009627C6" w:rsidRDefault="00772D2E" w:rsidP="00B002D8">
      <w:pPr>
        <w:jc w:val="center"/>
        <w:rPr>
          <w:sz w:val="28"/>
        </w:rPr>
      </w:pPr>
    </w:p>
    <w:p w14:paraId="54A8DE04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77C55470" w14:textId="77777777" w:rsidR="00340CE8" w:rsidRPr="009627C6" w:rsidRDefault="6AD0DC23" w:rsidP="004C7BA2">
      <w:pPr>
        <w:pStyle w:val="Heading5"/>
      </w:pPr>
      <w:r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14:paraId="2C3F6C87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4B75A2E0" w14:textId="77777777" w:rsidR="009E5A45" w:rsidRDefault="001A7D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262" w:history="1">
            <w:r w:rsidR="009E5A45" w:rsidRPr="009631AB">
              <w:rPr>
                <w:rStyle w:val="Hyperlink"/>
                <w:noProof/>
              </w:rPr>
              <w:t>1</w:t>
            </w:r>
            <w:r w:rsidR="009E5A45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9E5A45" w:rsidRPr="009631AB">
              <w:rPr>
                <w:rStyle w:val="Hyperlink"/>
                <w:noProof/>
              </w:rPr>
              <w:t>Uvod</w:t>
            </w:r>
            <w:r w:rsidR="009E5A45">
              <w:rPr>
                <w:noProof/>
                <w:webHidden/>
              </w:rPr>
              <w:tab/>
            </w:r>
            <w:r w:rsidR="009E5A45">
              <w:rPr>
                <w:noProof/>
                <w:webHidden/>
              </w:rPr>
              <w:fldChar w:fldCharType="begin"/>
            </w:r>
            <w:r w:rsidR="009E5A45">
              <w:rPr>
                <w:noProof/>
                <w:webHidden/>
              </w:rPr>
              <w:instrText xml:space="preserve"> PAGEREF _Toc453981262 \h </w:instrText>
            </w:r>
            <w:r w:rsidR="009E5A45">
              <w:rPr>
                <w:noProof/>
                <w:webHidden/>
              </w:rPr>
            </w:r>
            <w:r w:rsidR="009E5A45">
              <w:rPr>
                <w:noProof/>
                <w:webHidden/>
              </w:rPr>
              <w:fldChar w:fldCharType="separate"/>
            </w:r>
            <w:r w:rsidR="009E5A45">
              <w:rPr>
                <w:noProof/>
                <w:webHidden/>
              </w:rPr>
              <w:t>4</w:t>
            </w:r>
            <w:r w:rsidR="009E5A45">
              <w:rPr>
                <w:noProof/>
                <w:webHidden/>
              </w:rPr>
              <w:fldChar w:fldCharType="end"/>
            </w:r>
          </w:hyperlink>
        </w:p>
        <w:p w14:paraId="7AF636C0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63" w:history="1">
            <w:r w:rsidRPr="009631AB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599D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64" w:history="1">
            <w:r w:rsidRPr="009631AB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AB3C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65" w:history="1">
            <w:r w:rsidRPr="009631AB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F669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66" w:history="1">
            <w:r w:rsidRPr="009631AB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FD46" w14:textId="77777777" w:rsidR="009E5A45" w:rsidRDefault="009E5A4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67" w:history="1">
            <w:r w:rsidRPr="009631AB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 xml:space="preserve">Scenario </w:t>
            </w:r>
            <w:r w:rsidRPr="009631AB">
              <w:rPr>
                <w:rStyle w:val="Hyperlink"/>
                <w:noProof/>
                <w:lang w:val="en-US"/>
              </w:rPr>
              <w:t>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4C2E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68" w:history="1">
            <w:r w:rsidRPr="009631AB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7453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69" w:history="1">
            <w:r w:rsidRPr="009631AB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787C" w14:textId="77777777" w:rsidR="009E5A45" w:rsidRDefault="009E5A4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70" w:history="1">
            <w:r w:rsidRPr="009631AB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E8D7" w14:textId="77777777" w:rsidR="009E5A45" w:rsidRDefault="009E5A4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71" w:history="1">
            <w:r w:rsidRPr="009631AB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Potvrda akcije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57FF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72" w:history="1">
            <w:r w:rsidRPr="009631AB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ADF4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73" w:history="1">
            <w:r w:rsidRPr="009631AB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14B9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74" w:history="1">
            <w:r w:rsidRPr="009631AB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E80E" w14:textId="77777777" w:rsidR="009E5A45" w:rsidRDefault="009E5A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275" w:history="1">
            <w:r w:rsidRPr="009631AB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631A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7B59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4CB875F0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362241BA" w14:textId="77777777" w:rsidR="00275E2C" w:rsidRPr="009627C6" w:rsidRDefault="00275E2C" w:rsidP="008E60E9">
      <w:pPr>
        <w:pStyle w:val="Heading1"/>
      </w:pPr>
      <w:bookmarkStart w:id="2" w:name="_Toc453981262"/>
      <w:r w:rsidRPr="009627C6">
        <w:lastRenderedPageBreak/>
        <w:t>Uvod</w:t>
      </w:r>
      <w:bookmarkEnd w:id="1"/>
      <w:bookmarkEnd w:id="2"/>
    </w:p>
    <w:p w14:paraId="01611957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263"/>
      <w:r w:rsidRPr="009627C6">
        <w:t>Rezime</w:t>
      </w:r>
      <w:bookmarkEnd w:id="3"/>
      <w:bookmarkEnd w:id="4"/>
    </w:p>
    <w:p w14:paraId="15D4F527" w14:textId="77777777" w:rsidR="00A30DBB" w:rsidRPr="009627C6" w:rsidRDefault="00A30DBB" w:rsidP="00F4795A">
      <w:pPr>
        <w:ind w:left="576"/>
      </w:pPr>
      <w:bookmarkStart w:id="5" w:name="_Toc413588236"/>
      <w:r w:rsidRPr="009627C6">
        <w:t>Definisanje scenarija</w:t>
      </w:r>
      <w:r w:rsidR="009627C6" w:rsidRPr="009627C6">
        <w:t xml:space="preserve"> upotrebe </w:t>
      </w:r>
      <w:r w:rsidR="00C63AAF">
        <w:t xml:space="preserve">brisanja </w:t>
      </w:r>
      <w:r w:rsidR="00367607">
        <w:t>korisnika</w:t>
      </w:r>
      <w:r w:rsidR="003B1B57">
        <w:t>, sa odgovarajućim prototipom.</w:t>
      </w:r>
    </w:p>
    <w:p w14:paraId="77928016" w14:textId="77777777" w:rsidR="00275E2C" w:rsidRPr="009627C6" w:rsidRDefault="003F1141" w:rsidP="004E3DBE">
      <w:pPr>
        <w:pStyle w:val="Heading2"/>
      </w:pPr>
      <w:bookmarkStart w:id="6" w:name="_Toc453981264"/>
      <w:r w:rsidRPr="009627C6">
        <w:t>Namena dokumenta i</w:t>
      </w:r>
      <w:r w:rsidR="00275E2C" w:rsidRPr="009627C6">
        <w:t xml:space="preserve"> ciljne grupe</w:t>
      </w:r>
      <w:bookmarkEnd w:id="5"/>
      <w:bookmarkEnd w:id="6"/>
    </w:p>
    <w:p w14:paraId="61CFD2E9" w14:textId="77777777" w:rsidR="00A30DBB" w:rsidRPr="009627C6" w:rsidRDefault="6AD0DC23" w:rsidP="00F4795A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36D910C6" w14:textId="77777777" w:rsidR="00474E66" w:rsidRPr="009627C6" w:rsidRDefault="00474E66" w:rsidP="00474E66">
      <w:pPr>
        <w:pStyle w:val="Heading2"/>
      </w:pPr>
      <w:bookmarkStart w:id="7" w:name="_Toc453981265"/>
      <w:r w:rsidRPr="009627C6">
        <w:t>Reference</w:t>
      </w:r>
      <w:bookmarkEnd w:id="7"/>
    </w:p>
    <w:p w14:paraId="58D10D68" w14:textId="77777777" w:rsidR="00A30DBB" w:rsidRPr="009627C6" w:rsidRDefault="6AD0DC23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>
        <w:t>Projektni zadatak</w:t>
      </w:r>
    </w:p>
    <w:p w14:paraId="48D21A50" w14:textId="77777777" w:rsidR="00A30DBB" w:rsidRPr="009627C6" w:rsidRDefault="6AD0DC23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r>
        <w:t>Uputstvo za pisanje specifikacije scenarija upotrebe funkcionalnosti</w:t>
      </w:r>
    </w:p>
    <w:p w14:paraId="590A6793" w14:textId="77777777" w:rsidR="00474E66" w:rsidRPr="009627C6" w:rsidRDefault="00474E66" w:rsidP="00474E66">
      <w:pPr>
        <w:pStyle w:val="Heading2"/>
      </w:pPr>
      <w:bookmarkStart w:id="8" w:name="_Toc453981266"/>
      <w:r w:rsidRPr="009627C6"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9627C6" w14:paraId="2AFD1EDE" w14:textId="77777777" w:rsidTr="6AD0D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6EB6083" w14:textId="77777777" w:rsidR="00A30DBB" w:rsidRPr="009627C6" w:rsidRDefault="6AD0DC23" w:rsidP="00A30DBB">
            <w:pPr>
              <w:jc w:val="center"/>
              <w:rPr>
                <w:sz w:val="28"/>
                <w:szCs w:val="28"/>
              </w:rPr>
            </w:pPr>
            <w:r w:rsidRPr="6AD0DC23">
              <w:rPr>
                <w:sz w:val="28"/>
                <w:szCs w:val="28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4A346DB5" w14:textId="77777777" w:rsidR="00A30DBB" w:rsidRPr="009627C6" w:rsidRDefault="6AD0DC23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6AD0DC23">
              <w:rPr>
                <w:sz w:val="28"/>
                <w:szCs w:val="28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57D5E752" w14:textId="77777777" w:rsidR="00A30DBB" w:rsidRPr="009627C6" w:rsidRDefault="6AD0DC23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6AD0DC23">
              <w:rPr>
                <w:sz w:val="28"/>
                <w:szCs w:val="28"/>
              </w:rPr>
              <w:t>Rešenje</w:t>
            </w:r>
          </w:p>
        </w:tc>
      </w:tr>
      <w:tr w:rsidR="00A30DBB" w:rsidRPr="009627C6" w14:paraId="28987576" w14:textId="77777777" w:rsidTr="6AD0D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0707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3F76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A623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4E5BD646" w14:textId="77777777" w:rsidTr="6AD0DC2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4DD0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57EB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E9E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729D572B" w14:textId="77777777" w:rsidTr="6AD0D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E531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CF92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8F2A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CFFCC7" w14:textId="77777777" w:rsidR="00275E2C" w:rsidRPr="009627C6" w:rsidRDefault="00474E66" w:rsidP="008E60E9">
      <w:pPr>
        <w:pStyle w:val="Heading1"/>
      </w:pPr>
      <w:bookmarkStart w:id="9" w:name="_Toc453981267"/>
      <w:r w:rsidRPr="009627C6">
        <w:t xml:space="preserve">Scenario </w:t>
      </w:r>
      <w:r w:rsidR="00E76A93">
        <w:rPr>
          <w:lang w:val="en-US"/>
        </w:rPr>
        <w:t>brisanje korisnika</w:t>
      </w:r>
      <w:bookmarkEnd w:id="9"/>
    </w:p>
    <w:p w14:paraId="7BBAE7A1" w14:textId="77777777" w:rsidR="00474E66" w:rsidRDefault="00474E66" w:rsidP="00474E66">
      <w:pPr>
        <w:pStyle w:val="Heading2"/>
      </w:pPr>
      <w:bookmarkStart w:id="10" w:name="_Toc453981268"/>
      <w:r w:rsidRPr="009627C6">
        <w:t>Kratak opis</w:t>
      </w:r>
      <w:bookmarkEnd w:id="10"/>
    </w:p>
    <w:p w14:paraId="3C59480D" w14:textId="77777777" w:rsidR="00C63AAF" w:rsidRPr="00C63AAF" w:rsidRDefault="6AD0DC23" w:rsidP="0060667E">
      <w:pPr>
        <w:ind w:firstLine="576"/>
        <w:rPr>
          <w:lang w:val="sr-Latn-RS"/>
        </w:rPr>
      </w:pPr>
      <w:r>
        <w:t>Administrator ima mogu</w:t>
      </w:r>
      <w:r w:rsidRPr="6AD0DC23">
        <w:rPr>
          <w:lang w:val="sr-Latn-RS"/>
        </w:rPr>
        <w:t>ćnost uklanjanja korisnika iz sistema.</w:t>
      </w:r>
    </w:p>
    <w:p w14:paraId="146CC8EE" w14:textId="77777777" w:rsidR="00A30DBB" w:rsidRPr="009627C6" w:rsidRDefault="00C70BD2" w:rsidP="00A30DBB">
      <w:pPr>
        <w:pStyle w:val="Heading2"/>
      </w:pPr>
      <w:bookmarkStart w:id="11" w:name="_Toc453981269"/>
      <w:r>
        <w:t>Glavni t</w:t>
      </w:r>
      <w:r w:rsidR="00A30DBB" w:rsidRPr="009627C6">
        <w:t>ok događaja</w:t>
      </w:r>
      <w:bookmarkEnd w:id="11"/>
    </w:p>
    <w:p w14:paraId="38E3818D" w14:textId="77777777" w:rsidR="004D4D11" w:rsidRPr="00CA7D36" w:rsidRDefault="6AD0DC23" w:rsidP="00F4795A">
      <w:pPr>
        <w:shd w:val="clear" w:color="auto" w:fill="FFFFFF" w:themeFill="background1"/>
        <w:ind w:left="576"/>
      </w:pPr>
      <w:r>
        <w:t>U ovom odeljku se opisuju glavni uspešni scenario (niz akcija) interakcije korisnika sa aplikacijom. 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</w:t>
      </w:r>
    </w:p>
    <w:p w14:paraId="68619A54" w14:textId="77777777" w:rsidR="00A30DBB" w:rsidRPr="009627C6" w:rsidRDefault="00927EFB" w:rsidP="00A30DBB">
      <w:pPr>
        <w:pStyle w:val="Heading3"/>
      </w:pPr>
      <w:bookmarkStart w:id="12" w:name="_Toc453981270"/>
      <w:r>
        <w:lastRenderedPageBreak/>
        <w:t xml:space="preserve">Brisanje </w:t>
      </w:r>
      <w:r w:rsidR="00F918DB">
        <w:t>korisnika</w:t>
      </w:r>
      <w:bookmarkEnd w:id="12"/>
    </w:p>
    <w:p w14:paraId="45814767" w14:textId="2F38838A" w:rsidR="00A30DBB" w:rsidRDefault="6AD0DC23" w:rsidP="00A30DBB">
      <w:pPr>
        <w:ind w:left="720"/>
      </w:pPr>
      <w:r>
        <w:t>Pritiskom na dugme za brisanje korisnika na njegovom profilu, administratoru se pojavljuje dijalog za potvrdu brisanja korisnika.</w:t>
      </w:r>
    </w:p>
    <w:p w14:paraId="0C36E0D4" w14:textId="77777777" w:rsidR="009403CB" w:rsidRDefault="009403CB" w:rsidP="009403CB">
      <w:pPr>
        <w:pStyle w:val="Heading3"/>
      </w:pPr>
      <w:bookmarkStart w:id="13" w:name="_Toc453981271"/>
      <w:r>
        <w:t>Potvrda akcije korisnika</w:t>
      </w:r>
      <w:bookmarkEnd w:id="13"/>
    </w:p>
    <w:p w14:paraId="4819F435" w14:textId="2A4A226A" w:rsidR="009403CB" w:rsidRPr="009403CB" w:rsidRDefault="6AD0DC23" w:rsidP="009403CB">
      <w:pPr>
        <w:ind w:left="720"/>
      </w:pPr>
      <w:r>
        <w:t>Pritiskom na potvrdno dugme, korisnik se briše iz sistema.</w:t>
      </w:r>
    </w:p>
    <w:p w14:paraId="17587DE0" w14:textId="77777777" w:rsidR="00F4795A" w:rsidRDefault="00F4795A" w:rsidP="00F4795A">
      <w:pPr>
        <w:ind w:left="720"/>
      </w:pPr>
    </w:p>
    <w:p w14:paraId="54CCBDE0" w14:textId="77777777" w:rsidR="00F4795A" w:rsidRDefault="00F4795A" w:rsidP="00F4795A">
      <w:pPr>
        <w:pStyle w:val="Heading2"/>
      </w:pPr>
      <w:bookmarkStart w:id="14" w:name="_Toc453981272"/>
      <w:r>
        <w:t>Proširenja</w:t>
      </w:r>
      <w:bookmarkEnd w:id="14"/>
    </w:p>
    <w:p w14:paraId="4A6F999D" w14:textId="77777777" w:rsidR="00212322" w:rsidRDefault="00212322" w:rsidP="008F20F4">
      <w:pPr>
        <w:spacing w:after="0"/>
        <w:ind w:firstLine="576"/>
        <w:rPr>
          <w:b/>
        </w:rPr>
      </w:pPr>
      <w:r w:rsidRPr="6AD0DC23">
        <w:rPr>
          <w:b/>
          <w:bCs/>
        </w:rPr>
        <w:t>2.2.2.a</w:t>
      </w:r>
      <w:r>
        <w:rPr>
          <w:b/>
        </w:rPr>
        <w:tab/>
      </w:r>
      <w:r w:rsidRPr="6AD0DC23">
        <w:rPr>
          <w:b/>
          <w:bCs/>
        </w:rPr>
        <w:t xml:space="preserve">Administrator </w:t>
      </w:r>
      <w:r w:rsidR="008F20F4" w:rsidRPr="6AD0DC23">
        <w:rPr>
          <w:b/>
          <w:bCs/>
        </w:rPr>
        <w:t>ne želi da obriše korisnika</w:t>
      </w:r>
    </w:p>
    <w:p w14:paraId="3447E1DE" w14:textId="77777777" w:rsidR="008F20F4" w:rsidRDefault="008F20F4" w:rsidP="008F20F4">
      <w:pPr>
        <w:ind w:firstLine="576"/>
      </w:pPr>
      <w:r>
        <w:rPr>
          <w:b/>
        </w:rPr>
        <w:tab/>
      </w:r>
      <w:r>
        <w:rPr>
          <w:b/>
        </w:rPr>
        <w:tab/>
      </w:r>
      <w:r w:rsidR="006D6932" w:rsidRPr="006D6932">
        <w:t>.1</w:t>
      </w:r>
      <w:r w:rsidR="006D6932">
        <w:rPr>
          <w:b/>
        </w:rPr>
        <w:tab/>
      </w:r>
      <w:r>
        <w:t xml:space="preserve">Pritiskom na dugme cancel se </w:t>
      </w:r>
      <w:r w:rsidR="0032558C">
        <w:t>vraća na profil</w:t>
      </w:r>
      <w:r>
        <w:t xml:space="preserve"> korisnika.</w:t>
      </w:r>
    </w:p>
    <w:p w14:paraId="35FDAC2F" w14:textId="77777777" w:rsidR="008F20F4" w:rsidRPr="008F20F4" w:rsidRDefault="008F20F4" w:rsidP="00F4795A">
      <w:pPr>
        <w:ind w:firstLine="576"/>
      </w:pPr>
    </w:p>
    <w:p w14:paraId="4AE90911" w14:textId="77777777" w:rsidR="00F4795A" w:rsidRDefault="00F4795A" w:rsidP="00B871C0"/>
    <w:p w14:paraId="3D1C3DF4" w14:textId="77777777" w:rsidR="00A30DBB" w:rsidRDefault="00A30DBB" w:rsidP="00A30DBB">
      <w:pPr>
        <w:pStyle w:val="Heading2"/>
      </w:pPr>
      <w:bookmarkStart w:id="15" w:name="_Toc453981273"/>
      <w:r w:rsidRPr="009627C6">
        <w:t>Posebni zahtevi</w:t>
      </w:r>
      <w:bookmarkEnd w:id="15"/>
    </w:p>
    <w:p w14:paraId="27B0D1EA" w14:textId="77777777" w:rsidR="00F4795A" w:rsidRPr="00F4795A" w:rsidRDefault="6AD0DC23" w:rsidP="00F4795A">
      <w:pPr>
        <w:ind w:left="576"/>
      </w:pPr>
      <w:r>
        <w:t xml:space="preserve">Nema posebnih zahteva. </w:t>
      </w:r>
    </w:p>
    <w:p w14:paraId="3A8E7331" w14:textId="77777777" w:rsidR="00A30DBB" w:rsidRPr="009627C6" w:rsidRDefault="00A30DBB" w:rsidP="00A30DBB">
      <w:pPr>
        <w:ind w:left="576"/>
      </w:pPr>
    </w:p>
    <w:p w14:paraId="44892A96" w14:textId="77777777" w:rsidR="00A30DBB" w:rsidRPr="009627C6" w:rsidRDefault="00A30DBB" w:rsidP="00A30DBB">
      <w:pPr>
        <w:pStyle w:val="Heading2"/>
      </w:pPr>
      <w:bookmarkStart w:id="16" w:name="_Toc453981274"/>
      <w:r w:rsidRPr="009627C6">
        <w:t>Preduslovi</w:t>
      </w:r>
      <w:bookmarkEnd w:id="16"/>
    </w:p>
    <w:p w14:paraId="399A0848" w14:textId="77777777" w:rsidR="00F4795A" w:rsidRDefault="6AD0DC23" w:rsidP="00F4795A">
      <w:pPr>
        <w:ind w:left="576"/>
      </w:pPr>
      <w:r>
        <w:t>Korisnik je ulogovan kao administrator.</w:t>
      </w:r>
    </w:p>
    <w:p w14:paraId="31FB084E" w14:textId="7A3A985F" w:rsidR="007D43D5" w:rsidRDefault="6AD0DC23" w:rsidP="00F4795A">
      <w:pPr>
        <w:ind w:left="576"/>
      </w:pPr>
      <w:r>
        <w:t xml:space="preserve">Korisnik pregleda profil </w:t>
      </w:r>
      <w:r w:rsidR="002A7E2B">
        <w:t xml:space="preserve">registrovanog </w:t>
      </w:r>
      <w:r>
        <w:t>korisnika.</w:t>
      </w:r>
    </w:p>
    <w:p w14:paraId="39B3F918" w14:textId="77777777" w:rsidR="00F4795A" w:rsidRPr="009627C6" w:rsidRDefault="00F4795A" w:rsidP="00A30DBB"/>
    <w:p w14:paraId="527C49C4" w14:textId="77777777" w:rsidR="00A30DBB" w:rsidRPr="009627C6" w:rsidRDefault="00A30DBB" w:rsidP="00A30DBB">
      <w:pPr>
        <w:pStyle w:val="Heading2"/>
      </w:pPr>
      <w:bookmarkStart w:id="17" w:name="_Toc453981275"/>
      <w:r w:rsidRPr="009627C6">
        <w:t>Posledice</w:t>
      </w:r>
      <w:bookmarkEnd w:id="17"/>
    </w:p>
    <w:p w14:paraId="2F2DB887" w14:textId="77777777" w:rsidR="00F4795A" w:rsidRPr="009627C6" w:rsidRDefault="6AD0DC23" w:rsidP="00A30DBB">
      <w:pPr>
        <w:ind w:left="576"/>
      </w:pPr>
      <w:r>
        <w:t>Korisnik je obrisan iz sistema.</w:t>
      </w: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72A03" w14:textId="77777777" w:rsidR="004773DD" w:rsidRDefault="004773DD" w:rsidP="00340CE8">
      <w:pPr>
        <w:spacing w:after="0" w:line="240" w:lineRule="auto"/>
      </w:pPr>
      <w:r>
        <w:separator/>
      </w:r>
    </w:p>
  </w:endnote>
  <w:endnote w:type="continuationSeparator" w:id="0">
    <w:p w14:paraId="485C174E" w14:textId="77777777" w:rsidR="004773DD" w:rsidRDefault="004773DD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4EA8E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9E5A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0C3425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9BACF" w14:textId="77777777" w:rsidR="004773DD" w:rsidRDefault="004773DD" w:rsidP="00340CE8">
      <w:pPr>
        <w:spacing w:after="0" w:line="240" w:lineRule="auto"/>
      </w:pPr>
      <w:r>
        <w:separator/>
      </w:r>
    </w:p>
  </w:footnote>
  <w:footnote w:type="continuationSeparator" w:id="0">
    <w:p w14:paraId="5EEF15A8" w14:textId="77777777" w:rsidR="004773DD" w:rsidRDefault="004773DD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2594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r w:rsidRPr="00AA6FF1">
      <w:t>Matchies</w:t>
    </w:r>
  </w:p>
  <w:p w14:paraId="5D55F0EC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D36"/>
    <w:rsid w:val="00023518"/>
    <w:rsid w:val="00024A17"/>
    <w:rsid w:val="00042792"/>
    <w:rsid w:val="0005068D"/>
    <w:rsid w:val="000610D1"/>
    <w:rsid w:val="00072AC3"/>
    <w:rsid w:val="00074E7A"/>
    <w:rsid w:val="00093242"/>
    <w:rsid w:val="000B6A73"/>
    <w:rsid w:val="000C1579"/>
    <w:rsid w:val="000F3F8E"/>
    <w:rsid w:val="000F7B0A"/>
    <w:rsid w:val="00102589"/>
    <w:rsid w:val="00136AB6"/>
    <w:rsid w:val="001768C4"/>
    <w:rsid w:val="001826B6"/>
    <w:rsid w:val="00197E86"/>
    <w:rsid w:val="001A7DFE"/>
    <w:rsid w:val="001B3741"/>
    <w:rsid w:val="001F786A"/>
    <w:rsid w:val="00212322"/>
    <w:rsid w:val="002354CF"/>
    <w:rsid w:val="00256F86"/>
    <w:rsid w:val="00275E2C"/>
    <w:rsid w:val="0027742F"/>
    <w:rsid w:val="0028504A"/>
    <w:rsid w:val="00293362"/>
    <w:rsid w:val="00294B1D"/>
    <w:rsid w:val="002A529F"/>
    <w:rsid w:val="002A7E2B"/>
    <w:rsid w:val="002B33C4"/>
    <w:rsid w:val="002D0A93"/>
    <w:rsid w:val="002D3EB0"/>
    <w:rsid w:val="002E0429"/>
    <w:rsid w:val="00314F62"/>
    <w:rsid w:val="0032558C"/>
    <w:rsid w:val="00340CE8"/>
    <w:rsid w:val="003453E3"/>
    <w:rsid w:val="00347B82"/>
    <w:rsid w:val="00367607"/>
    <w:rsid w:val="0037713E"/>
    <w:rsid w:val="00385F75"/>
    <w:rsid w:val="003966F2"/>
    <w:rsid w:val="003B1B57"/>
    <w:rsid w:val="003B7294"/>
    <w:rsid w:val="003E430A"/>
    <w:rsid w:val="003F1141"/>
    <w:rsid w:val="003F7DBA"/>
    <w:rsid w:val="004066CA"/>
    <w:rsid w:val="00411C38"/>
    <w:rsid w:val="00421207"/>
    <w:rsid w:val="004338D6"/>
    <w:rsid w:val="0045738D"/>
    <w:rsid w:val="00474E66"/>
    <w:rsid w:val="004773DD"/>
    <w:rsid w:val="00480A72"/>
    <w:rsid w:val="004875C0"/>
    <w:rsid w:val="004B3889"/>
    <w:rsid w:val="004C7BA2"/>
    <w:rsid w:val="004D4D11"/>
    <w:rsid w:val="004E2674"/>
    <w:rsid w:val="004E3DBE"/>
    <w:rsid w:val="004E5548"/>
    <w:rsid w:val="004F1F94"/>
    <w:rsid w:val="004F4921"/>
    <w:rsid w:val="00500AF9"/>
    <w:rsid w:val="00503B25"/>
    <w:rsid w:val="00541D9E"/>
    <w:rsid w:val="005638D0"/>
    <w:rsid w:val="0059387E"/>
    <w:rsid w:val="00593CAE"/>
    <w:rsid w:val="005C36D4"/>
    <w:rsid w:val="005E19BB"/>
    <w:rsid w:val="00605D21"/>
    <w:rsid w:val="0060667E"/>
    <w:rsid w:val="00613A30"/>
    <w:rsid w:val="00621875"/>
    <w:rsid w:val="006254AE"/>
    <w:rsid w:val="0062719D"/>
    <w:rsid w:val="00665C26"/>
    <w:rsid w:val="0067043E"/>
    <w:rsid w:val="006757B3"/>
    <w:rsid w:val="006805C2"/>
    <w:rsid w:val="00682551"/>
    <w:rsid w:val="00684785"/>
    <w:rsid w:val="00695E3E"/>
    <w:rsid w:val="006B0892"/>
    <w:rsid w:val="006B17A3"/>
    <w:rsid w:val="006C22E9"/>
    <w:rsid w:val="006C64BC"/>
    <w:rsid w:val="006D5405"/>
    <w:rsid w:val="006D6932"/>
    <w:rsid w:val="006E118B"/>
    <w:rsid w:val="006F1C24"/>
    <w:rsid w:val="00745FFE"/>
    <w:rsid w:val="00772D2E"/>
    <w:rsid w:val="00777217"/>
    <w:rsid w:val="00781D0D"/>
    <w:rsid w:val="007A7525"/>
    <w:rsid w:val="007D43D5"/>
    <w:rsid w:val="007E6331"/>
    <w:rsid w:val="007E7DDD"/>
    <w:rsid w:val="00807A48"/>
    <w:rsid w:val="008336B5"/>
    <w:rsid w:val="00841A70"/>
    <w:rsid w:val="00847865"/>
    <w:rsid w:val="0087755E"/>
    <w:rsid w:val="008A60C9"/>
    <w:rsid w:val="008C0749"/>
    <w:rsid w:val="008E1D0E"/>
    <w:rsid w:val="008E60E9"/>
    <w:rsid w:val="008E6E42"/>
    <w:rsid w:val="008F1A85"/>
    <w:rsid w:val="008F20F4"/>
    <w:rsid w:val="0090284E"/>
    <w:rsid w:val="00904148"/>
    <w:rsid w:val="00911904"/>
    <w:rsid w:val="00920CCB"/>
    <w:rsid w:val="009262B3"/>
    <w:rsid w:val="00927EFB"/>
    <w:rsid w:val="009343C3"/>
    <w:rsid w:val="009403CB"/>
    <w:rsid w:val="00947E6A"/>
    <w:rsid w:val="009627C6"/>
    <w:rsid w:val="00962FFD"/>
    <w:rsid w:val="00984283"/>
    <w:rsid w:val="0099116D"/>
    <w:rsid w:val="009A3291"/>
    <w:rsid w:val="009A4660"/>
    <w:rsid w:val="009C1FFC"/>
    <w:rsid w:val="009C3400"/>
    <w:rsid w:val="009D222A"/>
    <w:rsid w:val="009D3FAF"/>
    <w:rsid w:val="009D6116"/>
    <w:rsid w:val="009D7147"/>
    <w:rsid w:val="009D7D84"/>
    <w:rsid w:val="009E2B1F"/>
    <w:rsid w:val="009E5A45"/>
    <w:rsid w:val="009F792D"/>
    <w:rsid w:val="00A01194"/>
    <w:rsid w:val="00A130FF"/>
    <w:rsid w:val="00A13F05"/>
    <w:rsid w:val="00A30785"/>
    <w:rsid w:val="00A30DBB"/>
    <w:rsid w:val="00A50EF5"/>
    <w:rsid w:val="00A755E8"/>
    <w:rsid w:val="00A9512A"/>
    <w:rsid w:val="00AA2AF6"/>
    <w:rsid w:val="00AA6FF1"/>
    <w:rsid w:val="00AC2BC6"/>
    <w:rsid w:val="00AD5805"/>
    <w:rsid w:val="00AE0A73"/>
    <w:rsid w:val="00AE7889"/>
    <w:rsid w:val="00AF2B12"/>
    <w:rsid w:val="00B00102"/>
    <w:rsid w:val="00B002D8"/>
    <w:rsid w:val="00B407D3"/>
    <w:rsid w:val="00B532DA"/>
    <w:rsid w:val="00B73FEE"/>
    <w:rsid w:val="00B83D67"/>
    <w:rsid w:val="00B871C0"/>
    <w:rsid w:val="00BD0384"/>
    <w:rsid w:val="00BE122C"/>
    <w:rsid w:val="00BE19F2"/>
    <w:rsid w:val="00BE59FA"/>
    <w:rsid w:val="00BF0FAC"/>
    <w:rsid w:val="00BF54C4"/>
    <w:rsid w:val="00BF7DAB"/>
    <w:rsid w:val="00C07287"/>
    <w:rsid w:val="00C27D7A"/>
    <w:rsid w:val="00C427E5"/>
    <w:rsid w:val="00C46A4A"/>
    <w:rsid w:val="00C63AAF"/>
    <w:rsid w:val="00C67090"/>
    <w:rsid w:val="00C70BD2"/>
    <w:rsid w:val="00C814A6"/>
    <w:rsid w:val="00C87E72"/>
    <w:rsid w:val="00C941E7"/>
    <w:rsid w:val="00CA2F0B"/>
    <w:rsid w:val="00CA7104"/>
    <w:rsid w:val="00CA7D36"/>
    <w:rsid w:val="00CB3341"/>
    <w:rsid w:val="00CB7DE9"/>
    <w:rsid w:val="00CF24FC"/>
    <w:rsid w:val="00D10BC4"/>
    <w:rsid w:val="00D16840"/>
    <w:rsid w:val="00D26973"/>
    <w:rsid w:val="00D40773"/>
    <w:rsid w:val="00D40D09"/>
    <w:rsid w:val="00D42465"/>
    <w:rsid w:val="00D65DD6"/>
    <w:rsid w:val="00D71172"/>
    <w:rsid w:val="00DD17ED"/>
    <w:rsid w:val="00DD3168"/>
    <w:rsid w:val="00DF60F9"/>
    <w:rsid w:val="00E0543C"/>
    <w:rsid w:val="00E43E2E"/>
    <w:rsid w:val="00E577BB"/>
    <w:rsid w:val="00E63B2A"/>
    <w:rsid w:val="00E669F3"/>
    <w:rsid w:val="00E76A93"/>
    <w:rsid w:val="00EA44C5"/>
    <w:rsid w:val="00EC2A2D"/>
    <w:rsid w:val="00EC7346"/>
    <w:rsid w:val="00EF5DA6"/>
    <w:rsid w:val="00F06CD9"/>
    <w:rsid w:val="00F21BA6"/>
    <w:rsid w:val="00F35FEF"/>
    <w:rsid w:val="00F37F28"/>
    <w:rsid w:val="00F433F4"/>
    <w:rsid w:val="00F4795A"/>
    <w:rsid w:val="00F669D4"/>
    <w:rsid w:val="00F87C4B"/>
    <w:rsid w:val="00F918DB"/>
    <w:rsid w:val="00F94335"/>
    <w:rsid w:val="00FB3752"/>
    <w:rsid w:val="00FB7398"/>
    <w:rsid w:val="00FD474B"/>
    <w:rsid w:val="00FF547D"/>
    <w:rsid w:val="6AD0D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00A7"/>
  <w15:docId w15:val="{3ADF2810-F8DF-46E2-91DA-E6ECE11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D3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5186C-E2BE-4729-93A4-52A441AD4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2</TotalTime>
  <Pages>5</Pages>
  <Words>473</Words>
  <Characters>2698</Characters>
  <Application>Microsoft Office Word</Application>
  <DocSecurity>0</DocSecurity>
  <Lines>22</Lines>
  <Paragraphs>6</Paragraphs>
  <ScaleCrop>false</ScaleCrop>
  <Company>home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37</cp:revision>
  <cp:lastPrinted>2015-03-11T22:30:00Z</cp:lastPrinted>
  <dcterms:created xsi:type="dcterms:W3CDTF">2016-03-15T11:42:00Z</dcterms:created>
  <dcterms:modified xsi:type="dcterms:W3CDTF">2016-06-18T00:45:00Z</dcterms:modified>
</cp:coreProperties>
</file>