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5DB9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3A3D7919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599B68FA" w14:textId="77777777" w:rsidR="00B002D8" w:rsidRPr="009627C6" w:rsidRDefault="00B002D8" w:rsidP="00B002D8">
      <w:pPr>
        <w:rPr>
          <w:sz w:val="20"/>
        </w:rPr>
      </w:pPr>
    </w:p>
    <w:p w14:paraId="781A95BC" w14:textId="77777777" w:rsidR="00B002D8" w:rsidRPr="009627C6" w:rsidRDefault="00B002D8" w:rsidP="00B002D8">
      <w:pPr>
        <w:rPr>
          <w:sz w:val="20"/>
        </w:rPr>
      </w:pPr>
    </w:p>
    <w:p w14:paraId="41333F6A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6BE85F8F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DEF" w14:textId="77777777" w:rsidR="00B002D8" w:rsidRPr="009627C6" w:rsidRDefault="00B002D8" w:rsidP="00B002D8">
      <w:pPr>
        <w:jc w:val="center"/>
        <w:rPr>
          <w:sz w:val="20"/>
        </w:rPr>
      </w:pPr>
    </w:p>
    <w:p w14:paraId="70A5316C" w14:textId="77777777" w:rsidR="00B002D8" w:rsidRPr="009627C6" w:rsidRDefault="00B002D8" w:rsidP="00B002D8">
      <w:pPr>
        <w:rPr>
          <w:b/>
          <w:sz w:val="20"/>
        </w:rPr>
      </w:pPr>
    </w:p>
    <w:p w14:paraId="37E10CAA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504B9985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>- Projektni zadatak -</w:t>
      </w:r>
    </w:p>
    <w:p w14:paraId="484CE731" w14:textId="77777777" w:rsidR="00B002D8" w:rsidRPr="009627C6" w:rsidRDefault="00B002D8" w:rsidP="00B002D8">
      <w:pPr>
        <w:rPr>
          <w:sz w:val="20"/>
        </w:rPr>
      </w:pPr>
    </w:p>
    <w:p w14:paraId="1173DD0E" w14:textId="77777777" w:rsidR="00474E66" w:rsidRPr="009627C6" w:rsidRDefault="00503B25" w:rsidP="00A30DBB">
      <w:pPr>
        <w:pStyle w:val="Heading5"/>
        <w:rPr>
          <w:sz w:val="40"/>
          <w:szCs w:val="40"/>
        </w:rPr>
      </w:pPr>
      <w:r w:rsidRPr="009627C6">
        <w:rPr>
          <w:sz w:val="40"/>
          <w:szCs w:val="40"/>
        </w:rPr>
        <w:t>Specifikacija scenarija upotrebe funkcionalnosti</w:t>
      </w:r>
    </w:p>
    <w:p w14:paraId="6E132B49" w14:textId="77777777" w:rsidR="00474E66" w:rsidRPr="00962FFD" w:rsidRDefault="00AD5ACD" w:rsidP="00AE7889">
      <w:pPr>
        <w:pStyle w:val="Heading5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Postavljanje moderatora</w:t>
      </w:r>
    </w:p>
    <w:p w14:paraId="5D3BF5B5" w14:textId="77777777" w:rsidR="00474E66" w:rsidRPr="009627C6" w:rsidRDefault="00474E66" w:rsidP="00B002D8">
      <w:pPr>
        <w:rPr>
          <w:sz w:val="20"/>
        </w:rPr>
      </w:pPr>
    </w:p>
    <w:p w14:paraId="2298E6A0" w14:textId="77777777" w:rsidR="00474E66" w:rsidRPr="009627C6" w:rsidRDefault="00474E66" w:rsidP="00B002D8">
      <w:pPr>
        <w:rPr>
          <w:sz w:val="20"/>
        </w:rPr>
      </w:pPr>
    </w:p>
    <w:p w14:paraId="55AECD78" w14:textId="77777777" w:rsidR="00503B25" w:rsidRPr="009627C6" w:rsidRDefault="00503B25" w:rsidP="00B002D8">
      <w:pPr>
        <w:rPr>
          <w:sz w:val="20"/>
        </w:rPr>
      </w:pPr>
    </w:p>
    <w:p w14:paraId="44C68464" w14:textId="77777777" w:rsidR="00503B25" w:rsidRPr="009627C6" w:rsidRDefault="00503B25" w:rsidP="00B002D8">
      <w:pPr>
        <w:rPr>
          <w:sz w:val="20"/>
        </w:rPr>
      </w:pPr>
    </w:p>
    <w:p w14:paraId="763A656C" w14:textId="77777777" w:rsidR="00474E66" w:rsidRPr="009627C6" w:rsidRDefault="00474E66" w:rsidP="00B002D8">
      <w:pPr>
        <w:rPr>
          <w:sz w:val="20"/>
        </w:rPr>
      </w:pPr>
    </w:p>
    <w:p w14:paraId="12F84F30" w14:textId="08A93ADA" w:rsidR="00B002D8" w:rsidRPr="009627C6" w:rsidRDefault="00334872" w:rsidP="00B002D8">
      <w:pPr>
        <w:jc w:val="center"/>
        <w:rPr>
          <w:sz w:val="24"/>
        </w:rPr>
      </w:pPr>
      <w:r>
        <w:rPr>
          <w:sz w:val="24"/>
        </w:rPr>
        <w:t>Verzija 1.1</w:t>
      </w:r>
    </w:p>
    <w:p w14:paraId="28B94AB1" w14:textId="77777777" w:rsidR="00D71172" w:rsidRPr="009627C6" w:rsidRDefault="00D71172" w:rsidP="004875C0">
      <w:pPr>
        <w:rPr>
          <w:sz w:val="20"/>
        </w:rPr>
      </w:pPr>
    </w:p>
    <w:p w14:paraId="2F877938" w14:textId="36BCA562" w:rsidR="00D71172" w:rsidRPr="009627C6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334872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386423A5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78F7913A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699A14CF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7F87D8D8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87B3E70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18A728A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CB3823D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27C6">
              <w:rPr>
                <w:sz w:val="28"/>
              </w:rPr>
              <w:t>Autori</w:t>
            </w:r>
          </w:p>
        </w:tc>
      </w:tr>
      <w:tr w:rsidR="0059387E" w:rsidRPr="009627C6" w14:paraId="4EA1C567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2723" w14:textId="77777777" w:rsidR="0059387E" w:rsidRPr="009627C6" w:rsidRDefault="007A6D82" w:rsidP="00B002D8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  <w:r w:rsidR="009627C6" w:rsidRPr="009627C6">
              <w:rPr>
                <w:b w:val="0"/>
              </w:rPr>
              <w:t>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4824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F426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915" w14:textId="77777777" w:rsidR="0059387E" w:rsidRPr="009627C6" w:rsidRDefault="009627C6" w:rsidP="009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Petar Đukić</w:t>
            </w:r>
          </w:p>
        </w:tc>
      </w:tr>
      <w:tr w:rsidR="00334872" w:rsidRPr="009627C6" w14:paraId="0B909278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588E" w14:textId="7E2184A1" w:rsidR="00334872" w:rsidRPr="009627C6" w:rsidRDefault="00334872" w:rsidP="00334872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8E64" w14:textId="66EA0122" w:rsidR="00334872" w:rsidRPr="009627C6" w:rsidRDefault="00334872" w:rsidP="0033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44F8" w14:textId="499370E5" w:rsidR="00334872" w:rsidRPr="009627C6" w:rsidRDefault="00334872" w:rsidP="0033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B177" w14:textId="385EE4EC" w:rsidR="00334872" w:rsidRPr="009627C6" w:rsidRDefault="00334872" w:rsidP="00334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334872" w:rsidRPr="009627C6" w14:paraId="26762BD6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3E31" w14:textId="77777777" w:rsidR="00334872" w:rsidRPr="009627C6" w:rsidRDefault="00334872" w:rsidP="00334872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F562" w14:textId="77777777" w:rsidR="00334872" w:rsidRPr="009627C6" w:rsidRDefault="00334872" w:rsidP="0033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E17E" w14:textId="77777777" w:rsidR="00334872" w:rsidRPr="009627C6" w:rsidRDefault="00334872" w:rsidP="0033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1B55" w14:textId="77777777" w:rsidR="00334872" w:rsidRPr="009627C6" w:rsidRDefault="00334872" w:rsidP="00334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86DDE" w14:textId="77777777" w:rsidR="00772D2E" w:rsidRPr="009627C6" w:rsidRDefault="00772D2E" w:rsidP="00B002D8">
      <w:pPr>
        <w:jc w:val="center"/>
        <w:rPr>
          <w:sz w:val="28"/>
        </w:rPr>
      </w:pPr>
    </w:p>
    <w:p w14:paraId="4A4F5EEF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5682488B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7886E9F8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6240FBCE" w14:textId="77777777" w:rsidR="008F2363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224" w:history="1">
            <w:r w:rsidR="008F2363" w:rsidRPr="00EE4FB2">
              <w:rPr>
                <w:rStyle w:val="Hyperlink"/>
                <w:noProof/>
              </w:rPr>
              <w:t>1</w:t>
            </w:r>
            <w:r w:rsidR="008F2363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8F2363" w:rsidRPr="00EE4FB2">
              <w:rPr>
                <w:rStyle w:val="Hyperlink"/>
                <w:noProof/>
              </w:rPr>
              <w:t>Uvod</w:t>
            </w:r>
            <w:r w:rsidR="008F2363">
              <w:rPr>
                <w:noProof/>
                <w:webHidden/>
              </w:rPr>
              <w:tab/>
            </w:r>
            <w:r w:rsidR="008F2363">
              <w:rPr>
                <w:noProof/>
                <w:webHidden/>
              </w:rPr>
              <w:fldChar w:fldCharType="begin"/>
            </w:r>
            <w:r w:rsidR="008F2363">
              <w:rPr>
                <w:noProof/>
                <w:webHidden/>
              </w:rPr>
              <w:instrText xml:space="preserve"> PAGEREF _Toc453981224 \h </w:instrText>
            </w:r>
            <w:r w:rsidR="008F2363">
              <w:rPr>
                <w:noProof/>
                <w:webHidden/>
              </w:rPr>
            </w:r>
            <w:r w:rsidR="008F2363">
              <w:rPr>
                <w:noProof/>
                <w:webHidden/>
              </w:rPr>
              <w:fldChar w:fldCharType="separate"/>
            </w:r>
            <w:r w:rsidR="008F2363">
              <w:rPr>
                <w:noProof/>
                <w:webHidden/>
              </w:rPr>
              <w:t>4</w:t>
            </w:r>
            <w:r w:rsidR="008F2363">
              <w:rPr>
                <w:noProof/>
                <w:webHidden/>
              </w:rPr>
              <w:fldChar w:fldCharType="end"/>
            </w:r>
          </w:hyperlink>
        </w:p>
        <w:p w14:paraId="7209081E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5" w:history="1">
            <w:r w:rsidRPr="00EE4FB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5185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6" w:history="1">
            <w:r w:rsidRPr="00EE4FB2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4770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7" w:history="1">
            <w:r w:rsidRPr="00EE4FB2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71A6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8" w:history="1">
            <w:r w:rsidRPr="00EE4FB2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BE99" w14:textId="77777777" w:rsidR="008F2363" w:rsidRDefault="008F23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29" w:history="1">
            <w:r w:rsidRPr="00EE4FB2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 xml:space="preserve">Scenario </w:t>
            </w:r>
            <w:r w:rsidRPr="00EE4FB2">
              <w:rPr>
                <w:rStyle w:val="Hyperlink"/>
                <w:noProof/>
                <w:lang w:val="en-US"/>
              </w:rPr>
              <w:t>postavljanje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F6DB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0" w:history="1">
            <w:r w:rsidRPr="00EE4FB2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1263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1" w:history="1">
            <w:r w:rsidRPr="00EE4FB2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5035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2" w:history="1">
            <w:r w:rsidRPr="00EE4FB2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Unos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DEFD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3" w:history="1">
            <w:r w:rsidRPr="00EE4FB2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Unos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72AA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4" w:history="1">
            <w:r w:rsidRPr="00EE4FB2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Potvrda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CD09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5" w:history="1">
            <w:r w:rsidRPr="00EE4FB2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Unos e-mail-a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8D9D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6" w:history="1">
            <w:r w:rsidRPr="00EE4FB2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Potvrda e-mail-a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947B" w14:textId="77777777" w:rsidR="008F2363" w:rsidRDefault="008F23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7" w:history="1">
            <w:r w:rsidRPr="00EE4FB2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Validacija unetih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015C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8" w:history="1">
            <w:r w:rsidRPr="00EE4FB2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F59F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39" w:history="1">
            <w:r w:rsidRPr="00EE4FB2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AE5F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40" w:history="1">
            <w:r w:rsidRPr="00EE4FB2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7C01" w14:textId="77777777" w:rsidR="008F2363" w:rsidRDefault="008F23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41" w:history="1">
            <w:r w:rsidRPr="00EE4FB2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EE4FB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5161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2EBCF30B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541A63F8" w14:textId="77777777" w:rsidR="00275E2C" w:rsidRPr="009627C6" w:rsidRDefault="00275E2C" w:rsidP="008E60E9">
      <w:pPr>
        <w:pStyle w:val="Heading1"/>
      </w:pPr>
      <w:bookmarkStart w:id="2" w:name="_Toc453981224"/>
      <w:r w:rsidRPr="009627C6">
        <w:lastRenderedPageBreak/>
        <w:t>Uvod</w:t>
      </w:r>
      <w:bookmarkEnd w:id="1"/>
      <w:bookmarkEnd w:id="2"/>
    </w:p>
    <w:p w14:paraId="628298D1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225"/>
      <w:r w:rsidRPr="009627C6">
        <w:t>Rezime</w:t>
      </w:r>
      <w:bookmarkEnd w:id="3"/>
      <w:bookmarkEnd w:id="4"/>
    </w:p>
    <w:p w14:paraId="05849D27" w14:textId="77777777"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AD5ACD">
        <w:t>postavljanja moderatora</w:t>
      </w:r>
      <w:r w:rsidRPr="009627C6">
        <w:t>, sa</w:t>
      </w:r>
      <w:r w:rsidR="00A345FF">
        <w:t xml:space="preserve"> odgovarajućim</w:t>
      </w:r>
      <w:r w:rsidRPr="009627C6">
        <w:t xml:space="preserve"> prototipom.</w:t>
      </w:r>
    </w:p>
    <w:p w14:paraId="5276583B" w14:textId="77777777" w:rsidR="00275E2C" w:rsidRPr="009627C6" w:rsidRDefault="003F1141" w:rsidP="004E3DBE">
      <w:pPr>
        <w:pStyle w:val="Heading2"/>
      </w:pPr>
      <w:bookmarkStart w:id="6" w:name="_Toc453981226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00188880" w14:textId="77777777" w:rsidR="00A30DBB" w:rsidRPr="009627C6" w:rsidRDefault="00A30DBB" w:rsidP="00F4795A">
      <w:pPr>
        <w:ind w:left="432"/>
      </w:pPr>
      <w:r w:rsidRPr="009627C6">
        <w:t>Dokument će koristiti svi članovi projektnog tima u razvoju projekta i testiranju</w:t>
      </w:r>
      <w:r w:rsidR="00500AF9" w:rsidRPr="009627C6">
        <w:t>,</w:t>
      </w:r>
      <w:r w:rsidRPr="009627C6">
        <w:t xml:space="preserve"> a može se koristiti i pri pisanju uputstva za upotrebu.</w:t>
      </w:r>
    </w:p>
    <w:p w14:paraId="252ED2ED" w14:textId="77777777" w:rsidR="00474E66" w:rsidRPr="009627C6" w:rsidRDefault="00474E66" w:rsidP="00474E66">
      <w:pPr>
        <w:pStyle w:val="Heading2"/>
      </w:pPr>
      <w:bookmarkStart w:id="7" w:name="_Toc453981227"/>
      <w:r w:rsidRPr="009627C6">
        <w:t>Reference</w:t>
      </w:r>
      <w:bookmarkEnd w:id="7"/>
    </w:p>
    <w:p w14:paraId="4FC43996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Projektni zadatak</w:t>
      </w:r>
    </w:p>
    <w:p w14:paraId="4DCD10FE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 w:rsidRPr="009627C6">
        <w:t>Uputstvo za pisanje specifikacije scenarija upotrebe funkcionalnosti</w:t>
      </w:r>
    </w:p>
    <w:p w14:paraId="1D07554F" w14:textId="77777777" w:rsidR="00474E66" w:rsidRPr="009627C6" w:rsidRDefault="00474E66" w:rsidP="00474E66">
      <w:pPr>
        <w:pStyle w:val="Heading2"/>
      </w:pPr>
      <w:bookmarkStart w:id="8" w:name="_Toc453981228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6D6A97B9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3B0D084F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482F235C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1F4AB5E0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627C6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2905904D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547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FF0F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8107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43376F44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A30C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8448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8C81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437D5CC5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8318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1E7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A686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94F0CD" w14:textId="77777777" w:rsidR="00275E2C" w:rsidRPr="009627C6" w:rsidRDefault="00474E66" w:rsidP="008E60E9">
      <w:pPr>
        <w:pStyle w:val="Heading1"/>
      </w:pPr>
      <w:bookmarkStart w:id="9" w:name="_Toc453981229"/>
      <w:r w:rsidRPr="009627C6">
        <w:t xml:space="preserve">Scenario </w:t>
      </w:r>
      <w:r w:rsidR="00A26457">
        <w:rPr>
          <w:lang w:val="en-US"/>
        </w:rPr>
        <w:t>postavljanje moderatora</w:t>
      </w:r>
      <w:bookmarkEnd w:id="9"/>
    </w:p>
    <w:p w14:paraId="2704F493" w14:textId="77777777" w:rsidR="00474E66" w:rsidRPr="009627C6" w:rsidRDefault="00474E66" w:rsidP="00474E66">
      <w:pPr>
        <w:pStyle w:val="Heading2"/>
      </w:pPr>
      <w:bookmarkStart w:id="10" w:name="_Toc453981230"/>
      <w:r w:rsidRPr="009627C6">
        <w:t>Kratak opis</w:t>
      </w:r>
      <w:bookmarkEnd w:id="10"/>
    </w:p>
    <w:p w14:paraId="4DBE2ADC" w14:textId="51CBD42B" w:rsidR="00474E66" w:rsidRPr="00AD5ACD" w:rsidRDefault="367D2D53" w:rsidP="00F4795A">
      <w:pPr>
        <w:ind w:left="576"/>
        <w:rPr>
          <w:lang w:val="sr-Latn-RS"/>
        </w:rPr>
      </w:pPr>
      <w:r>
        <w:t>Administrator sistema ima mogu</w:t>
      </w:r>
      <w:r w:rsidRPr="367D2D53">
        <w:rPr>
          <w:lang w:val="sr-Latn-RS"/>
        </w:rPr>
        <w:t>ćnost pravljenja novih moderatorskih naloga unošenjem ličnih podataka novog moderatora.</w:t>
      </w:r>
    </w:p>
    <w:p w14:paraId="2ACD512C" w14:textId="77777777" w:rsidR="00A30DBB" w:rsidRPr="009627C6" w:rsidRDefault="00C70BD2" w:rsidP="00A30DBB">
      <w:pPr>
        <w:pStyle w:val="Heading2"/>
      </w:pPr>
      <w:bookmarkStart w:id="11" w:name="_Toc453981231"/>
      <w:r>
        <w:t>Glavni t</w:t>
      </w:r>
      <w:r w:rsidR="00A30DBB" w:rsidRPr="009627C6">
        <w:t>ok događaja</w:t>
      </w:r>
      <w:bookmarkEnd w:id="11"/>
    </w:p>
    <w:p w14:paraId="7C9FD9AF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02D21C7D" w14:textId="77777777" w:rsidR="00A30DBB" w:rsidRPr="009627C6" w:rsidRDefault="00916C6C" w:rsidP="00A30DBB">
      <w:pPr>
        <w:pStyle w:val="Heading3"/>
      </w:pPr>
      <w:bookmarkStart w:id="12" w:name="_Toc453981232"/>
      <w:r>
        <w:lastRenderedPageBreak/>
        <w:t>Unos korisničkog imena</w:t>
      </w:r>
      <w:bookmarkEnd w:id="12"/>
    </w:p>
    <w:p w14:paraId="1B926BE4" w14:textId="77777777" w:rsidR="00A30DBB" w:rsidRDefault="00916C6C" w:rsidP="00CA7D36">
      <w:pPr>
        <w:ind w:left="720"/>
      </w:pPr>
      <w:r>
        <w:t>Administrator dodeljuje moderatoru jedinstveno korisničko ime.</w:t>
      </w:r>
    </w:p>
    <w:p w14:paraId="0267E493" w14:textId="77777777" w:rsidR="00916C6C" w:rsidRPr="009627C6" w:rsidRDefault="00916C6C" w:rsidP="00916C6C">
      <w:pPr>
        <w:pStyle w:val="Heading3"/>
      </w:pPr>
      <w:bookmarkStart w:id="13" w:name="_Toc453981233"/>
      <w:r>
        <w:t>Unos lozinke</w:t>
      </w:r>
      <w:bookmarkEnd w:id="13"/>
    </w:p>
    <w:p w14:paraId="16045127" w14:textId="77777777" w:rsidR="00916C6C" w:rsidRDefault="00916C6C" w:rsidP="00916C6C">
      <w:pPr>
        <w:ind w:left="720"/>
      </w:pPr>
      <w:r>
        <w:t>Administrator dodeljuje moderatoru lozinku, koju on posle može da promeni.</w:t>
      </w:r>
    </w:p>
    <w:p w14:paraId="30BAD654" w14:textId="77777777" w:rsidR="006807A0" w:rsidRPr="009627C6" w:rsidRDefault="006807A0" w:rsidP="006807A0">
      <w:pPr>
        <w:pStyle w:val="Heading3"/>
      </w:pPr>
      <w:bookmarkStart w:id="14" w:name="_Toc453981234"/>
      <w:r>
        <w:t>Potvrda lozinke</w:t>
      </w:r>
      <w:bookmarkEnd w:id="14"/>
    </w:p>
    <w:p w14:paraId="5F40A8FA" w14:textId="77777777" w:rsidR="006807A0" w:rsidRDefault="006807A0" w:rsidP="006807A0">
      <w:pPr>
        <w:ind w:left="720"/>
      </w:pPr>
      <w:r>
        <w:t>Administrator unosi ponovo istu lozinku.</w:t>
      </w:r>
    </w:p>
    <w:p w14:paraId="58D0FEDA" w14:textId="5E45C78B" w:rsidR="008410C8" w:rsidRDefault="008410C8" w:rsidP="008410C8">
      <w:pPr>
        <w:pStyle w:val="Heading3"/>
      </w:pPr>
      <w:bookmarkStart w:id="15" w:name="_Toc453981235"/>
      <w:r>
        <w:t>Unos e-mail-a</w:t>
      </w:r>
      <w:bookmarkEnd w:id="15"/>
    </w:p>
    <w:p w14:paraId="26AD37E3" w14:textId="415EF696" w:rsidR="008410C8" w:rsidRDefault="008410C8" w:rsidP="008410C8">
      <w:pPr>
        <w:ind w:left="720"/>
      </w:pPr>
      <w:r>
        <w:t>Administrator unosi e-mail adresu moderatora.</w:t>
      </w:r>
    </w:p>
    <w:p w14:paraId="360515A9" w14:textId="6A600AA8" w:rsidR="008410C8" w:rsidRDefault="008410C8" w:rsidP="008410C8">
      <w:pPr>
        <w:pStyle w:val="Heading3"/>
      </w:pPr>
      <w:bookmarkStart w:id="16" w:name="_Toc453981236"/>
      <w:r>
        <w:t>Potvrda e-mail-a</w:t>
      </w:r>
      <w:bookmarkEnd w:id="16"/>
    </w:p>
    <w:p w14:paraId="15D01270" w14:textId="0185C32D" w:rsidR="008410C8" w:rsidRPr="008410C8" w:rsidRDefault="008410C8" w:rsidP="008410C8">
      <w:pPr>
        <w:ind w:left="720"/>
      </w:pPr>
      <w:r>
        <w:t>Administrator unosi ponovo istu adresu.</w:t>
      </w:r>
    </w:p>
    <w:p w14:paraId="0B51CDA3" w14:textId="77777777" w:rsidR="006807A0" w:rsidRPr="009627C6" w:rsidRDefault="006807A0" w:rsidP="006807A0">
      <w:pPr>
        <w:pStyle w:val="Heading3"/>
      </w:pPr>
      <w:bookmarkStart w:id="17" w:name="_Toc453981237"/>
      <w:r>
        <w:t>Validacija unetih podataka</w:t>
      </w:r>
      <w:bookmarkEnd w:id="17"/>
    </w:p>
    <w:p w14:paraId="61AFB129" w14:textId="31053E75" w:rsidR="006807A0" w:rsidRDefault="006807A0" w:rsidP="006807A0">
      <w:pPr>
        <w:ind w:left="720"/>
      </w:pPr>
      <w:r>
        <w:t xml:space="preserve">Pritiskom na dugme </w:t>
      </w:r>
      <w:r w:rsidR="008410C8">
        <w:t>Register a moderator</w:t>
      </w:r>
      <w:r>
        <w:t xml:space="preserve"> se proverava da li su validni podaci. Ako jesu, dodaje se moderator u sistem.</w:t>
      </w:r>
    </w:p>
    <w:p w14:paraId="37338A45" w14:textId="77777777" w:rsidR="006807A0" w:rsidRDefault="006807A0" w:rsidP="006807A0">
      <w:pPr>
        <w:ind w:left="720"/>
      </w:pPr>
    </w:p>
    <w:p w14:paraId="46C856A6" w14:textId="77777777" w:rsidR="006807A0" w:rsidRDefault="006807A0" w:rsidP="00916C6C">
      <w:pPr>
        <w:ind w:left="720"/>
      </w:pPr>
    </w:p>
    <w:p w14:paraId="5CD4C700" w14:textId="77777777" w:rsidR="00916C6C" w:rsidRDefault="00916C6C" w:rsidP="00CA7D36">
      <w:pPr>
        <w:ind w:left="720"/>
      </w:pPr>
    </w:p>
    <w:p w14:paraId="107277A6" w14:textId="77777777" w:rsidR="00F4795A" w:rsidRDefault="00F4795A" w:rsidP="00F4795A">
      <w:pPr>
        <w:ind w:left="720"/>
      </w:pPr>
    </w:p>
    <w:p w14:paraId="406131C4" w14:textId="77777777" w:rsidR="00F4795A" w:rsidRDefault="00F4795A" w:rsidP="00F4795A">
      <w:pPr>
        <w:pStyle w:val="Heading2"/>
      </w:pPr>
      <w:bookmarkStart w:id="18" w:name="_Toc453981238"/>
      <w:r>
        <w:t>Proširenja</w:t>
      </w:r>
      <w:bookmarkEnd w:id="18"/>
    </w:p>
    <w:p w14:paraId="1298CD19" w14:textId="41110C92" w:rsidR="001A41F2" w:rsidRDefault="001A41F2" w:rsidP="001A41F2">
      <w:pPr>
        <w:ind w:firstLine="576"/>
        <w:rPr>
          <w:b/>
        </w:rPr>
      </w:pPr>
      <w:r w:rsidRPr="00F4795A">
        <w:rPr>
          <w:b/>
        </w:rPr>
        <w:t>2.2.</w:t>
      </w:r>
      <w:r w:rsidR="008410C8">
        <w:rPr>
          <w:b/>
        </w:rPr>
        <w:t>1</w:t>
      </w:r>
      <w:r w:rsidRPr="00F4795A">
        <w:rPr>
          <w:b/>
        </w:rPr>
        <w:t>.</w:t>
      </w:r>
      <w:r>
        <w:rPr>
          <w:b/>
        </w:rPr>
        <w:t xml:space="preserve">a </w:t>
      </w:r>
      <w:r>
        <w:rPr>
          <w:b/>
        </w:rPr>
        <w:tab/>
        <w:t>Korisničko ime je već zauzeto</w:t>
      </w:r>
    </w:p>
    <w:p w14:paraId="29C2668A" w14:textId="77777777" w:rsidR="001A41F2" w:rsidRDefault="001A41F2" w:rsidP="001A41F2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  <w:t>Sistem prikazuje odgovarajuću poruku greške.</w:t>
      </w:r>
    </w:p>
    <w:p w14:paraId="109D0733" w14:textId="77777777" w:rsidR="001A41F2" w:rsidRDefault="001A41F2" w:rsidP="001A41F2">
      <w:pPr>
        <w:ind w:firstLine="576"/>
      </w:pPr>
      <w:r>
        <w:tab/>
      </w:r>
      <w:r>
        <w:tab/>
        <w:t>.2</w:t>
      </w:r>
      <w:r>
        <w:tab/>
        <w:t xml:space="preserve">Korisnik se vraća na unos korisničkog imena. </w:t>
      </w:r>
    </w:p>
    <w:p w14:paraId="54CF15B9" w14:textId="77A21BF0" w:rsidR="001A41F2" w:rsidRDefault="001A41F2" w:rsidP="008410C8"/>
    <w:p w14:paraId="293B7EAC" w14:textId="289AD55A" w:rsidR="001A41F2" w:rsidRDefault="001A41F2" w:rsidP="001A41F2">
      <w:pPr>
        <w:ind w:firstLine="576"/>
        <w:rPr>
          <w:b/>
        </w:rPr>
      </w:pPr>
      <w:r w:rsidRPr="00F4795A">
        <w:rPr>
          <w:b/>
        </w:rPr>
        <w:t>2.2.</w:t>
      </w:r>
      <w:r w:rsidR="008410C8">
        <w:rPr>
          <w:b/>
        </w:rPr>
        <w:t>2</w:t>
      </w:r>
      <w:r w:rsidRPr="00F4795A">
        <w:rPr>
          <w:b/>
        </w:rPr>
        <w:t>.</w:t>
      </w:r>
      <w:r>
        <w:rPr>
          <w:b/>
        </w:rPr>
        <w:t xml:space="preserve">a </w:t>
      </w:r>
      <w:r>
        <w:rPr>
          <w:b/>
        </w:rPr>
        <w:tab/>
        <w:t>Lozinka nije odgovarajuće dužine</w:t>
      </w:r>
    </w:p>
    <w:p w14:paraId="4399B1B5" w14:textId="77777777" w:rsidR="001A41F2" w:rsidRDefault="001A41F2" w:rsidP="001A41F2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  <w:t>Sistem prikazuje odgovarajuću poruku greške.</w:t>
      </w:r>
    </w:p>
    <w:p w14:paraId="1A8397B2" w14:textId="77777777" w:rsidR="001A41F2" w:rsidRDefault="001A41F2" w:rsidP="001A41F2">
      <w:pPr>
        <w:ind w:firstLine="576"/>
      </w:pPr>
      <w:r>
        <w:tab/>
      </w:r>
      <w:r>
        <w:tab/>
        <w:t>.2</w:t>
      </w:r>
      <w:r>
        <w:tab/>
        <w:t xml:space="preserve">Korisnik se vraća na unos lozinke. </w:t>
      </w:r>
    </w:p>
    <w:p w14:paraId="2116CEC9" w14:textId="77777777" w:rsidR="008410C8" w:rsidRDefault="008410C8" w:rsidP="001A41F2">
      <w:pPr>
        <w:ind w:firstLine="576"/>
      </w:pPr>
    </w:p>
    <w:p w14:paraId="7E29DE59" w14:textId="589B5903" w:rsidR="001A41F2" w:rsidRDefault="001A41F2" w:rsidP="001A41F2">
      <w:pPr>
        <w:ind w:firstLine="576"/>
        <w:rPr>
          <w:b/>
        </w:rPr>
      </w:pPr>
      <w:r w:rsidRPr="00F4795A">
        <w:rPr>
          <w:b/>
        </w:rPr>
        <w:t>2.2.</w:t>
      </w:r>
      <w:r w:rsidR="008410C8">
        <w:rPr>
          <w:b/>
        </w:rPr>
        <w:t>3</w:t>
      </w:r>
      <w:r w:rsidRPr="00F4795A">
        <w:rPr>
          <w:b/>
        </w:rPr>
        <w:t>.</w:t>
      </w:r>
      <w:r>
        <w:rPr>
          <w:b/>
        </w:rPr>
        <w:t xml:space="preserve">a </w:t>
      </w:r>
      <w:r>
        <w:rPr>
          <w:b/>
        </w:rPr>
        <w:tab/>
        <w:t>Korisnik je uneo različite lozinke</w:t>
      </w:r>
    </w:p>
    <w:p w14:paraId="02060EBA" w14:textId="77777777" w:rsidR="001A41F2" w:rsidRDefault="001A41F2" w:rsidP="001A41F2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  <w:t>Sistem prikazuje odgovarajuću poruku greške.</w:t>
      </w:r>
    </w:p>
    <w:p w14:paraId="22FFBFD2" w14:textId="77777777" w:rsidR="001A41F2" w:rsidRPr="00F4795A" w:rsidRDefault="001A41F2" w:rsidP="001A41F2">
      <w:pPr>
        <w:ind w:firstLine="576"/>
      </w:pPr>
      <w:r>
        <w:tab/>
      </w:r>
      <w:r>
        <w:tab/>
        <w:t>.2</w:t>
      </w:r>
      <w:r>
        <w:tab/>
        <w:t xml:space="preserve">Korisnik se vraća na unos lozinke. </w:t>
      </w:r>
    </w:p>
    <w:p w14:paraId="084F6DF3" w14:textId="4FFE92D0" w:rsidR="008410C8" w:rsidRDefault="008410C8" w:rsidP="008410C8">
      <w:pPr>
        <w:ind w:firstLine="576"/>
        <w:rPr>
          <w:b/>
        </w:rPr>
      </w:pPr>
      <w:r w:rsidRPr="00F4795A">
        <w:rPr>
          <w:b/>
        </w:rPr>
        <w:lastRenderedPageBreak/>
        <w:t>2.2.</w:t>
      </w:r>
      <w:r w:rsidR="00827588">
        <w:rPr>
          <w:b/>
        </w:rPr>
        <w:t>4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  <w:t xml:space="preserve">E-mail nije validan ili je već </w:t>
      </w:r>
      <w:r w:rsidR="00827588">
        <w:rPr>
          <w:b/>
        </w:rPr>
        <w:t>zauzet</w:t>
      </w:r>
    </w:p>
    <w:p w14:paraId="6A39B0D5" w14:textId="77777777" w:rsidR="008410C8" w:rsidRDefault="008410C8" w:rsidP="008410C8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  <w:t>Sistem prikazuje odgovarajuću poruku greške.</w:t>
      </w:r>
    </w:p>
    <w:p w14:paraId="4241C601" w14:textId="77777777" w:rsidR="008410C8" w:rsidRDefault="008410C8" w:rsidP="008410C8">
      <w:pPr>
        <w:ind w:firstLine="576"/>
      </w:pPr>
      <w:r>
        <w:tab/>
      </w:r>
      <w:r>
        <w:tab/>
        <w:t>.2</w:t>
      </w:r>
      <w:r>
        <w:tab/>
        <w:t xml:space="preserve">Korisnik se vraća na unos ličnih podataka. </w:t>
      </w:r>
    </w:p>
    <w:p w14:paraId="20677B9F" w14:textId="77777777" w:rsidR="00F4795A" w:rsidRDefault="00F4795A" w:rsidP="00F4795A">
      <w:pPr>
        <w:ind w:firstLine="576"/>
      </w:pPr>
    </w:p>
    <w:p w14:paraId="50B7F192" w14:textId="4828396A" w:rsidR="00827588" w:rsidRDefault="00827588" w:rsidP="00827588">
      <w:pPr>
        <w:ind w:firstLine="576"/>
        <w:rPr>
          <w:b/>
        </w:rPr>
      </w:pPr>
      <w:r w:rsidRPr="00F4795A">
        <w:rPr>
          <w:b/>
        </w:rPr>
        <w:t>2.2.</w:t>
      </w:r>
      <w:r>
        <w:rPr>
          <w:b/>
        </w:rPr>
        <w:t>5</w:t>
      </w:r>
      <w:r w:rsidRPr="00F4795A">
        <w:rPr>
          <w:b/>
        </w:rPr>
        <w:t>.a</w:t>
      </w:r>
      <w:r>
        <w:rPr>
          <w:b/>
        </w:rPr>
        <w:t xml:space="preserve"> </w:t>
      </w:r>
      <w:r>
        <w:rPr>
          <w:b/>
        </w:rPr>
        <w:tab/>
        <w:t>Korisnik je uneo različite mailove</w:t>
      </w:r>
    </w:p>
    <w:p w14:paraId="3BBB3E10" w14:textId="77777777" w:rsidR="00827588" w:rsidRDefault="00827588" w:rsidP="00827588">
      <w:pPr>
        <w:ind w:firstLine="576"/>
      </w:pPr>
      <w:r>
        <w:rPr>
          <w:b/>
        </w:rPr>
        <w:t xml:space="preserve"> </w:t>
      </w:r>
      <w:r>
        <w:rPr>
          <w:b/>
        </w:rPr>
        <w:tab/>
      </w:r>
      <w:r>
        <w:tab/>
        <w:t>.1</w:t>
      </w:r>
      <w:r>
        <w:tab/>
        <w:t>Sistem prikazuje odgovarajuću poruku greške.</w:t>
      </w:r>
    </w:p>
    <w:p w14:paraId="1948C55B" w14:textId="77777777" w:rsidR="00827588" w:rsidRDefault="00827588" w:rsidP="00827588">
      <w:pPr>
        <w:ind w:firstLine="576"/>
      </w:pPr>
      <w:r>
        <w:tab/>
      </w:r>
      <w:r>
        <w:tab/>
        <w:t>.2</w:t>
      </w:r>
      <w:r>
        <w:tab/>
        <w:t xml:space="preserve">Korisnik se vraća na unos ličnih podataka. </w:t>
      </w:r>
    </w:p>
    <w:p w14:paraId="06FA706E" w14:textId="77777777" w:rsidR="00827588" w:rsidRDefault="00827588" w:rsidP="00F4795A">
      <w:pPr>
        <w:ind w:firstLine="576"/>
      </w:pPr>
    </w:p>
    <w:p w14:paraId="4D512240" w14:textId="77777777" w:rsidR="00A30DBB" w:rsidRDefault="00A30DBB" w:rsidP="00A30DBB">
      <w:pPr>
        <w:pStyle w:val="Heading2"/>
      </w:pPr>
      <w:bookmarkStart w:id="19" w:name="_Toc453981239"/>
      <w:r w:rsidRPr="009627C6">
        <w:t>Posebni zahtevi</w:t>
      </w:r>
      <w:bookmarkEnd w:id="19"/>
    </w:p>
    <w:p w14:paraId="0389D280" w14:textId="77777777" w:rsidR="00F4795A" w:rsidRPr="00F4795A" w:rsidRDefault="00F4795A" w:rsidP="00F4795A">
      <w:pPr>
        <w:ind w:left="576"/>
      </w:pPr>
      <w:r>
        <w:t xml:space="preserve">Nema posebnih zahteva. </w:t>
      </w:r>
    </w:p>
    <w:p w14:paraId="455D06DF" w14:textId="77777777" w:rsidR="00A30DBB" w:rsidRPr="009627C6" w:rsidRDefault="00A30DBB" w:rsidP="00A30DBB">
      <w:pPr>
        <w:ind w:left="576"/>
      </w:pPr>
    </w:p>
    <w:p w14:paraId="03B849FC" w14:textId="77777777" w:rsidR="00A30DBB" w:rsidRPr="009627C6" w:rsidRDefault="00A30DBB" w:rsidP="00A30DBB">
      <w:pPr>
        <w:pStyle w:val="Heading2"/>
      </w:pPr>
      <w:bookmarkStart w:id="20" w:name="_Toc453981240"/>
      <w:r w:rsidRPr="009627C6">
        <w:t>Preduslovi</w:t>
      </w:r>
      <w:bookmarkEnd w:id="20"/>
    </w:p>
    <w:p w14:paraId="269DABBA" w14:textId="77777777" w:rsidR="00F4795A" w:rsidRDefault="00F4795A" w:rsidP="008F42F7">
      <w:pPr>
        <w:ind w:left="576"/>
      </w:pPr>
      <w:r>
        <w:t xml:space="preserve">Korisnik </w:t>
      </w:r>
      <w:r w:rsidR="007D43D5">
        <w:t xml:space="preserve">je ulogovan kao </w:t>
      </w:r>
      <w:r w:rsidR="008F42F7">
        <w:t>administrator</w:t>
      </w:r>
      <w:r>
        <w:t>.</w:t>
      </w:r>
    </w:p>
    <w:p w14:paraId="59F00350" w14:textId="77777777" w:rsidR="008F42F7" w:rsidRPr="009627C6" w:rsidRDefault="008F42F7" w:rsidP="008F42F7">
      <w:pPr>
        <w:ind w:left="576"/>
      </w:pPr>
    </w:p>
    <w:p w14:paraId="6A9028BA" w14:textId="77777777" w:rsidR="00A30DBB" w:rsidRPr="009627C6" w:rsidRDefault="00A30DBB" w:rsidP="00A30DBB">
      <w:pPr>
        <w:pStyle w:val="Heading2"/>
      </w:pPr>
      <w:bookmarkStart w:id="21" w:name="_Toc453981241"/>
      <w:r w:rsidRPr="009627C6">
        <w:t>Posledice</w:t>
      </w:r>
      <w:bookmarkEnd w:id="21"/>
    </w:p>
    <w:p w14:paraId="4BBBD80C" w14:textId="77777777" w:rsidR="00F4795A" w:rsidRPr="009627C6" w:rsidRDefault="008F42F7" w:rsidP="00A30DBB">
      <w:pPr>
        <w:ind w:left="576"/>
      </w:pPr>
      <w:r>
        <w:t>Dodat je novi moderator u sistem.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A7505" w14:textId="77777777" w:rsidR="000044B1" w:rsidRDefault="000044B1" w:rsidP="00340CE8">
      <w:pPr>
        <w:spacing w:after="0" w:line="240" w:lineRule="auto"/>
      </w:pPr>
      <w:r>
        <w:separator/>
      </w:r>
    </w:p>
  </w:endnote>
  <w:endnote w:type="continuationSeparator" w:id="0">
    <w:p w14:paraId="612475C3" w14:textId="77777777" w:rsidR="000044B1" w:rsidRDefault="000044B1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895C4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8F23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10B71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20330" w14:textId="77777777" w:rsidR="000044B1" w:rsidRDefault="000044B1" w:rsidP="00340CE8">
      <w:pPr>
        <w:spacing w:after="0" w:line="240" w:lineRule="auto"/>
      </w:pPr>
      <w:r>
        <w:separator/>
      </w:r>
    </w:p>
  </w:footnote>
  <w:footnote w:type="continuationSeparator" w:id="0">
    <w:p w14:paraId="6438D9FB" w14:textId="77777777" w:rsidR="000044B1" w:rsidRDefault="000044B1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7ECB6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15C5E204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044B1"/>
    <w:rsid w:val="00024A17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768C4"/>
    <w:rsid w:val="00197BF6"/>
    <w:rsid w:val="00197E86"/>
    <w:rsid w:val="001A41F2"/>
    <w:rsid w:val="001A7DFE"/>
    <w:rsid w:val="001B3741"/>
    <w:rsid w:val="001C7817"/>
    <w:rsid w:val="001F786A"/>
    <w:rsid w:val="002354CF"/>
    <w:rsid w:val="0024354E"/>
    <w:rsid w:val="00275E2C"/>
    <w:rsid w:val="0027742F"/>
    <w:rsid w:val="0028504A"/>
    <w:rsid w:val="00293362"/>
    <w:rsid w:val="00294B1D"/>
    <w:rsid w:val="002A529F"/>
    <w:rsid w:val="002B33C4"/>
    <w:rsid w:val="002D0A93"/>
    <w:rsid w:val="002D3EB0"/>
    <w:rsid w:val="002E0429"/>
    <w:rsid w:val="00314F62"/>
    <w:rsid w:val="00334872"/>
    <w:rsid w:val="00340CE8"/>
    <w:rsid w:val="00347B82"/>
    <w:rsid w:val="0037713E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5738D"/>
    <w:rsid w:val="00474E66"/>
    <w:rsid w:val="00480A72"/>
    <w:rsid w:val="004875C0"/>
    <w:rsid w:val="004B3889"/>
    <w:rsid w:val="004C731C"/>
    <w:rsid w:val="004C7BA2"/>
    <w:rsid w:val="004D4D11"/>
    <w:rsid w:val="004E2674"/>
    <w:rsid w:val="004E3DBE"/>
    <w:rsid w:val="004E5548"/>
    <w:rsid w:val="004F1F94"/>
    <w:rsid w:val="004F4921"/>
    <w:rsid w:val="00500AF9"/>
    <w:rsid w:val="00503B25"/>
    <w:rsid w:val="00541D9E"/>
    <w:rsid w:val="005638D0"/>
    <w:rsid w:val="0059387E"/>
    <w:rsid w:val="00593CAE"/>
    <w:rsid w:val="005C36D4"/>
    <w:rsid w:val="005E19BB"/>
    <w:rsid w:val="00613A30"/>
    <w:rsid w:val="00621875"/>
    <w:rsid w:val="006254AE"/>
    <w:rsid w:val="0062719D"/>
    <w:rsid w:val="00665C26"/>
    <w:rsid w:val="0067043E"/>
    <w:rsid w:val="006757B3"/>
    <w:rsid w:val="006807A0"/>
    <w:rsid w:val="00682551"/>
    <w:rsid w:val="00684785"/>
    <w:rsid w:val="00695E3E"/>
    <w:rsid w:val="006B0892"/>
    <w:rsid w:val="006B17A3"/>
    <w:rsid w:val="006C22E9"/>
    <w:rsid w:val="006C2FC9"/>
    <w:rsid w:val="006C64BC"/>
    <w:rsid w:val="006E118B"/>
    <w:rsid w:val="006E5814"/>
    <w:rsid w:val="006F1C24"/>
    <w:rsid w:val="00745FFE"/>
    <w:rsid w:val="00772D2E"/>
    <w:rsid w:val="00777217"/>
    <w:rsid w:val="00781D0D"/>
    <w:rsid w:val="007A6D82"/>
    <w:rsid w:val="007A7525"/>
    <w:rsid w:val="007D43D5"/>
    <w:rsid w:val="007E6331"/>
    <w:rsid w:val="007E7DDD"/>
    <w:rsid w:val="00807A48"/>
    <w:rsid w:val="00827588"/>
    <w:rsid w:val="008336B5"/>
    <w:rsid w:val="008410C8"/>
    <w:rsid w:val="00841A70"/>
    <w:rsid w:val="00847865"/>
    <w:rsid w:val="008A60C9"/>
    <w:rsid w:val="008E1D0E"/>
    <w:rsid w:val="008E60E9"/>
    <w:rsid w:val="008E6E42"/>
    <w:rsid w:val="008F1A85"/>
    <w:rsid w:val="008F2363"/>
    <w:rsid w:val="008F42F7"/>
    <w:rsid w:val="00916C6C"/>
    <w:rsid w:val="00920CCB"/>
    <w:rsid w:val="009262B3"/>
    <w:rsid w:val="009343C3"/>
    <w:rsid w:val="00947E6A"/>
    <w:rsid w:val="009627C6"/>
    <w:rsid w:val="00962FFD"/>
    <w:rsid w:val="00984283"/>
    <w:rsid w:val="0099116D"/>
    <w:rsid w:val="009A3291"/>
    <w:rsid w:val="009C1FFC"/>
    <w:rsid w:val="009C3400"/>
    <w:rsid w:val="009D222A"/>
    <w:rsid w:val="009D3FAF"/>
    <w:rsid w:val="009D6116"/>
    <w:rsid w:val="009D7147"/>
    <w:rsid w:val="009D7D84"/>
    <w:rsid w:val="009E2B1F"/>
    <w:rsid w:val="009E32B6"/>
    <w:rsid w:val="009F792D"/>
    <w:rsid w:val="00A01194"/>
    <w:rsid w:val="00A130FF"/>
    <w:rsid w:val="00A13F05"/>
    <w:rsid w:val="00A26457"/>
    <w:rsid w:val="00A30785"/>
    <w:rsid w:val="00A30DBB"/>
    <w:rsid w:val="00A345FF"/>
    <w:rsid w:val="00A50EF5"/>
    <w:rsid w:val="00A755E8"/>
    <w:rsid w:val="00A8414B"/>
    <w:rsid w:val="00A9512A"/>
    <w:rsid w:val="00AA2AF6"/>
    <w:rsid w:val="00AA6FF1"/>
    <w:rsid w:val="00AA706B"/>
    <w:rsid w:val="00AC2BC6"/>
    <w:rsid w:val="00AD5805"/>
    <w:rsid w:val="00AD5ACD"/>
    <w:rsid w:val="00AE0A73"/>
    <w:rsid w:val="00AE7889"/>
    <w:rsid w:val="00AF2B12"/>
    <w:rsid w:val="00B00102"/>
    <w:rsid w:val="00B002D8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10BC4"/>
    <w:rsid w:val="00D26973"/>
    <w:rsid w:val="00D40773"/>
    <w:rsid w:val="00D40D09"/>
    <w:rsid w:val="00D42465"/>
    <w:rsid w:val="00D65DD6"/>
    <w:rsid w:val="00D71172"/>
    <w:rsid w:val="00DA4F69"/>
    <w:rsid w:val="00DD17ED"/>
    <w:rsid w:val="00DD3168"/>
    <w:rsid w:val="00DF60F9"/>
    <w:rsid w:val="00E0543C"/>
    <w:rsid w:val="00E43E2E"/>
    <w:rsid w:val="00E577BB"/>
    <w:rsid w:val="00E63B2A"/>
    <w:rsid w:val="00E669F3"/>
    <w:rsid w:val="00EA44C5"/>
    <w:rsid w:val="00EC2A2D"/>
    <w:rsid w:val="00EC7346"/>
    <w:rsid w:val="00EE5E22"/>
    <w:rsid w:val="00EF5DA6"/>
    <w:rsid w:val="00F06CD9"/>
    <w:rsid w:val="00F21BA6"/>
    <w:rsid w:val="00F2341A"/>
    <w:rsid w:val="00F35FEF"/>
    <w:rsid w:val="00F37F28"/>
    <w:rsid w:val="00F433F4"/>
    <w:rsid w:val="00F4795A"/>
    <w:rsid w:val="00F669D4"/>
    <w:rsid w:val="00F87C4B"/>
    <w:rsid w:val="00F94335"/>
    <w:rsid w:val="00FA48AE"/>
    <w:rsid w:val="00FB3752"/>
    <w:rsid w:val="00FB7398"/>
    <w:rsid w:val="00FD474B"/>
    <w:rsid w:val="00FF547D"/>
    <w:rsid w:val="367D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50FC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20D56-7001-490F-A4D9-8BD14539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12</TotalTime>
  <Pages>6</Pages>
  <Words>658</Words>
  <Characters>3752</Characters>
  <Application>Microsoft Office Word</Application>
  <DocSecurity>0</DocSecurity>
  <Lines>31</Lines>
  <Paragraphs>8</Paragraphs>
  <ScaleCrop>false</ScaleCrop>
  <Company>home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29</cp:revision>
  <cp:lastPrinted>2015-03-11T22:30:00Z</cp:lastPrinted>
  <dcterms:created xsi:type="dcterms:W3CDTF">2016-03-15T11:42:00Z</dcterms:created>
  <dcterms:modified xsi:type="dcterms:W3CDTF">2016-06-18T00:44:00Z</dcterms:modified>
</cp:coreProperties>
</file>