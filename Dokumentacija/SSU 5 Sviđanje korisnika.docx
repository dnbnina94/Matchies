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B65B2" w14:textId="77777777" w:rsidR="00B002D8" w:rsidRPr="009627C6" w:rsidRDefault="2FA6B9FD" w:rsidP="002D3EB0">
      <w:pPr>
        <w:pStyle w:val="BodyText"/>
        <w:rPr>
          <w:rFonts w:ascii="Helvetica" w:hAnsi="Helvetica"/>
          <w:sz w:val="28"/>
        </w:rPr>
      </w:pPr>
      <w:r w:rsidRPr="2FA6B9FD">
        <w:rPr>
          <w:rFonts w:ascii="Helvetica" w:eastAsia="Helvetica" w:hAnsi="Helvetica" w:cs="Helvetica"/>
          <w:sz w:val="28"/>
          <w:szCs w:val="28"/>
        </w:rPr>
        <w:t>Univerzitet u Beogradu – Elektrotehnički fakultet</w:t>
      </w:r>
    </w:p>
    <w:p w14:paraId="0E5E798A" w14:textId="77777777" w:rsidR="00B002D8" w:rsidRPr="009627C6" w:rsidRDefault="2FA6B9FD" w:rsidP="00B002D8">
      <w:pPr>
        <w:pStyle w:val="BodyText"/>
        <w:rPr>
          <w:rFonts w:ascii="Helvetica" w:hAnsi="Helvetica"/>
          <w:sz w:val="28"/>
        </w:rPr>
      </w:pPr>
      <w:r w:rsidRPr="2FA6B9FD">
        <w:rPr>
          <w:rFonts w:ascii="Helvetica" w:eastAsia="Helvetica" w:hAnsi="Helvetica" w:cs="Helvetica"/>
          <w:sz w:val="28"/>
          <w:szCs w:val="28"/>
        </w:rPr>
        <w:t>Principi Softverskog Inženjerstva</w:t>
      </w:r>
    </w:p>
    <w:p w14:paraId="54D6FCCF" w14:textId="77777777" w:rsidR="00B002D8" w:rsidRPr="009627C6" w:rsidRDefault="00B002D8" w:rsidP="00B002D8">
      <w:pPr>
        <w:rPr>
          <w:sz w:val="20"/>
        </w:rPr>
      </w:pPr>
    </w:p>
    <w:p w14:paraId="7E81C019" w14:textId="77777777" w:rsidR="00B002D8" w:rsidRPr="009627C6" w:rsidRDefault="00B002D8" w:rsidP="00B002D8">
      <w:pPr>
        <w:rPr>
          <w:sz w:val="20"/>
        </w:rPr>
      </w:pPr>
    </w:p>
    <w:p w14:paraId="4781367E" w14:textId="77777777" w:rsidR="00B002D8" w:rsidRPr="009627C6" w:rsidRDefault="001768C4" w:rsidP="00347B82">
      <w:pPr>
        <w:jc w:val="center"/>
        <w:rPr>
          <w:sz w:val="20"/>
        </w:rPr>
      </w:pPr>
      <w:r w:rsidRPr="009627C6">
        <w:rPr>
          <w:noProof/>
          <w:sz w:val="20"/>
          <w:lang w:val="en-US" w:eastAsia="en-US"/>
        </w:rPr>
        <w:drawing>
          <wp:inline distT="0" distB="0" distL="0" distR="0" wp14:anchorId="11AB45B7" wp14:editId="07777777">
            <wp:extent cx="3318992" cy="194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zlematch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92" cy="19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9391" w14:textId="77777777" w:rsidR="00B002D8" w:rsidRPr="009627C6" w:rsidRDefault="00B002D8" w:rsidP="00B002D8">
      <w:pPr>
        <w:jc w:val="center"/>
        <w:rPr>
          <w:sz w:val="20"/>
        </w:rPr>
      </w:pPr>
    </w:p>
    <w:p w14:paraId="3A7ECEC7" w14:textId="77777777" w:rsidR="00B002D8" w:rsidRPr="009627C6" w:rsidRDefault="00B002D8" w:rsidP="00B002D8">
      <w:pPr>
        <w:rPr>
          <w:b/>
          <w:sz w:val="20"/>
        </w:rPr>
      </w:pPr>
    </w:p>
    <w:p w14:paraId="0C6EAF9E" w14:textId="77777777" w:rsidR="00B002D8" w:rsidRPr="009627C6" w:rsidRDefault="2FA6B9FD" w:rsidP="00340CE8">
      <w:pPr>
        <w:pStyle w:val="Heading5"/>
        <w:rPr>
          <w:b w:val="0"/>
          <w:sz w:val="44"/>
        </w:rPr>
      </w:pPr>
      <w:r w:rsidRPr="2FA6B9FD">
        <w:rPr>
          <w:sz w:val="44"/>
          <w:szCs w:val="44"/>
        </w:rPr>
        <w:t>Matchies</w:t>
      </w:r>
    </w:p>
    <w:p w14:paraId="0A95BFC1" w14:textId="77777777" w:rsidR="00B002D8" w:rsidRPr="009627C6" w:rsidRDefault="2FA6B9FD" w:rsidP="00503B25">
      <w:pPr>
        <w:ind w:left="720" w:hanging="720"/>
        <w:jc w:val="center"/>
        <w:rPr>
          <w:sz w:val="20"/>
        </w:rPr>
      </w:pPr>
      <w:r w:rsidRPr="2FA6B9FD">
        <w:rPr>
          <w:b/>
          <w:bCs/>
          <w:sz w:val="36"/>
          <w:szCs w:val="36"/>
        </w:rPr>
        <w:t>- Projektni zadatak -</w:t>
      </w:r>
    </w:p>
    <w:p w14:paraId="782F38DA" w14:textId="77777777" w:rsidR="00B002D8" w:rsidRPr="009627C6" w:rsidRDefault="00B002D8" w:rsidP="00B002D8">
      <w:pPr>
        <w:rPr>
          <w:sz w:val="20"/>
        </w:rPr>
      </w:pPr>
    </w:p>
    <w:p w14:paraId="31BD100F" w14:textId="77777777" w:rsidR="00474E66" w:rsidRPr="00D45D9A" w:rsidRDefault="2FA6B9FD" w:rsidP="00A25F85">
      <w:pPr>
        <w:pStyle w:val="Heading5"/>
        <w:rPr>
          <w:sz w:val="40"/>
          <w:szCs w:val="40"/>
          <w:lang w:val="sr-Latn-RS"/>
        </w:rPr>
      </w:pPr>
      <w:r w:rsidRPr="2FA6B9FD">
        <w:rPr>
          <w:sz w:val="40"/>
          <w:szCs w:val="40"/>
        </w:rPr>
        <w:t>Specifikacija scenarija upotrebe funkcionalnosti</w:t>
      </w:r>
      <w:r w:rsidRPr="2FA6B9FD">
        <w:rPr>
          <w:sz w:val="40"/>
          <w:szCs w:val="40"/>
          <w:lang w:val="en-US"/>
        </w:rPr>
        <w:t xml:space="preserve"> </w:t>
      </w:r>
      <w:r w:rsidRPr="2FA6B9FD">
        <w:rPr>
          <w:sz w:val="40"/>
          <w:szCs w:val="40"/>
          <w:lang w:val="sr-Latn-RS"/>
        </w:rPr>
        <w:t>Sviđanje korisnika</w:t>
      </w:r>
    </w:p>
    <w:p w14:paraId="37E16240" w14:textId="77777777" w:rsidR="00474E66" w:rsidRPr="009627C6" w:rsidRDefault="00474E66" w:rsidP="00B002D8">
      <w:pPr>
        <w:rPr>
          <w:sz w:val="20"/>
        </w:rPr>
      </w:pPr>
    </w:p>
    <w:p w14:paraId="765C042D" w14:textId="77777777" w:rsidR="00503B25" w:rsidRPr="009627C6" w:rsidRDefault="00503B25" w:rsidP="00B002D8">
      <w:pPr>
        <w:rPr>
          <w:sz w:val="20"/>
        </w:rPr>
      </w:pPr>
    </w:p>
    <w:p w14:paraId="7AC7622C" w14:textId="77777777" w:rsidR="00503B25" w:rsidRPr="009627C6" w:rsidRDefault="00503B25" w:rsidP="00B002D8">
      <w:pPr>
        <w:rPr>
          <w:sz w:val="20"/>
        </w:rPr>
      </w:pPr>
    </w:p>
    <w:p w14:paraId="37ECEE36" w14:textId="77777777" w:rsidR="00474E66" w:rsidRPr="009627C6" w:rsidRDefault="00474E66" w:rsidP="00B002D8">
      <w:pPr>
        <w:rPr>
          <w:sz w:val="20"/>
        </w:rPr>
      </w:pPr>
    </w:p>
    <w:p w14:paraId="0A4F288D" w14:textId="2CD4F819" w:rsidR="00B002D8" w:rsidRPr="009627C6" w:rsidRDefault="00F969EE" w:rsidP="00B002D8">
      <w:pPr>
        <w:jc w:val="center"/>
        <w:rPr>
          <w:sz w:val="24"/>
        </w:rPr>
      </w:pPr>
      <w:r>
        <w:rPr>
          <w:sz w:val="24"/>
          <w:szCs w:val="24"/>
        </w:rPr>
        <w:t>Verzija 1.1</w:t>
      </w:r>
    </w:p>
    <w:p w14:paraId="3175C44B" w14:textId="77777777" w:rsidR="00D71172" w:rsidRPr="009627C6" w:rsidRDefault="00D71172" w:rsidP="004875C0">
      <w:pPr>
        <w:rPr>
          <w:sz w:val="20"/>
        </w:rPr>
      </w:pPr>
    </w:p>
    <w:p w14:paraId="560C59B9" w14:textId="5CC2C328" w:rsidR="00D71172" w:rsidRDefault="2FA6B9FD" w:rsidP="00D71172">
      <w:pPr>
        <w:jc w:val="center"/>
        <w:rPr>
          <w:sz w:val="28"/>
        </w:rPr>
      </w:pPr>
      <w:r w:rsidRPr="2FA6B9FD">
        <w:rPr>
          <w:sz w:val="28"/>
          <w:szCs w:val="28"/>
        </w:rPr>
        <w:t xml:space="preserve">Beograd, </w:t>
      </w:r>
      <w:r w:rsidR="00F969EE">
        <w:rPr>
          <w:sz w:val="28"/>
          <w:szCs w:val="28"/>
        </w:rPr>
        <w:t>Jun</w:t>
      </w:r>
      <w:r w:rsidRPr="2FA6B9FD">
        <w:rPr>
          <w:sz w:val="28"/>
          <w:szCs w:val="28"/>
        </w:rPr>
        <w:t xml:space="preserve"> 2016.</w:t>
      </w:r>
    </w:p>
    <w:p w14:paraId="50D62748" w14:textId="77777777" w:rsidR="00F32CB3" w:rsidRDefault="00F32CB3" w:rsidP="00D71172">
      <w:pPr>
        <w:jc w:val="center"/>
        <w:rPr>
          <w:sz w:val="28"/>
        </w:rPr>
      </w:pPr>
    </w:p>
    <w:p w14:paraId="553D1DD2" w14:textId="77777777" w:rsidR="00284EB9" w:rsidRPr="009627C6" w:rsidRDefault="00284EB9" w:rsidP="00D71172">
      <w:pPr>
        <w:jc w:val="center"/>
        <w:rPr>
          <w:sz w:val="28"/>
        </w:rPr>
      </w:pPr>
    </w:p>
    <w:p w14:paraId="4B4022F4" w14:textId="77777777" w:rsidR="0059387E" w:rsidRPr="009627C6" w:rsidRDefault="2FA6B9FD" w:rsidP="004C7BA2">
      <w:pPr>
        <w:pStyle w:val="Heading5"/>
      </w:pPr>
      <w:r>
        <w:lastRenderedPageBreak/>
        <w:t>Istorija izmena</w:t>
      </w:r>
    </w:p>
    <w:p w14:paraId="77732541" w14:textId="77777777" w:rsidR="0059387E" w:rsidRPr="009627C6" w:rsidRDefault="0059387E" w:rsidP="0059387E">
      <w:pPr>
        <w:spacing w:after="0" w:line="240" w:lineRule="auto"/>
        <w:jc w:val="center"/>
        <w:rPr>
          <w:rFonts w:eastAsia="Times New Roman" w:cs="Arial"/>
          <w:b/>
          <w:sz w:val="28"/>
          <w:szCs w:val="32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538"/>
        <w:gridCol w:w="1890"/>
        <w:gridCol w:w="2754"/>
        <w:gridCol w:w="2394"/>
      </w:tblGrid>
      <w:tr w:rsidR="0059387E" w:rsidRPr="009627C6" w14:paraId="1885FAE7" w14:textId="77777777" w:rsidTr="2FA6B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3CE05203" w14:textId="77777777" w:rsidR="0059387E" w:rsidRPr="009627C6" w:rsidRDefault="2FA6B9FD" w:rsidP="00B002D8">
            <w:pPr>
              <w:jc w:val="center"/>
              <w:rPr>
                <w:color w:val="C0504D" w:themeColor="accent2"/>
                <w:sz w:val="28"/>
              </w:rPr>
            </w:pPr>
            <w:r w:rsidRPr="2FA6B9FD">
              <w:rPr>
                <w:sz w:val="28"/>
                <w:szCs w:val="28"/>
              </w:rPr>
              <w:t>Datum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1A33E79D" w14:textId="77777777" w:rsidR="0059387E" w:rsidRPr="009627C6" w:rsidRDefault="2FA6B9FD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2FA6B9FD">
              <w:rPr>
                <w:sz w:val="28"/>
                <w:szCs w:val="28"/>
              </w:rPr>
              <w:t>Verzija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450FC909" w14:textId="77777777" w:rsidR="0059387E" w:rsidRPr="009627C6" w:rsidRDefault="2FA6B9FD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2FA6B9FD">
              <w:rPr>
                <w:sz w:val="28"/>
                <w:szCs w:val="28"/>
              </w:rPr>
              <w:t>Kratak opis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5D230E76" w14:textId="77777777" w:rsidR="0059387E" w:rsidRPr="009627C6" w:rsidRDefault="2FA6B9FD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2FA6B9FD">
              <w:rPr>
                <w:sz w:val="28"/>
                <w:szCs w:val="28"/>
              </w:rPr>
              <w:t>Autori</w:t>
            </w:r>
          </w:p>
        </w:tc>
      </w:tr>
      <w:tr w:rsidR="0059387E" w:rsidRPr="009627C6" w14:paraId="28E72295" w14:textId="77777777" w:rsidTr="2FA6B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5515" w14:textId="20342C87" w:rsidR="0059387E" w:rsidRPr="009627C6" w:rsidRDefault="2FA6B9FD" w:rsidP="00B002D8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>12.3.2016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5A7B" w14:textId="77777777"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1.0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0527" w14:textId="77777777" w:rsidR="0059387E" w:rsidRPr="009627C6" w:rsidRDefault="2FA6B9FD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Inicijalna verzija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521F" w14:textId="77777777" w:rsidR="0059387E" w:rsidRPr="009627C6" w:rsidRDefault="2FA6B9FD" w:rsidP="00A25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Branislava Ivković</w:t>
            </w:r>
          </w:p>
        </w:tc>
      </w:tr>
      <w:tr w:rsidR="0064381E" w:rsidRPr="009627C6" w14:paraId="35D37808" w14:textId="77777777" w:rsidTr="2FA6B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0BF8" w14:textId="511134FE" w:rsidR="0064381E" w:rsidRPr="009627C6" w:rsidRDefault="0064381E" w:rsidP="0064381E">
            <w:pPr>
              <w:jc w:val="center"/>
              <w:rPr>
                <w:b w:val="0"/>
              </w:rPr>
            </w:pPr>
            <w:r>
              <w:rPr>
                <w:b w:val="0"/>
              </w:rPr>
              <w:t>18.6.2016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44FC" w14:textId="1C2AC280" w:rsidR="0064381E" w:rsidRPr="009627C6" w:rsidRDefault="0064381E" w:rsidP="00643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0F45" w14:textId="7F258F5A" w:rsidR="0064381E" w:rsidRPr="009627C6" w:rsidRDefault="0064381E" w:rsidP="00643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>Dokument ažuriran tako da opisani scenario odgovara zahtevima aplikacije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B563" w14:textId="5EF96123" w:rsidR="0064381E" w:rsidRPr="009627C6" w:rsidRDefault="0064381E" w:rsidP="00643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Branislava Ivković</w:t>
            </w:r>
          </w:p>
        </w:tc>
      </w:tr>
      <w:tr w:rsidR="0064381E" w:rsidRPr="009627C6" w14:paraId="6096B5E1" w14:textId="77777777" w:rsidTr="2FA6B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C6BC" w14:textId="77777777" w:rsidR="0064381E" w:rsidRPr="009627C6" w:rsidRDefault="0064381E" w:rsidP="0064381E">
            <w:pPr>
              <w:jc w:val="center"/>
              <w:rPr>
                <w:b w:val="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B92F" w14:textId="77777777" w:rsidR="0064381E" w:rsidRPr="009627C6" w:rsidRDefault="0064381E" w:rsidP="00643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7329" w14:textId="77777777" w:rsidR="0064381E" w:rsidRPr="009627C6" w:rsidRDefault="0064381E" w:rsidP="00643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072A" w14:textId="77777777" w:rsidR="0064381E" w:rsidRPr="009627C6" w:rsidRDefault="0064381E" w:rsidP="00643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D3092A" w14:textId="77777777" w:rsidR="00772D2E" w:rsidRPr="009627C6" w:rsidRDefault="00772D2E" w:rsidP="00B002D8">
      <w:pPr>
        <w:jc w:val="center"/>
        <w:rPr>
          <w:sz w:val="28"/>
        </w:rPr>
      </w:pPr>
    </w:p>
    <w:p w14:paraId="457608EA" w14:textId="77777777" w:rsidR="00772D2E" w:rsidRPr="009627C6" w:rsidRDefault="00772D2E" w:rsidP="00340CE8">
      <w:pPr>
        <w:rPr>
          <w:sz w:val="28"/>
        </w:rPr>
      </w:pPr>
      <w:r w:rsidRPr="009627C6">
        <w:rPr>
          <w:sz w:val="28"/>
        </w:rPr>
        <w:br w:type="page"/>
      </w:r>
    </w:p>
    <w:p w14:paraId="3005E9E3" w14:textId="77777777" w:rsidR="00340CE8" w:rsidRPr="009627C6" w:rsidRDefault="2FA6B9FD" w:rsidP="004C7BA2">
      <w:pPr>
        <w:pStyle w:val="Heading5"/>
      </w:pPr>
      <w:r>
        <w:lastRenderedPageBreak/>
        <w:t>Sadržaj</w:t>
      </w:r>
    </w:p>
    <w:sdt>
      <w:sdtPr>
        <w:rPr>
          <w:rFonts w:ascii="Helvetica" w:eastAsiaTheme="minorHAnsi" w:hAnsi="Helvetica" w:cstheme="minorBidi"/>
          <w:b w:val="0"/>
          <w:bCs w:val="0"/>
          <w:color w:val="auto"/>
          <w:sz w:val="22"/>
          <w:szCs w:val="22"/>
          <w:lang w:val="en-GB" w:eastAsia="en-US"/>
        </w:rPr>
        <w:id w:val="186772186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  <w:lang w:eastAsia="en-GB"/>
        </w:rPr>
      </w:sdtEndPr>
      <w:sdtContent>
        <w:bookmarkStart w:id="0" w:name="_GoBack" w:displacedByCustomXml="prev"/>
        <w:bookmarkEnd w:id="0" w:displacedByCustomXml="prev"/>
        <w:p w14:paraId="2C96E7F3" w14:textId="77777777" w:rsidR="00340CE8" w:rsidRPr="009627C6" w:rsidRDefault="00340CE8" w:rsidP="008E60E9">
          <w:pPr>
            <w:pStyle w:val="TOCHeading"/>
            <w:rPr>
              <w:rFonts w:ascii="Helvetica" w:hAnsi="Helvetica"/>
            </w:rPr>
          </w:pPr>
        </w:p>
        <w:p w14:paraId="6AFA3D3F" w14:textId="77777777" w:rsidR="007269A6" w:rsidRDefault="001A7DFE">
          <w:pPr>
            <w:pStyle w:val="TOC1"/>
            <w:rPr>
              <w:rFonts w:asciiTheme="minorHAnsi" w:hAnsiTheme="minorHAnsi"/>
              <w:noProof/>
              <w:lang w:val="en-US" w:eastAsia="en-US"/>
            </w:rPr>
          </w:pPr>
          <w:r w:rsidRPr="009627C6">
            <w:rPr>
              <w:sz w:val="20"/>
            </w:rPr>
            <w:fldChar w:fldCharType="begin"/>
          </w:r>
          <w:r w:rsidR="00340CE8" w:rsidRPr="009627C6">
            <w:rPr>
              <w:sz w:val="20"/>
            </w:rPr>
            <w:instrText xml:space="preserve"> TOC \o "1-3" \h \z \u </w:instrText>
          </w:r>
          <w:r w:rsidRPr="009627C6">
            <w:rPr>
              <w:sz w:val="20"/>
            </w:rPr>
            <w:fldChar w:fldCharType="separate"/>
          </w:r>
          <w:hyperlink w:anchor="_Toc453981073" w:history="1">
            <w:r w:rsidR="007269A6" w:rsidRPr="00592950">
              <w:rPr>
                <w:rStyle w:val="Hyperlink"/>
                <w:noProof/>
              </w:rPr>
              <w:t>1</w:t>
            </w:r>
            <w:r w:rsidR="007269A6"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="007269A6" w:rsidRPr="00592950">
              <w:rPr>
                <w:rStyle w:val="Hyperlink"/>
                <w:noProof/>
              </w:rPr>
              <w:t>Uvod</w:t>
            </w:r>
            <w:r w:rsidR="007269A6">
              <w:rPr>
                <w:noProof/>
                <w:webHidden/>
              </w:rPr>
              <w:tab/>
            </w:r>
            <w:r w:rsidR="007269A6">
              <w:rPr>
                <w:noProof/>
                <w:webHidden/>
              </w:rPr>
              <w:fldChar w:fldCharType="begin"/>
            </w:r>
            <w:r w:rsidR="007269A6">
              <w:rPr>
                <w:noProof/>
                <w:webHidden/>
              </w:rPr>
              <w:instrText xml:space="preserve"> PAGEREF _Toc453981073 \h </w:instrText>
            </w:r>
            <w:r w:rsidR="007269A6">
              <w:rPr>
                <w:noProof/>
                <w:webHidden/>
              </w:rPr>
            </w:r>
            <w:r w:rsidR="007269A6">
              <w:rPr>
                <w:noProof/>
                <w:webHidden/>
              </w:rPr>
              <w:fldChar w:fldCharType="separate"/>
            </w:r>
            <w:r w:rsidR="007269A6">
              <w:rPr>
                <w:noProof/>
                <w:webHidden/>
              </w:rPr>
              <w:t>4</w:t>
            </w:r>
            <w:r w:rsidR="007269A6">
              <w:rPr>
                <w:noProof/>
                <w:webHidden/>
              </w:rPr>
              <w:fldChar w:fldCharType="end"/>
            </w:r>
          </w:hyperlink>
        </w:p>
        <w:p w14:paraId="1D0C8616" w14:textId="77777777" w:rsidR="007269A6" w:rsidRDefault="007269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74" w:history="1">
            <w:r w:rsidRPr="00592950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592950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0B890" w14:textId="77777777" w:rsidR="007269A6" w:rsidRDefault="007269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75" w:history="1">
            <w:r w:rsidRPr="00592950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592950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1320" w14:textId="77777777" w:rsidR="007269A6" w:rsidRDefault="007269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76" w:history="1">
            <w:r w:rsidRPr="00592950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592950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8FE9" w14:textId="77777777" w:rsidR="007269A6" w:rsidRDefault="007269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77" w:history="1">
            <w:r w:rsidRPr="00592950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592950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CBCF3" w14:textId="77777777" w:rsidR="007269A6" w:rsidRDefault="007269A6">
          <w:pPr>
            <w:pStyle w:val="TOC1"/>
            <w:rPr>
              <w:rFonts w:asciiTheme="minorHAnsi" w:hAnsiTheme="minorHAnsi"/>
              <w:noProof/>
              <w:lang w:val="en-US" w:eastAsia="en-US"/>
            </w:rPr>
          </w:pPr>
          <w:hyperlink w:anchor="_Toc453981078" w:history="1">
            <w:r w:rsidRPr="00592950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592950">
              <w:rPr>
                <w:rStyle w:val="Hyperlink"/>
                <w:noProof/>
              </w:rPr>
              <w:t xml:space="preserve">Scenario </w:t>
            </w:r>
            <w:r w:rsidRPr="00592950">
              <w:rPr>
                <w:rStyle w:val="Hyperlink"/>
                <w:noProof/>
                <w:lang w:val="sr-Latn-RS"/>
              </w:rPr>
              <w:t>Sviđanje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9B848" w14:textId="77777777" w:rsidR="007269A6" w:rsidRDefault="007269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79" w:history="1">
            <w:r w:rsidRPr="00592950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592950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F5B54" w14:textId="77777777" w:rsidR="007269A6" w:rsidRDefault="007269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80" w:history="1">
            <w:r w:rsidRPr="00592950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592950">
              <w:rPr>
                <w:rStyle w:val="Hyperlink"/>
                <w:noProof/>
              </w:rPr>
              <w:t>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F6FB3" w14:textId="77777777" w:rsidR="007269A6" w:rsidRDefault="007269A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81" w:history="1">
            <w:r w:rsidRPr="00592950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592950">
              <w:rPr>
                <w:rStyle w:val="Hyperlink"/>
                <w:noProof/>
              </w:rPr>
              <w:t>Korisnik bira opciju sviđanja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CD2C3" w14:textId="77777777" w:rsidR="007269A6" w:rsidRDefault="007269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82" w:history="1">
            <w:r w:rsidRPr="00592950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592950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E472D" w14:textId="77777777" w:rsidR="007269A6" w:rsidRDefault="007269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83" w:history="1">
            <w:r w:rsidRPr="00592950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592950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5600" w14:textId="77777777" w:rsidR="007269A6" w:rsidRDefault="007269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84" w:history="1">
            <w:r w:rsidRPr="00592950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592950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910E0" w14:textId="77777777" w:rsidR="007269A6" w:rsidRDefault="007269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85" w:history="1">
            <w:r w:rsidRPr="00592950">
              <w:rPr>
                <w:rStyle w:val="Hyperlink"/>
                <w:noProof/>
              </w:rPr>
              <w:t>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592950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E851A" w14:textId="77777777" w:rsidR="00772D2E" w:rsidRPr="009627C6" w:rsidRDefault="001A7DFE">
          <w:pPr>
            <w:rPr>
              <w:sz w:val="20"/>
            </w:rPr>
          </w:pPr>
          <w:r w:rsidRPr="009627C6">
            <w:rPr>
              <w:b/>
              <w:bCs/>
              <w:noProof/>
              <w:sz w:val="20"/>
            </w:rPr>
            <w:fldChar w:fldCharType="end"/>
          </w:r>
        </w:p>
      </w:sdtContent>
    </w:sdt>
    <w:p w14:paraId="1197AC32" w14:textId="77777777" w:rsidR="00A755E8" w:rsidRPr="009627C6" w:rsidRDefault="00A755E8">
      <w:pPr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1" w:name="_Toc413588234"/>
      <w:r w:rsidRPr="009627C6">
        <w:br w:type="page"/>
      </w:r>
    </w:p>
    <w:p w14:paraId="69A05A88" w14:textId="77777777" w:rsidR="00275E2C" w:rsidRPr="009627C6" w:rsidRDefault="00275E2C" w:rsidP="008E60E9">
      <w:pPr>
        <w:pStyle w:val="Heading1"/>
      </w:pPr>
      <w:bookmarkStart w:id="2" w:name="_Toc453981073"/>
      <w:r w:rsidRPr="009627C6">
        <w:lastRenderedPageBreak/>
        <w:t>Uvod</w:t>
      </w:r>
      <w:bookmarkEnd w:id="1"/>
      <w:bookmarkEnd w:id="2"/>
    </w:p>
    <w:p w14:paraId="193D6545" w14:textId="77777777" w:rsidR="00275E2C" w:rsidRPr="009627C6" w:rsidRDefault="00275E2C" w:rsidP="00480A72">
      <w:pPr>
        <w:pStyle w:val="Heading2"/>
      </w:pPr>
      <w:bookmarkStart w:id="3" w:name="_Toc413588235"/>
      <w:bookmarkStart w:id="4" w:name="_Toc453981074"/>
      <w:r w:rsidRPr="009627C6">
        <w:t>Rezime</w:t>
      </w:r>
      <w:bookmarkEnd w:id="3"/>
      <w:bookmarkEnd w:id="4"/>
    </w:p>
    <w:p w14:paraId="36E033B3" w14:textId="013B5123" w:rsidR="00A25F85" w:rsidRPr="009627C6" w:rsidRDefault="00A30DBB" w:rsidP="00A25F85">
      <w:pPr>
        <w:ind w:left="576"/>
      </w:pPr>
      <w:bookmarkStart w:id="5" w:name="_Toc413588236"/>
      <w:r w:rsidRPr="009627C6">
        <w:t>Definisanje scenarija</w:t>
      </w:r>
      <w:r w:rsidR="009627C6" w:rsidRPr="009627C6">
        <w:t xml:space="preserve"> upotrebe </w:t>
      </w:r>
      <w:r w:rsidR="00F71BE8">
        <w:t>“sviđanja” korisnika</w:t>
      </w:r>
      <w:r w:rsidRPr="009627C6">
        <w:t xml:space="preserve">, sa </w:t>
      </w:r>
      <w:r w:rsidR="006418A1">
        <w:t>odgovarajućim prototipom.</w:t>
      </w:r>
    </w:p>
    <w:p w14:paraId="3DB5BDEF" w14:textId="77777777" w:rsidR="00275E2C" w:rsidRPr="009627C6" w:rsidRDefault="003F1141" w:rsidP="004E3DBE">
      <w:pPr>
        <w:pStyle w:val="Heading2"/>
      </w:pPr>
      <w:bookmarkStart w:id="6" w:name="_Toc453981075"/>
      <w:r w:rsidRPr="009627C6">
        <w:t>Namena dokumenta i</w:t>
      </w:r>
      <w:r w:rsidR="00275E2C" w:rsidRPr="009627C6">
        <w:t xml:space="preserve"> ciljne grupe</w:t>
      </w:r>
      <w:bookmarkEnd w:id="5"/>
      <w:bookmarkEnd w:id="6"/>
    </w:p>
    <w:p w14:paraId="020DEA38" w14:textId="77777777" w:rsidR="00A30DBB" w:rsidRPr="009627C6" w:rsidRDefault="2FA6B9FD" w:rsidP="00A25F85">
      <w:pPr>
        <w:ind w:left="576"/>
      </w:pPr>
      <w:r>
        <w:t>Dokument će koristiti svi članovi projektnog tima u razvoju projekta i testiranju, a može se koristiti i pri pisanju uputstva za upotrebu.</w:t>
      </w:r>
    </w:p>
    <w:p w14:paraId="303FF835" w14:textId="77777777" w:rsidR="00474E66" w:rsidRPr="009627C6" w:rsidRDefault="00474E66" w:rsidP="00474E66">
      <w:pPr>
        <w:pStyle w:val="Heading2"/>
      </w:pPr>
      <w:bookmarkStart w:id="7" w:name="_Toc453981076"/>
      <w:r w:rsidRPr="009627C6">
        <w:t>Reference</w:t>
      </w:r>
      <w:bookmarkEnd w:id="7"/>
    </w:p>
    <w:p w14:paraId="261D1D30" w14:textId="77777777" w:rsidR="00A30DBB" w:rsidRPr="009627C6" w:rsidRDefault="2FA6B9FD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r>
        <w:t>Projektni zadatak</w:t>
      </w:r>
    </w:p>
    <w:p w14:paraId="5BB5DEF0" w14:textId="77777777" w:rsidR="00A30DBB" w:rsidRPr="009627C6" w:rsidRDefault="2FA6B9FD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r>
        <w:t>Uputstvo za pisanje specifikacije scenarija upotrebe funkcionalnosti</w:t>
      </w:r>
    </w:p>
    <w:p w14:paraId="658A7329" w14:textId="77777777" w:rsidR="00474E66" w:rsidRPr="009627C6" w:rsidRDefault="00474E66" w:rsidP="00474E66">
      <w:pPr>
        <w:pStyle w:val="Heading2"/>
      </w:pPr>
      <w:bookmarkStart w:id="8" w:name="_Toc453981077"/>
      <w:r w:rsidRPr="009627C6">
        <w:t>Otvorena pitanja</w:t>
      </w:r>
      <w:bookmarkEnd w:id="8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4327"/>
      </w:tblGrid>
      <w:tr w:rsidR="00A30DBB" w:rsidRPr="009627C6" w14:paraId="50DF0E69" w14:textId="77777777" w:rsidTr="2FA6B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49CA92FD" w14:textId="77777777" w:rsidR="00A30DBB" w:rsidRPr="009627C6" w:rsidRDefault="2FA6B9FD" w:rsidP="00A30DBB">
            <w:pPr>
              <w:jc w:val="center"/>
              <w:rPr>
                <w:sz w:val="28"/>
                <w:szCs w:val="28"/>
              </w:rPr>
            </w:pPr>
            <w:r w:rsidRPr="2FA6B9FD">
              <w:rPr>
                <w:sz w:val="28"/>
                <w:szCs w:val="28"/>
              </w:rPr>
              <w:t>Redni Broj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1B2F6E19" w14:textId="77777777" w:rsidR="00A30DBB" w:rsidRPr="009627C6" w:rsidRDefault="2FA6B9FD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2FA6B9FD">
              <w:rPr>
                <w:sz w:val="28"/>
                <w:szCs w:val="28"/>
              </w:rPr>
              <w:t>Opis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7C10AAA8" w14:textId="77777777" w:rsidR="00A30DBB" w:rsidRPr="009627C6" w:rsidRDefault="2FA6B9FD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2FA6B9FD">
              <w:rPr>
                <w:sz w:val="28"/>
                <w:szCs w:val="28"/>
              </w:rPr>
              <w:t>Rešenje</w:t>
            </w:r>
          </w:p>
        </w:tc>
      </w:tr>
      <w:tr w:rsidR="00A30DBB" w:rsidRPr="009627C6" w14:paraId="200D1BCA" w14:textId="77777777" w:rsidTr="2FA6B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1C17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F1FC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6820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DBB" w:rsidRPr="009627C6" w14:paraId="6D9CFFA9" w14:textId="77777777" w:rsidTr="2FA6B9F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A5A0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C616" w14:textId="77777777"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C306" w14:textId="77777777"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DBB" w:rsidRPr="009627C6" w14:paraId="2BFD315E" w14:textId="77777777" w:rsidTr="2FA6B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D85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9D50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8234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DD1675" w14:textId="77777777" w:rsidR="00275E2C" w:rsidRPr="009627C6" w:rsidRDefault="00474E66" w:rsidP="008E60E9">
      <w:pPr>
        <w:pStyle w:val="Heading1"/>
      </w:pPr>
      <w:bookmarkStart w:id="9" w:name="_Toc453981078"/>
      <w:r w:rsidRPr="009627C6">
        <w:t xml:space="preserve">Scenario </w:t>
      </w:r>
      <w:r w:rsidR="00F71BE8">
        <w:rPr>
          <w:lang w:val="sr-Latn-RS"/>
        </w:rPr>
        <w:t>Sviđanje korisnika</w:t>
      </w:r>
      <w:bookmarkEnd w:id="9"/>
    </w:p>
    <w:p w14:paraId="60D0C93A" w14:textId="77777777" w:rsidR="00474E66" w:rsidRPr="009627C6" w:rsidRDefault="00474E66" w:rsidP="00474E66">
      <w:pPr>
        <w:pStyle w:val="Heading2"/>
      </w:pPr>
      <w:bookmarkStart w:id="10" w:name="_Toc453981079"/>
      <w:r w:rsidRPr="009627C6">
        <w:t>Kratak opis</w:t>
      </w:r>
      <w:bookmarkEnd w:id="10"/>
    </w:p>
    <w:p w14:paraId="3DBEF0B4" w14:textId="77777777" w:rsidR="00474E66" w:rsidRDefault="00F71BE8" w:rsidP="00F4795A">
      <w:pPr>
        <w:ind w:left="576"/>
      </w:pPr>
      <w:r>
        <w:t xml:space="preserve">Korisnik ima opciju da označi da </w:t>
      </w:r>
      <w:r w:rsidR="004723CF">
        <w:t>li mu se neki drugi korisnik svideo.</w:t>
      </w:r>
    </w:p>
    <w:p w14:paraId="1FE60D5D" w14:textId="77777777" w:rsidR="004723CF" w:rsidRPr="009627C6" w:rsidRDefault="004723CF" w:rsidP="00F4795A">
      <w:pPr>
        <w:ind w:left="576"/>
      </w:pPr>
    </w:p>
    <w:p w14:paraId="6323474C" w14:textId="77777777" w:rsidR="00A30DBB" w:rsidRPr="009627C6" w:rsidRDefault="00C70BD2" w:rsidP="00A30DBB">
      <w:pPr>
        <w:pStyle w:val="Heading2"/>
      </w:pPr>
      <w:bookmarkStart w:id="11" w:name="_Toc453981080"/>
      <w:r>
        <w:t>Glavni t</w:t>
      </w:r>
      <w:r w:rsidR="00A30DBB" w:rsidRPr="009627C6">
        <w:t>ok događaja</w:t>
      </w:r>
      <w:bookmarkEnd w:id="11"/>
    </w:p>
    <w:p w14:paraId="33496700" w14:textId="77777777" w:rsidR="004D4D11" w:rsidRPr="00CA7D36" w:rsidRDefault="004D4D11" w:rsidP="00F4795A">
      <w:pPr>
        <w:shd w:val="clear" w:color="auto" w:fill="FFFFFF" w:themeFill="background1"/>
        <w:ind w:left="576"/>
      </w:pPr>
      <w:r w:rsidRPr="00CA7D36">
        <w:t>U ovom odeljku se opisuju glavni uspešni scenario (niz akcija) interakcije korisnika sa aplikacijom. Takođe je moguće navesti i više alternativnih scenarija (na primer, kada dolazi do različitih vrsta grešaka). Jedan scenario mora imati jedinstveni tok, na svim mestima "grananja", tj. tačkama u scenariju gde postoji neki izbor, mora se izabrati jedna alternativa, a ostale po potrebi opisati u dodatnim scenarijima.</w:t>
      </w:r>
    </w:p>
    <w:p w14:paraId="3FA64A0E" w14:textId="77777777" w:rsidR="00A30DBB" w:rsidRPr="009627C6" w:rsidRDefault="004723CF" w:rsidP="00A30DBB">
      <w:pPr>
        <w:pStyle w:val="Heading3"/>
      </w:pPr>
      <w:bookmarkStart w:id="12" w:name="_Toc453981081"/>
      <w:r>
        <w:lastRenderedPageBreak/>
        <w:t>Korisnik bira opciju sviđanja</w:t>
      </w:r>
      <w:bookmarkEnd w:id="12"/>
    </w:p>
    <w:p w14:paraId="6BB83414" w14:textId="77777777" w:rsidR="00A30DBB" w:rsidRPr="009627C6" w:rsidRDefault="00690BE5" w:rsidP="00A30DBB">
      <w:pPr>
        <w:ind w:left="720"/>
      </w:pPr>
      <w:r>
        <w:t xml:space="preserve">Korisnik </w:t>
      </w:r>
      <w:r w:rsidR="004723CF">
        <w:t>klikom na dugme “zainteresovan sam” označava da mu se svideo drugi korisnik.</w:t>
      </w:r>
    </w:p>
    <w:p w14:paraId="2495A3E5" w14:textId="77777777" w:rsidR="00340677" w:rsidRDefault="00340677" w:rsidP="00340677">
      <w:pPr>
        <w:ind w:left="720"/>
      </w:pPr>
    </w:p>
    <w:p w14:paraId="0E95D537" w14:textId="77777777" w:rsidR="00F4795A" w:rsidRDefault="00F4795A" w:rsidP="00F4795A">
      <w:pPr>
        <w:pStyle w:val="Heading2"/>
      </w:pPr>
      <w:bookmarkStart w:id="13" w:name="_Toc453981082"/>
      <w:r>
        <w:t>Proširenja</w:t>
      </w:r>
      <w:bookmarkEnd w:id="13"/>
    </w:p>
    <w:p w14:paraId="2EEC809E" w14:textId="22303EE7" w:rsidR="004723CF" w:rsidRDefault="004723CF" w:rsidP="004723CF">
      <w:pPr>
        <w:ind w:firstLine="576"/>
        <w:rPr>
          <w:b/>
        </w:rPr>
      </w:pPr>
      <w:r w:rsidRPr="00F4795A">
        <w:rPr>
          <w:b/>
        </w:rPr>
        <w:t>2.2.</w:t>
      </w:r>
      <w:r w:rsidR="00146F01">
        <w:rPr>
          <w:b/>
        </w:rPr>
        <w:t>1</w:t>
      </w:r>
      <w:r w:rsidRPr="00F4795A">
        <w:rPr>
          <w:b/>
        </w:rPr>
        <w:t>.a</w:t>
      </w:r>
      <w:r>
        <w:rPr>
          <w:b/>
        </w:rPr>
        <w:t xml:space="preserve"> </w:t>
      </w:r>
      <w:r>
        <w:rPr>
          <w:b/>
        </w:rPr>
        <w:tab/>
        <w:t>“Sviđanje” je uzajamno</w:t>
      </w:r>
    </w:p>
    <w:p w14:paraId="1146B08D" w14:textId="77777777" w:rsidR="004723CF" w:rsidRDefault="004723CF" w:rsidP="004723CF">
      <w:pPr>
        <w:ind w:left="2160" w:hanging="714"/>
      </w:pPr>
      <w:r>
        <w:t>.1</w:t>
      </w:r>
      <w:r>
        <w:tab/>
        <w:t>I jednom i drugom korisniku stiže obaveštenje da su se uparili i dobijaju mogućnost komunikacije putem chat-a.</w:t>
      </w:r>
    </w:p>
    <w:p w14:paraId="65BC1E8C" w14:textId="77777777" w:rsidR="004723CF" w:rsidRDefault="004723CF" w:rsidP="004723CF">
      <w:pPr>
        <w:ind w:firstLine="576"/>
      </w:pPr>
      <w:r>
        <w:tab/>
      </w:r>
      <w:r>
        <w:tab/>
        <w:t>.2</w:t>
      </w:r>
      <w:r>
        <w:tab/>
        <w:t>Ispisuje se odgovarajuća poruka i scenario se završava.</w:t>
      </w:r>
    </w:p>
    <w:p w14:paraId="5A4CD4D9" w14:textId="77777777" w:rsidR="00A30DBB" w:rsidRPr="009627C6" w:rsidRDefault="00A30DBB" w:rsidP="00F4795A"/>
    <w:p w14:paraId="7D8961D1" w14:textId="77777777" w:rsidR="00A30DBB" w:rsidRDefault="00A30DBB" w:rsidP="00A30DBB">
      <w:pPr>
        <w:pStyle w:val="Heading2"/>
      </w:pPr>
      <w:bookmarkStart w:id="14" w:name="_Toc453981083"/>
      <w:r w:rsidRPr="009627C6">
        <w:t>Posebni zahtevi</w:t>
      </w:r>
      <w:bookmarkEnd w:id="14"/>
    </w:p>
    <w:p w14:paraId="69E5B6E9" w14:textId="77777777" w:rsidR="00F4795A" w:rsidRPr="00F4795A" w:rsidRDefault="00F4795A" w:rsidP="00F4795A">
      <w:pPr>
        <w:ind w:left="576"/>
      </w:pPr>
      <w:r>
        <w:t xml:space="preserve">Nema posebnih zahteva. </w:t>
      </w:r>
    </w:p>
    <w:p w14:paraId="453E26F3" w14:textId="77777777" w:rsidR="00A30DBB" w:rsidRPr="009627C6" w:rsidRDefault="00A30DBB" w:rsidP="00A30DBB">
      <w:pPr>
        <w:ind w:left="576"/>
      </w:pPr>
    </w:p>
    <w:p w14:paraId="5D4B3830" w14:textId="77777777" w:rsidR="00A30DBB" w:rsidRPr="009627C6" w:rsidRDefault="00A30DBB" w:rsidP="00A30DBB">
      <w:pPr>
        <w:pStyle w:val="Heading2"/>
      </w:pPr>
      <w:bookmarkStart w:id="15" w:name="_Toc453981084"/>
      <w:r w:rsidRPr="009627C6">
        <w:t>Preduslovi</w:t>
      </w:r>
      <w:bookmarkEnd w:id="15"/>
    </w:p>
    <w:p w14:paraId="69410FEB" w14:textId="13BFD529" w:rsidR="00F4795A" w:rsidRDefault="00F4795A" w:rsidP="00F4795A">
      <w:pPr>
        <w:ind w:left="576"/>
      </w:pPr>
      <w:r>
        <w:t xml:space="preserve">Korisnik </w:t>
      </w:r>
      <w:r w:rsidR="004723CF">
        <w:t>je ulogovan, nalazi se na stranici na kojoj može da označi da mu se drugi korisnik svideo (na njegovom profilu ili n</w:t>
      </w:r>
      <w:r w:rsidR="00152D5B">
        <w:t>a</w:t>
      </w:r>
      <w:r w:rsidR="004723CF">
        <w:t xml:space="preserve"> stranici za listanje profila) i nije već označio da </w:t>
      </w:r>
      <w:r w:rsidR="00146F01">
        <w:t>mu se dati korisnik sviđa</w:t>
      </w:r>
      <w:r w:rsidR="004723CF">
        <w:t>.</w:t>
      </w:r>
    </w:p>
    <w:p w14:paraId="34C705F6" w14:textId="77777777" w:rsidR="00F4795A" w:rsidRPr="009627C6" w:rsidRDefault="00F4795A" w:rsidP="00A30DBB"/>
    <w:p w14:paraId="3FB04F37" w14:textId="77777777" w:rsidR="00A30DBB" w:rsidRPr="009627C6" w:rsidRDefault="00A30DBB" w:rsidP="00A30DBB">
      <w:pPr>
        <w:pStyle w:val="Heading2"/>
      </w:pPr>
      <w:bookmarkStart w:id="16" w:name="_Toc453981085"/>
      <w:r w:rsidRPr="009627C6">
        <w:t>Posledice</w:t>
      </w:r>
      <w:bookmarkEnd w:id="16"/>
    </w:p>
    <w:p w14:paraId="0CFCD70D" w14:textId="08D570AB" w:rsidR="00F4795A" w:rsidRPr="009627C6" w:rsidRDefault="004723CF" w:rsidP="00A30DBB">
      <w:pPr>
        <w:ind w:left="576"/>
      </w:pPr>
      <w:r>
        <w:t>U bazu podataka se upisuju informacije o zainteresovanosti korisnika.</w:t>
      </w:r>
    </w:p>
    <w:sectPr w:rsidR="00F4795A" w:rsidRPr="009627C6" w:rsidSect="00340C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DF93C" w14:textId="77777777" w:rsidR="0024749D" w:rsidRDefault="0024749D" w:rsidP="00340CE8">
      <w:pPr>
        <w:spacing w:after="0" w:line="240" w:lineRule="auto"/>
      </w:pPr>
      <w:r>
        <w:separator/>
      </w:r>
    </w:p>
  </w:endnote>
  <w:endnote w:type="continuationSeparator" w:id="0">
    <w:p w14:paraId="731996AD" w14:textId="77777777" w:rsidR="0024749D" w:rsidRDefault="0024749D" w:rsidP="0034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17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89663" w14:textId="77777777" w:rsidR="009D7D84" w:rsidRDefault="001A7DFE">
        <w:pPr>
          <w:pStyle w:val="Footer"/>
          <w:jc w:val="right"/>
        </w:pPr>
        <w:r>
          <w:fldChar w:fldCharType="begin"/>
        </w:r>
        <w:r w:rsidR="000B6A73">
          <w:instrText xml:space="preserve"> PAGE   \* MERGEFORMAT </w:instrText>
        </w:r>
        <w:r>
          <w:fldChar w:fldCharType="separate"/>
        </w:r>
        <w:r w:rsidR="007269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673BBA" w14:textId="77777777" w:rsidR="009D7D84" w:rsidRDefault="009D7D84" w:rsidP="00340CE8">
    <w:pPr>
      <w:pStyle w:val="Footer"/>
      <w:tabs>
        <w:tab w:val="clear" w:pos="4680"/>
        <w:tab w:val="clear" w:pos="9360"/>
        <w:tab w:val="left" w:pos="7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8A931" w14:textId="77777777" w:rsidR="0024749D" w:rsidRDefault="0024749D" w:rsidP="00340CE8">
      <w:pPr>
        <w:spacing w:after="0" w:line="240" w:lineRule="auto"/>
      </w:pPr>
      <w:r>
        <w:separator/>
      </w:r>
    </w:p>
  </w:footnote>
  <w:footnote w:type="continuationSeparator" w:id="0">
    <w:p w14:paraId="4FF7E479" w14:textId="77777777" w:rsidR="0024749D" w:rsidRDefault="0024749D" w:rsidP="0034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0D3C2" w14:textId="77777777" w:rsidR="009D7D84" w:rsidRPr="00AA6FF1" w:rsidRDefault="00AA6FF1">
    <w:pPr>
      <w:pStyle w:val="Header"/>
      <w:pBdr>
        <w:bottom w:val="single" w:sz="12" w:space="1" w:color="auto"/>
      </w:pBdr>
    </w:pPr>
    <w:r w:rsidRPr="00AA6FF1">
      <w:t>308</w:t>
    </w:r>
    <w:r w:rsidR="003E69A4">
      <w:t xml:space="preserve"> </w:t>
    </w:r>
    <w:r w:rsidRPr="00AA6FF1">
      <w:t>Solutions</w:t>
    </w:r>
    <w:r w:rsidR="009D7D84" w:rsidRPr="00AA6FF1">
      <w:ptab w:relativeTo="margin" w:alignment="center" w:leader="none"/>
    </w:r>
    <w:r w:rsidR="009D7D84" w:rsidRPr="00AA6FF1">
      <w:ptab w:relativeTo="margin" w:alignment="right" w:leader="none"/>
    </w:r>
    <w:r w:rsidRPr="00AA6FF1">
      <w:t>Matchies</w:t>
    </w:r>
  </w:p>
  <w:p w14:paraId="4F6F2EFA" w14:textId="77777777" w:rsidR="009D7D84" w:rsidRPr="00340CE8" w:rsidRDefault="009D7D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40E2"/>
    <w:multiLevelType w:val="hybridMultilevel"/>
    <w:tmpl w:val="9F30A6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6B2CD1"/>
    <w:multiLevelType w:val="multilevel"/>
    <w:tmpl w:val="C5AA8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16D0BF4"/>
    <w:multiLevelType w:val="hybridMultilevel"/>
    <w:tmpl w:val="AE64E2DC"/>
    <w:lvl w:ilvl="0" w:tplc="3500B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76E00"/>
    <w:multiLevelType w:val="hybridMultilevel"/>
    <w:tmpl w:val="9F2E2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4EC07B5"/>
    <w:multiLevelType w:val="hybridMultilevel"/>
    <w:tmpl w:val="93AA64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657169DF"/>
    <w:multiLevelType w:val="hybridMultilevel"/>
    <w:tmpl w:val="EF16B5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D36"/>
    <w:rsid w:val="00024A17"/>
    <w:rsid w:val="00042792"/>
    <w:rsid w:val="0005068D"/>
    <w:rsid w:val="000610D1"/>
    <w:rsid w:val="00072AC3"/>
    <w:rsid w:val="00074E7A"/>
    <w:rsid w:val="00093242"/>
    <w:rsid w:val="000A0FFD"/>
    <w:rsid w:val="000A2D30"/>
    <w:rsid w:val="000B6A73"/>
    <w:rsid w:val="000C1579"/>
    <w:rsid w:val="000F3F8E"/>
    <w:rsid w:val="000F7B0A"/>
    <w:rsid w:val="00102589"/>
    <w:rsid w:val="00136AB6"/>
    <w:rsid w:val="00146F01"/>
    <w:rsid w:val="00152D5B"/>
    <w:rsid w:val="001768C4"/>
    <w:rsid w:val="00197E86"/>
    <w:rsid w:val="001A7DFE"/>
    <w:rsid w:val="001B3741"/>
    <w:rsid w:val="001F786A"/>
    <w:rsid w:val="002354CF"/>
    <w:rsid w:val="0024749D"/>
    <w:rsid w:val="00275E2C"/>
    <w:rsid w:val="0027742F"/>
    <w:rsid w:val="00284EB9"/>
    <w:rsid w:val="0028504A"/>
    <w:rsid w:val="00293362"/>
    <w:rsid w:val="00294B1D"/>
    <w:rsid w:val="002A529F"/>
    <w:rsid w:val="002B33C4"/>
    <w:rsid w:val="002C1996"/>
    <w:rsid w:val="002D0A93"/>
    <w:rsid w:val="002D3EB0"/>
    <w:rsid w:val="002D740F"/>
    <w:rsid w:val="002E0429"/>
    <w:rsid w:val="002F1861"/>
    <w:rsid w:val="0030389B"/>
    <w:rsid w:val="00314F62"/>
    <w:rsid w:val="00340677"/>
    <w:rsid w:val="00340CE8"/>
    <w:rsid w:val="00347B82"/>
    <w:rsid w:val="0037713E"/>
    <w:rsid w:val="00385F75"/>
    <w:rsid w:val="003966F2"/>
    <w:rsid w:val="003E430A"/>
    <w:rsid w:val="003E69A4"/>
    <w:rsid w:val="003F1141"/>
    <w:rsid w:val="003F7DBA"/>
    <w:rsid w:val="004066CA"/>
    <w:rsid w:val="00410BA5"/>
    <w:rsid w:val="00411C38"/>
    <w:rsid w:val="00421207"/>
    <w:rsid w:val="004338D6"/>
    <w:rsid w:val="004723CF"/>
    <w:rsid w:val="00474E66"/>
    <w:rsid w:val="00480A72"/>
    <w:rsid w:val="004875C0"/>
    <w:rsid w:val="004C7BA2"/>
    <w:rsid w:val="004D4D11"/>
    <w:rsid w:val="004E3DBE"/>
    <w:rsid w:val="004E5548"/>
    <w:rsid w:val="004F1F94"/>
    <w:rsid w:val="004F4921"/>
    <w:rsid w:val="00500AF9"/>
    <w:rsid w:val="00503B25"/>
    <w:rsid w:val="005638D0"/>
    <w:rsid w:val="00572804"/>
    <w:rsid w:val="0059387E"/>
    <w:rsid w:val="00593CAE"/>
    <w:rsid w:val="0059616B"/>
    <w:rsid w:val="005C36D4"/>
    <w:rsid w:val="005E19BB"/>
    <w:rsid w:val="00621875"/>
    <w:rsid w:val="006254AE"/>
    <w:rsid w:val="0062719D"/>
    <w:rsid w:val="006418A1"/>
    <w:rsid w:val="0064381E"/>
    <w:rsid w:val="0067043E"/>
    <w:rsid w:val="006757B3"/>
    <w:rsid w:val="00682551"/>
    <w:rsid w:val="00684785"/>
    <w:rsid w:val="00690BE5"/>
    <w:rsid w:val="00695E3E"/>
    <w:rsid w:val="006B0892"/>
    <w:rsid w:val="006B17A3"/>
    <w:rsid w:val="006C22E9"/>
    <w:rsid w:val="006C64BC"/>
    <w:rsid w:val="006E118B"/>
    <w:rsid w:val="006F1C24"/>
    <w:rsid w:val="007269A6"/>
    <w:rsid w:val="00745FFE"/>
    <w:rsid w:val="00772D2E"/>
    <w:rsid w:val="00781D0D"/>
    <w:rsid w:val="007A7525"/>
    <w:rsid w:val="007E6331"/>
    <w:rsid w:val="007E7DDD"/>
    <w:rsid w:val="00807A48"/>
    <w:rsid w:val="008336B5"/>
    <w:rsid w:val="00841A70"/>
    <w:rsid w:val="00847865"/>
    <w:rsid w:val="008A2CAD"/>
    <w:rsid w:val="008A60C9"/>
    <w:rsid w:val="008E1D0E"/>
    <w:rsid w:val="008E60E9"/>
    <w:rsid w:val="008E6E42"/>
    <w:rsid w:val="008F1A85"/>
    <w:rsid w:val="00920CCB"/>
    <w:rsid w:val="009262B3"/>
    <w:rsid w:val="009343C3"/>
    <w:rsid w:val="00947E6A"/>
    <w:rsid w:val="009627C6"/>
    <w:rsid w:val="00984283"/>
    <w:rsid w:val="0099116D"/>
    <w:rsid w:val="009A3291"/>
    <w:rsid w:val="009C1FFC"/>
    <w:rsid w:val="009C3400"/>
    <w:rsid w:val="009D222A"/>
    <w:rsid w:val="009D6116"/>
    <w:rsid w:val="009D7147"/>
    <w:rsid w:val="009D7D84"/>
    <w:rsid w:val="009E2B1F"/>
    <w:rsid w:val="009F792D"/>
    <w:rsid w:val="00A01194"/>
    <w:rsid w:val="00A130FF"/>
    <w:rsid w:val="00A13F05"/>
    <w:rsid w:val="00A23B19"/>
    <w:rsid w:val="00A25F85"/>
    <w:rsid w:val="00A30DBB"/>
    <w:rsid w:val="00A50EF5"/>
    <w:rsid w:val="00A755E8"/>
    <w:rsid w:val="00A9512A"/>
    <w:rsid w:val="00AA2AF6"/>
    <w:rsid w:val="00AA6FF1"/>
    <w:rsid w:val="00AC2BC6"/>
    <w:rsid w:val="00AD5805"/>
    <w:rsid w:val="00AE0A73"/>
    <w:rsid w:val="00AE7889"/>
    <w:rsid w:val="00AF2B12"/>
    <w:rsid w:val="00B00102"/>
    <w:rsid w:val="00B002D8"/>
    <w:rsid w:val="00B532DA"/>
    <w:rsid w:val="00B60F82"/>
    <w:rsid w:val="00B73FEE"/>
    <w:rsid w:val="00B83D67"/>
    <w:rsid w:val="00BD0384"/>
    <w:rsid w:val="00BE19F2"/>
    <w:rsid w:val="00BF0FAC"/>
    <w:rsid w:val="00BF54C4"/>
    <w:rsid w:val="00BF7DAB"/>
    <w:rsid w:val="00C07287"/>
    <w:rsid w:val="00C27D7A"/>
    <w:rsid w:val="00C427E5"/>
    <w:rsid w:val="00C46A4A"/>
    <w:rsid w:val="00C67090"/>
    <w:rsid w:val="00C70BD2"/>
    <w:rsid w:val="00C814A6"/>
    <w:rsid w:val="00C87E72"/>
    <w:rsid w:val="00CA2F0B"/>
    <w:rsid w:val="00CA7104"/>
    <w:rsid w:val="00CA7D36"/>
    <w:rsid w:val="00CB3341"/>
    <w:rsid w:val="00CB7DE9"/>
    <w:rsid w:val="00CE2B4C"/>
    <w:rsid w:val="00CE4C2F"/>
    <w:rsid w:val="00CF24FC"/>
    <w:rsid w:val="00D00718"/>
    <w:rsid w:val="00D10BC4"/>
    <w:rsid w:val="00D26973"/>
    <w:rsid w:val="00D40773"/>
    <w:rsid w:val="00D42465"/>
    <w:rsid w:val="00D45D9A"/>
    <w:rsid w:val="00D54241"/>
    <w:rsid w:val="00D65DD6"/>
    <w:rsid w:val="00D71172"/>
    <w:rsid w:val="00DA417F"/>
    <w:rsid w:val="00DD17ED"/>
    <w:rsid w:val="00DD3168"/>
    <w:rsid w:val="00DF60F9"/>
    <w:rsid w:val="00E0543C"/>
    <w:rsid w:val="00E43E2E"/>
    <w:rsid w:val="00E577BB"/>
    <w:rsid w:val="00E63B2A"/>
    <w:rsid w:val="00E669F3"/>
    <w:rsid w:val="00EA44C5"/>
    <w:rsid w:val="00EC2A2D"/>
    <w:rsid w:val="00EC7346"/>
    <w:rsid w:val="00EF5DA6"/>
    <w:rsid w:val="00F06CD9"/>
    <w:rsid w:val="00F21BA6"/>
    <w:rsid w:val="00F32CB3"/>
    <w:rsid w:val="00F35FEF"/>
    <w:rsid w:val="00F37F28"/>
    <w:rsid w:val="00F433F4"/>
    <w:rsid w:val="00F4795A"/>
    <w:rsid w:val="00F669D4"/>
    <w:rsid w:val="00F71BE8"/>
    <w:rsid w:val="00F87C4B"/>
    <w:rsid w:val="00F94335"/>
    <w:rsid w:val="00F969EE"/>
    <w:rsid w:val="00FB3752"/>
    <w:rsid w:val="00FB7398"/>
    <w:rsid w:val="00FD474B"/>
    <w:rsid w:val="00FE5FDF"/>
    <w:rsid w:val="00FF547D"/>
    <w:rsid w:val="2FA6B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DB68"/>
  <w15:docId w15:val="{8A90B665-481A-43CD-BAE1-C1FF0C39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F85"/>
    <w:pPr>
      <w:spacing w:after="120"/>
    </w:pPr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3DBE"/>
    <w:pPr>
      <w:keepNext/>
      <w:keepLines/>
      <w:numPr>
        <w:numId w:val="1"/>
      </w:numPr>
      <w:spacing w:before="720" w:after="240" w:line="240" w:lineRule="auto"/>
      <w:outlineLvl w:val="0"/>
    </w:pPr>
    <w:rPr>
      <w:rFonts w:eastAsiaTheme="majorEastAsia" w:cstheme="majorBidi"/>
      <w:b/>
      <w:bCs/>
      <w:color w:val="000000" w:themeColor="text1"/>
      <w:sz w:val="34"/>
      <w:szCs w:val="28"/>
      <w:lang w:val="sr-Cyrl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F85"/>
    <w:pPr>
      <w:keepNext/>
      <w:keepLines/>
      <w:numPr>
        <w:ilvl w:val="1"/>
        <w:numId w:val="1"/>
      </w:numPr>
      <w:spacing w:before="120" w:after="0" w:line="480" w:lineRule="auto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95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3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C7BA2"/>
    <w:pPr>
      <w:keepNext/>
      <w:spacing w:before="240" w:after="0" w:line="240" w:lineRule="auto"/>
      <w:jc w:val="center"/>
      <w:outlineLvl w:val="4"/>
    </w:pPr>
    <w:rPr>
      <w:rFonts w:eastAsia="Times New Roman" w:cs="Times New Roman"/>
      <w:b/>
      <w:sz w:val="48"/>
      <w:szCs w:val="20"/>
      <w:lang w:val="sr-Cyrl-C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C7BA2"/>
    <w:rPr>
      <w:rFonts w:eastAsia="Times New Roman" w:cs="Times New Roman"/>
      <w:b/>
      <w:sz w:val="48"/>
      <w:szCs w:val="20"/>
      <w:lang w:val="sr-Cyrl-CS"/>
    </w:rPr>
  </w:style>
  <w:style w:type="paragraph" w:styleId="BodyText">
    <w:name w:val="Body Text"/>
    <w:basedOn w:val="Normal"/>
    <w:link w:val="BodyTextChar"/>
    <w:rsid w:val="00B002D8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002D8"/>
    <w:rPr>
      <w:rFonts w:ascii="Arial" w:eastAsia="Times New Roman" w:hAnsi="Arial" w:cs="Times New Roman"/>
      <w:sz w:val="40"/>
      <w:szCs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3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4"/>
      <w:szCs w:val="28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A25F85"/>
    <w:rPr>
      <w:rFonts w:ascii="Helvetica" w:eastAsiaTheme="majorEastAsia" w:hAnsi="Helvetica" w:cstheme="majorBidi"/>
      <w:b/>
      <w:bCs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95A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3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E8"/>
  </w:style>
  <w:style w:type="paragraph" w:styleId="Footer">
    <w:name w:val="footer"/>
    <w:basedOn w:val="Normal"/>
    <w:link w:val="Foot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E8"/>
  </w:style>
  <w:style w:type="paragraph" w:styleId="TOCHeading">
    <w:name w:val="TOC Heading"/>
    <w:basedOn w:val="Heading1"/>
    <w:next w:val="Normal"/>
    <w:uiPriority w:val="39"/>
    <w:unhideWhenUsed/>
    <w:qFormat/>
    <w:rsid w:val="00340CE8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A417F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8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30D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130634\Downloads\308Solutions%20-%20SS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9B3C4-D4C2-416B-909D-65B907ABD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308Solutions - SSU Template.dotx</Template>
  <TotalTime>4</TotalTime>
  <Pages>5</Pages>
  <Words>484</Words>
  <Characters>2760</Characters>
  <Application>Microsoft Office Word</Application>
  <DocSecurity>0</DocSecurity>
  <Lines>23</Lines>
  <Paragraphs>6</Paragraphs>
  <ScaleCrop>false</ScaleCrop>
  <Company>home</Company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dp130634</dc:creator>
  <cp:lastModifiedBy>Noplox</cp:lastModifiedBy>
  <cp:revision>18</cp:revision>
  <cp:lastPrinted>2015-03-11T22:30:00Z</cp:lastPrinted>
  <dcterms:created xsi:type="dcterms:W3CDTF">2016-03-16T15:48:00Z</dcterms:created>
  <dcterms:modified xsi:type="dcterms:W3CDTF">2016-06-18T00:42:00Z</dcterms:modified>
</cp:coreProperties>
</file>