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:rsidR="00B002D8" w:rsidRPr="009627C6" w:rsidRDefault="00B002D8" w:rsidP="00B002D8">
      <w:pPr>
        <w:rPr>
          <w:sz w:val="20"/>
        </w:rPr>
      </w:pPr>
    </w:p>
    <w:p w:rsidR="00B002D8" w:rsidRPr="009627C6" w:rsidRDefault="00B002D8" w:rsidP="00B002D8">
      <w:pPr>
        <w:rPr>
          <w:sz w:val="20"/>
        </w:rPr>
      </w:pPr>
    </w:p>
    <w:p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9627C6" w:rsidRDefault="00B002D8" w:rsidP="00B002D8">
      <w:pPr>
        <w:jc w:val="center"/>
        <w:rPr>
          <w:sz w:val="20"/>
        </w:rPr>
      </w:pPr>
    </w:p>
    <w:p w:rsidR="00B002D8" w:rsidRPr="009627C6" w:rsidRDefault="00B002D8" w:rsidP="00B002D8">
      <w:pPr>
        <w:rPr>
          <w:b/>
          <w:sz w:val="20"/>
        </w:rPr>
      </w:pPr>
    </w:p>
    <w:p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>- Projektni zadatak -</w:t>
      </w:r>
    </w:p>
    <w:p w:rsidR="00B002D8" w:rsidRPr="009627C6" w:rsidRDefault="00B002D8" w:rsidP="00B002D8">
      <w:pPr>
        <w:rPr>
          <w:sz w:val="20"/>
        </w:rPr>
      </w:pPr>
    </w:p>
    <w:p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:rsidR="00474E66" w:rsidRPr="00962FFD" w:rsidRDefault="003453E3" w:rsidP="00AE7889">
      <w:pPr>
        <w:pStyle w:val="Heading5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Brisanje moderatora</w:t>
      </w:r>
    </w:p>
    <w:p w:rsidR="00474E66" w:rsidRPr="009627C6" w:rsidRDefault="00474E66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B002D8" w:rsidRPr="009627C6" w:rsidRDefault="00474E66" w:rsidP="00B002D8">
      <w:pPr>
        <w:jc w:val="center"/>
        <w:rPr>
          <w:sz w:val="24"/>
        </w:rPr>
      </w:pPr>
      <w:r w:rsidRPr="009627C6">
        <w:rPr>
          <w:sz w:val="24"/>
        </w:rPr>
        <w:t>Verzija 1.</w:t>
      </w:r>
      <w:r w:rsidR="00721BA8">
        <w:rPr>
          <w:sz w:val="24"/>
        </w:rPr>
        <w:t>1</w:t>
      </w:r>
    </w:p>
    <w:p w:rsidR="00D71172" w:rsidRPr="009627C6" w:rsidRDefault="00D71172" w:rsidP="004875C0">
      <w:pPr>
        <w:rPr>
          <w:sz w:val="20"/>
        </w:rPr>
      </w:pPr>
    </w:p>
    <w:p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721BA8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Autori</w:t>
            </w:r>
          </w:p>
        </w:tc>
      </w:tr>
      <w:tr w:rsidR="0059387E" w:rsidRPr="009627C6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11904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9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Petar Đukić</w:t>
            </w:r>
          </w:p>
        </w:tc>
      </w:tr>
      <w:tr w:rsidR="00E95559" w:rsidRPr="009627C6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C33564" w:rsidRDefault="00E95559" w:rsidP="00E95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E95559" w:rsidRPr="009627C6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59" w:rsidRPr="009627C6" w:rsidRDefault="00E95559" w:rsidP="00E95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2D2E" w:rsidRPr="009627C6" w:rsidRDefault="00772D2E" w:rsidP="00B002D8">
      <w:pPr>
        <w:jc w:val="center"/>
        <w:rPr>
          <w:sz w:val="28"/>
        </w:rPr>
      </w:pPr>
    </w:p>
    <w:p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:rsidR="00110565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248" w:history="1">
            <w:r w:rsidR="00110565" w:rsidRPr="006E0187">
              <w:rPr>
                <w:rStyle w:val="Hyperlink"/>
                <w:noProof/>
              </w:rPr>
              <w:t>1</w:t>
            </w:r>
            <w:r w:rsidR="00110565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110565" w:rsidRPr="006E0187">
              <w:rPr>
                <w:rStyle w:val="Hyperlink"/>
                <w:noProof/>
              </w:rPr>
              <w:t>Uvod</w:t>
            </w:r>
            <w:r w:rsidR="00110565">
              <w:rPr>
                <w:noProof/>
                <w:webHidden/>
              </w:rPr>
              <w:tab/>
            </w:r>
            <w:r w:rsidR="00110565">
              <w:rPr>
                <w:noProof/>
                <w:webHidden/>
              </w:rPr>
              <w:fldChar w:fldCharType="begin"/>
            </w:r>
            <w:r w:rsidR="00110565">
              <w:rPr>
                <w:noProof/>
                <w:webHidden/>
              </w:rPr>
              <w:instrText xml:space="preserve"> PAGEREF _Toc453981248 \h </w:instrText>
            </w:r>
            <w:r w:rsidR="00110565">
              <w:rPr>
                <w:noProof/>
                <w:webHidden/>
              </w:rPr>
            </w:r>
            <w:r w:rsidR="00110565">
              <w:rPr>
                <w:noProof/>
                <w:webHidden/>
              </w:rPr>
              <w:fldChar w:fldCharType="separate"/>
            </w:r>
            <w:r w:rsidR="00110565">
              <w:rPr>
                <w:noProof/>
                <w:webHidden/>
              </w:rPr>
              <w:t>4</w:t>
            </w:r>
            <w:r w:rsidR="00110565"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49" w:history="1">
            <w:r w:rsidRPr="006E0187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0" w:history="1">
            <w:r w:rsidRPr="006E0187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1" w:history="1">
            <w:r w:rsidRPr="006E0187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2" w:history="1">
            <w:r w:rsidRPr="006E0187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3" w:history="1">
            <w:r w:rsidRPr="006E018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 xml:space="preserve">Scenario </w:t>
            </w:r>
            <w:r w:rsidRPr="006E0187">
              <w:rPr>
                <w:rStyle w:val="Hyperlink"/>
                <w:noProof/>
                <w:lang w:val="en-US"/>
              </w:rPr>
              <w:t>brisanje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4" w:history="1">
            <w:r w:rsidRPr="006E0187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5" w:history="1">
            <w:r w:rsidRPr="006E018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6" w:history="1">
            <w:r w:rsidRPr="006E0187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Brisanje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7" w:history="1">
            <w:r w:rsidRPr="006E0187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Potvrda brisanja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8" w:history="1">
            <w:r w:rsidRPr="006E018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59" w:history="1">
            <w:r w:rsidRPr="006E0187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0" w:history="1">
            <w:r w:rsidRPr="006E0187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65" w:rsidRDefault="001105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1" w:history="1">
            <w:r w:rsidRPr="006E0187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E018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:rsidR="00275E2C" w:rsidRPr="009627C6" w:rsidRDefault="00275E2C" w:rsidP="008E60E9">
      <w:pPr>
        <w:pStyle w:val="Heading1"/>
      </w:pPr>
      <w:bookmarkStart w:id="2" w:name="_Toc453981248"/>
      <w:r w:rsidRPr="009627C6">
        <w:lastRenderedPageBreak/>
        <w:t>Uvod</w:t>
      </w:r>
      <w:bookmarkEnd w:id="1"/>
      <w:bookmarkEnd w:id="2"/>
    </w:p>
    <w:p w:rsidR="00275E2C" w:rsidRPr="009627C6" w:rsidRDefault="00275E2C" w:rsidP="00480A72">
      <w:pPr>
        <w:pStyle w:val="Heading2"/>
      </w:pPr>
      <w:bookmarkStart w:id="3" w:name="_Toc413588235"/>
      <w:bookmarkStart w:id="4" w:name="_Toc453981249"/>
      <w:r w:rsidRPr="009627C6">
        <w:t>Rezime</w:t>
      </w:r>
      <w:bookmarkEnd w:id="3"/>
      <w:bookmarkEnd w:id="4"/>
    </w:p>
    <w:p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C63AAF">
        <w:t>brisanja moderatora</w:t>
      </w:r>
      <w:r w:rsidRPr="009627C6">
        <w:t>, sa</w:t>
      </w:r>
      <w:r w:rsidR="008F0321">
        <w:t xml:space="preserve"> odgovarajućim prototipom</w:t>
      </w:r>
      <w:r w:rsidRPr="009627C6">
        <w:t>.</w:t>
      </w:r>
    </w:p>
    <w:p w:rsidR="00275E2C" w:rsidRPr="009627C6" w:rsidRDefault="003F1141" w:rsidP="004E3DBE">
      <w:pPr>
        <w:pStyle w:val="Heading2"/>
      </w:pPr>
      <w:bookmarkStart w:id="6" w:name="_Toc453981250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:rsidR="00A30DBB" w:rsidRPr="009627C6" w:rsidRDefault="00A30DBB" w:rsidP="00F4795A">
      <w:pPr>
        <w:ind w:left="432"/>
      </w:pPr>
      <w:r w:rsidRPr="009627C6">
        <w:t>Dokument će koristiti svi članovi projektnog tima u razvoju projekta i testiranju</w:t>
      </w:r>
      <w:r w:rsidR="00500AF9" w:rsidRPr="009627C6">
        <w:t>,</w:t>
      </w:r>
      <w:r w:rsidRPr="009627C6">
        <w:t xml:space="preserve"> a može se koristiti i pri pisanju uputstva za upotrebu.</w:t>
      </w:r>
    </w:p>
    <w:p w:rsidR="00474E66" w:rsidRPr="009627C6" w:rsidRDefault="00474E66" w:rsidP="00474E66">
      <w:pPr>
        <w:pStyle w:val="Heading2"/>
      </w:pPr>
      <w:bookmarkStart w:id="7" w:name="_Toc453981251"/>
      <w:r w:rsidRPr="009627C6">
        <w:t>Reference</w:t>
      </w:r>
      <w:bookmarkEnd w:id="7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Projektni zadatak</w:t>
      </w:r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Uputstvo za pisanje specifikacije scenarija upotrebe funkcionalnosti</w:t>
      </w:r>
    </w:p>
    <w:p w:rsidR="00474E66" w:rsidRPr="009627C6" w:rsidRDefault="00474E66" w:rsidP="00474E66">
      <w:pPr>
        <w:pStyle w:val="Heading2"/>
      </w:pPr>
      <w:bookmarkStart w:id="8" w:name="_Toc453981252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Rešenje</w:t>
            </w:r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5E2C" w:rsidRPr="009627C6" w:rsidRDefault="00474E66" w:rsidP="008E60E9">
      <w:pPr>
        <w:pStyle w:val="Heading1"/>
      </w:pPr>
      <w:bookmarkStart w:id="9" w:name="_Toc453981253"/>
      <w:r w:rsidRPr="009627C6">
        <w:t xml:space="preserve">Scenario </w:t>
      </w:r>
      <w:r w:rsidR="00FF3FDC">
        <w:rPr>
          <w:lang w:val="en-US"/>
        </w:rPr>
        <w:t>brisanje moderatora</w:t>
      </w:r>
      <w:bookmarkEnd w:id="9"/>
    </w:p>
    <w:p w:rsidR="00474E66" w:rsidRDefault="00474E66" w:rsidP="00474E66">
      <w:pPr>
        <w:pStyle w:val="Heading2"/>
      </w:pPr>
      <w:bookmarkStart w:id="10" w:name="_Toc453981254"/>
      <w:r w:rsidRPr="009627C6">
        <w:t>Kratak opis</w:t>
      </w:r>
      <w:bookmarkEnd w:id="10"/>
    </w:p>
    <w:p w:rsidR="00C63AAF" w:rsidRPr="00C63AAF" w:rsidRDefault="00C63AAF" w:rsidP="00641620">
      <w:pPr>
        <w:ind w:firstLine="576"/>
        <w:rPr>
          <w:lang w:val="sr-Latn-RS"/>
        </w:rPr>
      </w:pPr>
      <w:r>
        <w:t>Administrator ima mogu</w:t>
      </w:r>
      <w:r>
        <w:rPr>
          <w:lang w:val="sr-Latn-RS"/>
        </w:rPr>
        <w:t>ćnost uklanjanja moderatora iz sistema.</w:t>
      </w:r>
    </w:p>
    <w:p w:rsidR="00A30DBB" w:rsidRPr="009627C6" w:rsidRDefault="00C70BD2" w:rsidP="00A30DBB">
      <w:pPr>
        <w:pStyle w:val="Heading2"/>
      </w:pPr>
      <w:bookmarkStart w:id="11" w:name="_Toc453981255"/>
      <w:r>
        <w:t>Glavni t</w:t>
      </w:r>
      <w:r w:rsidR="00A30DBB" w:rsidRPr="009627C6">
        <w:t>ok događaja</w:t>
      </w:r>
      <w:bookmarkEnd w:id="11"/>
    </w:p>
    <w:p w:rsidR="004D4D11" w:rsidRPr="00CA7D36" w:rsidRDefault="004D4D11" w:rsidP="00F4795A">
      <w:pPr>
        <w:shd w:val="clear" w:color="auto" w:fill="FFFFFF" w:themeFill="background1"/>
        <w:ind w:left="576"/>
      </w:pPr>
      <w:r w:rsidRPr="00CA7D36"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:rsidR="00A30DBB" w:rsidRPr="009627C6" w:rsidRDefault="00927EFB" w:rsidP="00A30DBB">
      <w:pPr>
        <w:pStyle w:val="Heading3"/>
      </w:pPr>
      <w:bookmarkStart w:id="12" w:name="_Toc453981256"/>
      <w:r>
        <w:lastRenderedPageBreak/>
        <w:t>Brisanje moderatora</w:t>
      </w:r>
      <w:bookmarkEnd w:id="12"/>
    </w:p>
    <w:p w:rsidR="00A30DBB" w:rsidRDefault="00927EFB" w:rsidP="00A30DBB">
      <w:pPr>
        <w:ind w:left="720"/>
      </w:pPr>
      <w:r>
        <w:t>Pritiskom na dugme za brisanje moderatora na njegovom profilu, administrator uklanja moderatora iz sistema.</w:t>
      </w:r>
    </w:p>
    <w:p w:rsidR="00E95559" w:rsidRDefault="00E95559" w:rsidP="00E95559">
      <w:pPr>
        <w:pStyle w:val="Heading3"/>
      </w:pPr>
      <w:bookmarkStart w:id="13" w:name="_Toc453981257"/>
      <w:r>
        <w:t>Potvrda brisanja</w:t>
      </w:r>
      <w:bookmarkEnd w:id="13"/>
    </w:p>
    <w:p w:rsidR="00E95559" w:rsidRPr="00E95559" w:rsidRDefault="00E95559" w:rsidP="00E95559">
      <w:pPr>
        <w:ind w:left="720"/>
      </w:pPr>
      <w:r>
        <w:t>Korisnik mora još jednom da potvrdi da želi da ukloni moderatora iz sistema.</w:t>
      </w:r>
    </w:p>
    <w:p w:rsidR="00F4795A" w:rsidRDefault="00F4795A" w:rsidP="00F4795A">
      <w:pPr>
        <w:ind w:left="720"/>
      </w:pPr>
    </w:p>
    <w:p w:rsidR="00F4795A" w:rsidRDefault="00F4795A" w:rsidP="00F4795A">
      <w:pPr>
        <w:pStyle w:val="Heading2"/>
      </w:pPr>
      <w:bookmarkStart w:id="14" w:name="_Toc453981258"/>
      <w:r>
        <w:t>Proširenja</w:t>
      </w:r>
      <w:bookmarkEnd w:id="14"/>
    </w:p>
    <w:p w:rsidR="00E95559" w:rsidRDefault="00E95559" w:rsidP="00E95559">
      <w:pPr>
        <w:ind w:firstLine="576"/>
        <w:rPr>
          <w:b/>
        </w:rPr>
      </w:pPr>
      <w:r w:rsidRPr="00F4795A">
        <w:rPr>
          <w:b/>
        </w:rPr>
        <w:t>2.2.</w:t>
      </w:r>
      <w:r>
        <w:rPr>
          <w:b/>
        </w:rPr>
        <w:t>2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  <w:t>Administrator ne želi da obriše moderatora</w:t>
      </w:r>
    </w:p>
    <w:p w:rsidR="00E95559" w:rsidRDefault="00E95559" w:rsidP="00E95559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1.</w:t>
      </w:r>
      <w:r>
        <w:tab/>
        <w:t>Pritiskom na dugme cancel se vraća na pregled moderatora.</w:t>
      </w:r>
    </w:p>
    <w:p w:rsidR="00E95559" w:rsidRDefault="00E95559" w:rsidP="00F4795A">
      <w:pPr>
        <w:ind w:firstLine="576"/>
      </w:pPr>
    </w:p>
    <w:p w:rsidR="00F4795A" w:rsidRDefault="00F4795A" w:rsidP="00B871C0"/>
    <w:p w:rsidR="00A30DBB" w:rsidRDefault="00A30DBB" w:rsidP="00A30DBB">
      <w:pPr>
        <w:pStyle w:val="Heading2"/>
      </w:pPr>
      <w:bookmarkStart w:id="15" w:name="_Toc453981259"/>
      <w:r w:rsidRPr="009627C6">
        <w:t>Posebni zahtevi</w:t>
      </w:r>
      <w:bookmarkEnd w:id="15"/>
    </w:p>
    <w:p w:rsidR="00F4795A" w:rsidRPr="00F4795A" w:rsidRDefault="00F4795A" w:rsidP="00F4795A">
      <w:pPr>
        <w:ind w:left="576"/>
      </w:pPr>
      <w:r>
        <w:t xml:space="preserve">Nema posebnih zahteva. </w:t>
      </w:r>
    </w:p>
    <w:p w:rsidR="00A30DBB" w:rsidRPr="009627C6" w:rsidRDefault="00A30DBB" w:rsidP="00A30DBB">
      <w:pPr>
        <w:ind w:left="576"/>
      </w:pPr>
    </w:p>
    <w:p w:rsidR="00A30DBB" w:rsidRPr="009627C6" w:rsidRDefault="00A30DBB" w:rsidP="00A30DBB">
      <w:pPr>
        <w:pStyle w:val="Heading2"/>
      </w:pPr>
      <w:bookmarkStart w:id="16" w:name="_Toc453981260"/>
      <w:r w:rsidRPr="009627C6">
        <w:t>Preduslovi</w:t>
      </w:r>
      <w:bookmarkEnd w:id="16"/>
    </w:p>
    <w:p w:rsidR="00F4795A" w:rsidRDefault="00F4795A" w:rsidP="00F4795A">
      <w:pPr>
        <w:ind w:left="576"/>
      </w:pPr>
      <w:r>
        <w:t xml:space="preserve">Korisnik </w:t>
      </w:r>
      <w:r w:rsidR="007D43D5">
        <w:t xml:space="preserve">je ulogovan kao </w:t>
      </w:r>
      <w:r w:rsidR="00023518">
        <w:t>administrator</w:t>
      </w:r>
      <w:r>
        <w:t>.</w:t>
      </w:r>
    </w:p>
    <w:p w:rsidR="007D43D5" w:rsidRDefault="00023518" w:rsidP="00F4795A">
      <w:pPr>
        <w:ind w:left="576"/>
      </w:pPr>
      <w:r>
        <w:t xml:space="preserve">Korisnik </w:t>
      </w:r>
      <w:r w:rsidR="00E95559">
        <w:t>je na stranici pregleda moderatora</w:t>
      </w:r>
      <w:r>
        <w:t>.</w:t>
      </w:r>
    </w:p>
    <w:p w:rsidR="00F4795A" w:rsidRPr="009627C6" w:rsidRDefault="00F4795A" w:rsidP="00A30DBB"/>
    <w:p w:rsidR="00A30DBB" w:rsidRPr="009627C6" w:rsidRDefault="00A30DBB" w:rsidP="00A30DBB">
      <w:pPr>
        <w:pStyle w:val="Heading2"/>
      </w:pPr>
      <w:bookmarkStart w:id="17" w:name="_Toc453981261"/>
      <w:r w:rsidRPr="009627C6">
        <w:t>Posledice</w:t>
      </w:r>
      <w:bookmarkEnd w:id="17"/>
    </w:p>
    <w:p w:rsidR="00F4795A" w:rsidRPr="009627C6" w:rsidRDefault="003B7294" w:rsidP="00A30DBB">
      <w:pPr>
        <w:ind w:left="576"/>
      </w:pPr>
      <w:r>
        <w:t>Moderator je obrisan iz sistema.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D70" w:rsidRDefault="00446D70" w:rsidP="00340CE8">
      <w:pPr>
        <w:spacing w:after="0" w:line="240" w:lineRule="auto"/>
      </w:pPr>
      <w:r>
        <w:separator/>
      </w:r>
    </w:p>
  </w:endnote>
  <w:endnote w:type="continuationSeparator" w:id="0">
    <w:p w:rsidR="00446D70" w:rsidRDefault="00446D70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1105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D70" w:rsidRDefault="00446D70" w:rsidP="00340CE8">
      <w:pPr>
        <w:spacing w:after="0" w:line="240" w:lineRule="auto"/>
      </w:pPr>
      <w:r>
        <w:separator/>
      </w:r>
    </w:p>
  </w:footnote>
  <w:footnote w:type="continuationSeparator" w:id="0">
    <w:p w:rsidR="00446D70" w:rsidRDefault="00446D70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23518"/>
    <w:rsid w:val="00024A17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02589"/>
    <w:rsid w:val="00110565"/>
    <w:rsid w:val="00136AB6"/>
    <w:rsid w:val="001768C4"/>
    <w:rsid w:val="00197E86"/>
    <w:rsid w:val="001A7DFE"/>
    <w:rsid w:val="001B3741"/>
    <w:rsid w:val="001F786A"/>
    <w:rsid w:val="002354CF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E0429"/>
    <w:rsid w:val="00314F62"/>
    <w:rsid w:val="00340CE8"/>
    <w:rsid w:val="003453E3"/>
    <w:rsid w:val="00347B82"/>
    <w:rsid w:val="0037713E"/>
    <w:rsid w:val="00385F75"/>
    <w:rsid w:val="003966F2"/>
    <w:rsid w:val="003B17C8"/>
    <w:rsid w:val="003B7294"/>
    <w:rsid w:val="003E430A"/>
    <w:rsid w:val="003F1141"/>
    <w:rsid w:val="003F7DBA"/>
    <w:rsid w:val="004066CA"/>
    <w:rsid w:val="00411C38"/>
    <w:rsid w:val="00421207"/>
    <w:rsid w:val="004338D6"/>
    <w:rsid w:val="00446D70"/>
    <w:rsid w:val="0045738D"/>
    <w:rsid w:val="00474E66"/>
    <w:rsid w:val="00480A72"/>
    <w:rsid w:val="004875C0"/>
    <w:rsid w:val="004B3889"/>
    <w:rsid w:val="004C7BA2"/>
    <w:rsid w:val="004D4D11"/>
    <w:rsid w:val="004E2674"/>
    <w:rsid w:val="004E3DBE"/>
    <w:rsid w:val="004E5548"/>
    <w:rsid w:val="004F1F94"/>
    <w:rsid w:val="004F4921"/>
    <w:rsid w:val="00500AF9"/>
    <w:rsid w:val="00503B25"/>
    <w:rsid w:val="00541D9E"/>
    <w:rsid w:val="005638D0"/>
    <w:rsid w:val="00586127"/>
    <w:rsid w:val="0059387E"/>
    <w:rsid w:val="00593CAE"/>
    <w:rsid w:val="005C36D4"/>
    <w:rsid w:val="005E19BB"/>
    <w:rsid w:val="00613A30"/>
    <w:rsid w:val="00621875"/>
    <w:rsid w:val="006254AE"/>
    <w:rsid w:val="0062719D"/>
    <w:rsid w:val="00641620"/>
    <w:rsid w:val="00665C26"/>
    <w:rsid w:val="0067043E"/>
    <w:rsid w:val="006757B3"/>
    <w:rsid w:val="00682551"/>
    <w:rsid w:val="00684785"/>
    <w:rsid w:val="00695E3E"/>
    <w:rsid w:val="006B0892"/>
    <w:rsid w:val="006B17A3"/>
    <w:rsid w:val="006C22E9"/>
    <w:rsid w:val="006C64BC"/>
    <w:rsid w:val="006E118B"/>
    <w:rsid w:val="006F1C24"/>
    <w:rsid w:val="006F6E8D"/>
    <w:rsid w:val="00721BA8"/>
    <w:rsid w:val="00745FFE"/>
    <w:rsid w:val="00772D2E"/>
    <w:rsid w:val="00777217"/>
    <w:rsid w:val="00781D0D"/>
    <w:rsid w:val="007A7525"/>
    <w:rsid w:val="007D43D5"/>
    <w:rsid w:val="007E5664"/>
    <w:rsid w:val="007E6331"/>
    <w:rsid w:val="007E7DDD"/>
    <w:rsid w:val="00807A48"/>
    <w:rsid w:val="008336B5"/>
    <w:rsid w:val="00841A70"/>
    <w:rsid w:val="00847865"/>
    <w:rsid w:val="008A60C9"/>
    <w:rsid w:val="008E1D0E"/>
    <w:rsid w:val="008E60E9"/>
    <w:rsid w:val="008E6E42"/>
    <w:rsid w:val="008F0321"/>
    <w:rsid w:val="008F1A85"/>
    <w:rsid w:val="00911904"/>
    <w:rsid w:val="00920CCB"/>
    <w:rsid w:val="009262B3"/>
    <w:rsid w:val="00927EFB"/>
    <w:rsid w:val="009343C3"/>
    <w:rsid w:val="00947E6A"/>
    <w:rsid w:val="009627C6"/>
    <w:rsid w:val="00962FFD"/>
    <w:rsid w:val="00984283"/>
    <w:rsid w:val="0099116D"/>
    <w:rsid w:val="009A3291"/>
    <w:rsid w:val="009C1FFC"/>
    <w:rsid w:val="009C3400"/>
    <w:rsid w:val="009D222A"/>
    <w:rsid w:val="009D3FAF"/>
    <w:rsid w:val="009D6116"/>
    <w:rsid w:val="009D7147"/>
    <w:rsid w:val="009D7D84"/>
    <w:rsid w:val="009E2B1F"/>
    <w:rsid w:val="009F792D"/>
    <w:rsid w:val="00A01194"/>
    <w:rsid w:val="00A130FF"/>
    <w:rsid w:val="00A13F05"/>
    <w:rsid w:val="00A30785"/>
    <w:rsid w:val="00A30DBB"/>
    <w:rsid w:val="00A366EE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73FEE"/>
    <w:rsid w:val="00B83D67"/>
    <w:rsid w:val="00B871C0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51D66"/>
    <w:rsid w:val="00C63AAF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10BC4"/>
    <w:rsid w:val="00D16840"/>
    <w:rsid w:val="00D26973"/>
    <w:rsid w:val="00D40773"/>
    <w:rsid w:val="00D40D09"/>
    <w:rsid w:val="00D42465"/>
    <w:rsid w:val="00D65DD6"/>
    <w:rsid w:val="00D71172"/>
    <w:rsid w:val="00DD17ED"/>
    <w:rsid w:val="00DD3168"/>
    <w:rsid w:val="00DF60F9"/>
    <w:rsid w:val="00E0543C"/>
    <w:rsid w:val="00E43E2E"/>
    <w:rsid w:val="00E577BB"/>
    <w:rsid w:val="00E63B2A"/>
    <w:rsid w:val="00E669F3"/>
    <w:rsid w:val="00E95559"/>
    <w:rsid w:val="00EA44C5"/>
    <w:rsid w:val="00EC2A2D"/>
    <w:rsid w:val="00EC7346"/>
    <w:rsid w:val="00EF5DA6"/>
    <w:rsid w:val="00F06CD9"/>
    <w:rsid w:val="00F21BA6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F3FDC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0BDF-140E-4712-B531-8C136299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57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22</cp:revision>
  <cp:lastPrinted>2015-03-11T22:30:00Z</cp:lastPrinted>
  <dcterms:created xsi:type="dcterms:W3CDTF">2016-03-15T11:42:00Z</dcterms:created>
  <dcterms:modified xsi:type="dcterms:W3CDTF">2016-06-18T00:45:00Z</dcterms:modified>
</cp:coreProperties>
</file>