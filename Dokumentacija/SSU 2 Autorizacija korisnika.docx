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BAC7A" w14:textId="77777777"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14:paraId="42BCE6B3" w14:textId="77777777"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14:paraId="47BE31F9" w14:textId="77777777" w:rsidR="00B002D8" w:rsidRPr="009627C6" w:rsidRDefault="00B002D8" w:rsidP="00B002D8">
      <w:pPr>
        <w:rPr>
          <w:sz w:val="20"/>
        </w:rPr>
      </w:pPr>
    </w:p>
    <w:p w14:paraId="747DEE0E" w14:textId="77777777" w:rsidR="00B002D8" w:rsidRPr="009627C6" w:rsidRDefault="00B002D8" w:rsidP="00B002D8">
      <w:pPr>
        <w:rPr>
          <w:sz w:val="20"/>
        </w:rPr>
      </w:pPr>
    </w:p>
    <w:p w14:paraId="22B07641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4EBA537D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7CB5" w14:textId="77777777" w:rsidR="00B002D8" w:rsidRPr="009627C6" w:rsidRDefault="00B002D8" w:rsidP="00B002D8">
      <w:pPr>
        <w:jc w:val="center"/>
        <w:rPr>
          <w:sz w:val="20"/>
        </w:rPr>
      </w:pPr>
    </w:p>
    <w:p w14:paraId="32985E06" w14:textId="77777777" w:rsidR="00B002D8" w:rsidRPr="009627C6" w:rsidRDefault="00B002D8" w:rsidP="00B002D8">
      <w:pPr>
        <w:rPr>
          <w:b/>
          <w:sz w:val="20"/>
        </w:rPr>
      </w:pPr>
    </w:p>
    <w:p w14:paraId="0E3D034C" w14:textId="77777777"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14:paraId="2B9E1BC0" w14:textId="77777777"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 xml:space="preserve">- </w:t>
      </w:r>
      <w:proofErr w:type="spellStart"/>
      <w:r w:rsidRPr="009627C6">
        <w:rPr>
          <w:b/>
          <w:bCs/>
          <w:sz w:val="36"/>
        </w:rPr>
        <w:t>Projektni</w:t>
      </w:r>
      <w:proofErr w:type="spellEnd"/>
      <w:r w:rsidRPr="009627C6">
        <w:rPr>
          <w:b/>
          <w:bCs/>
          <w:sz w:val="36"/>
        </w:rPr>
        <w:t xml:space="preserve"> </w:t>
      </w:r>
      <w:proofErr w:type="spellStart"/>
      <w:r w:rsidRPr="009627C6">
        <w:rPr>
          <w:b/>
          <w:bCs/>
          <w:sz w:val="36"/>
        </w:rPr>
        <w:t>zadatak</w:t>
      </w:r>
      <w:proofErr w:type="spellEnd"/>
      <w:r w:rsidRPr="009627C6">
        <w:rPr>
          <w:b/>
          <w:bCs/>
          <w:sz w:val="36"/>
        </w:rPr>
        <w:t xml:space="preserve"> -</w:t>
      </w:r>
    </w:p>
    <w:p w14:paraId="69D92C35" w14:textId="77777777" w:rsidR="00B002D8" w:rsidRPr="009627C6" w:rsidRDefault="00B002D8" w:rsidP="00B002D8">
      <w:pPr>
        <w:rPr>
          <w:sz w:val="20"/>
        </w:rPr>
      </w:pPr>
    </w:p>
    <w:p w14:paraId="63BAEF46" w14:textId="77777777" w:rsidR="00474E66" w:rsidRPr="00A25F85" w:rsidRDefault="00503B25" w:rsidP="00A25F85">
      <w:pPr>
        <w:pStyle w:val="Heading5"/>
        <w:rPr>
          <w:sz w:val="40"/>
          <w:szCs w:val="40"/>
        </w:rPr>
      </w:pPr>
      <w:r w:rsidRPr="009627C6">
        <w:rPr>
          <w:sz w:val="40"/>
          <w:szCs w:val="40"/>
        </w:rPr>
        <w:t>Specifikacija scenarija upotrebe funkcionalnosti</w:t>
      </w:r>
      <w:r w:rsidR="00A25F85">
        <w:rPr>
          <w:sz w:val="40"/>
          <w:szCs w:val="40"/>
          <w:lang w:val="en-US"/>
        </w:rPr>
        <w:t xml:space="preserve"> </w:t>
      </w:r>
      <w:r w:rsidR="00A25F85" w:rsidRPr="00A25F85">
        <w:rPr>
          <w:sz w:val="40"/>
          <w:szCs w:val="40"/>
        </w:rPr>
        <w:t>Autorizacija registrovanih korisnika, moderatora i administratora</w:t>
      </w:r>
    </w:p>
    <w:p w14:paraId="35D85BF3" w14:textId="77777777" w:rsidR="00474E66" w:rsidRPr="009627C6" w:rsidRDefault="00474E66" w:rsidP="00B002D8">
      <w:pPr>
        <w:rPr>
          <w:sz w:val="20"/>
        </w:rPr>
      </w:pPr>
    </w:p>
    <w:p w14:paraId="37A46EBA" w14:textId="77777777" w:rsidR="00503B25" w:rsidRPr="009627C6" w:rsidRDefault="00503B25" w:rsidP="00B002D8">
      <w:pPr>
        <w:rPr>
          <w:sz w:val="20"/>
        </w:rPr>
      </w:pPr>
    </w:p>
    <w:p w14:paraId="3B91BD38" w14:textId="77777777" w:rsidR="00503B25" w:rsidRPr="009627C6" w:rsidRDefault="00503B25" w:rsidP="00B002D8">
      <w:pPr>
        <w:rPr>
          <w:sz w:val="20"/>
        </w:rPr>
      </w:pPr>
    </w:p>
    <w:p w14:paraId="0925EC21" w14:textId="77777777" w:rsidR="00474E66" w:rsidRPr="009627C6" w:rsidRDefault="00474E66" w:rsidP="00B002D8">
      <w:pPr>
        <w:rPr>
          <w:sz w:val="20"/>
        </w:rPr>
      </w:pPr>
    </w:p>
    <w:p w14:paraId="79C4365F" w14:textId="1C8AAADD" w:rsidR="00B002D8" w:rsidRPr="009627C6" w:rsidRDefault="00474E66" w:rsidP="00B002D8">
      <w:pPr>
        <w:jc w:val="center"/>
        <w:rPr>
          <w:sz w:val="24"/>
        </w:rPr>
      </w:pPr>
      <w:proofErr w:type="spellStart"/>
      <w:r w:rsidRPr="009627C6">
        <w:rPr>
          <w:sz w:val="24"/>
        </w:rPr>
        <w:t>Verzija</w:t>
      </w:r>
      <w:proofErr w:type="spellEnd"/>
      <w:r w:rsidRPr="009627C6">
        <w:rPr>
          <w:sz w:val="24"/>
        </w:rPr>
        <w:t xml:space="preserve"> 1.</w:t>
      </w:r>
      <w:r w:rsidR="00D511C4">
        <w:rPr>
          <w:sz w:val="24"/>
        </w:rPr>
        <w:t>1</w:t>
      </w:r>
    </w:p>
    <w:p w14:paraId="2F1B2C80" w14:textId="77777777" w:rsidR="00D71172" w:rsidRPr="009627C6" w:rsidRDefault="00D71172" w:rsidP="004875C0">
      <w:pPr>
        <w:rPr>
          <w:sz w:val="20"/>
        </w:rPr>
      </w:pPr>
    </w:p>
    <w:p w14:paraId="027A6E2F" w14:textId="15FE1381" w:rsidR="00D71172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317EF3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14:paraId="0DDD58DD" w14:textId="77777777" w:rsidR="00F32CB3" w:rsidRPr="009627C6" w:rsidRDefault="00F32CB3" w:rsidP="00D71172">
      <w:pPr>
        <w:jc w:val="center"/>
        <w:rPr>
          <w:sz w:val="28"/>
        </w:rPr>
      </w:pPr>
    </w:p>
    <w:p w14:paraId="21CD0A10" w14:textId="77777777"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14:paraId="55D0B12E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476"/>
        <w:gridCol w:w="1855"/>
        <w:gridCol w:w="2678"/>
        <w:gridCol w:w="2341"/>
      </w:tblGrid>
      <w:tr w:rsidR="0059387E" w:rsidRPr="009627C6" w14:paraId="4B55F3AA" w14:textId="77777777" w:rsidTr="00013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45DEE68" w14:textId="77777777"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07F0E057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Verzija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BB999A9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Kratak</w:t>
            </w:r>
            <w:proofErr w:type="spellEnd"/>
            <w:r w:rsidRPr="009627C6">
              <w:rPr>
                <w:sz w:val="28"/>
              </w:rPr>
              <w:t xml:space="preserve"> </w:t>
            </w:r>
            <w:proofErr w:type="spellStart"/>
            <w:r w:rsidRPr="009627C6">
              <w:rPr>
                <w:sz w:val="28"/>
              </w:rPr>
              <w:t>opis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3291422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Autori</w:t>
            </w:r>
            <w:proofErr w:type="spellEnd"/>
          </w:p>
        </w:tc>
      </w:tr>
      <w:tr w:rsidR="0059387E" w:rsidRPr="009627C6" w14:paraId="558A36C0" w14:textId="77777777" w:rsidTr="0001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135C" w14:textId="1A8774A2" w:rsidR="0059387E" w:rsidRPr="009627C6" w:rsidRDefault="30CCC833" w:rsidP="00B002D8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12.3.2016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ACDC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62D4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27C6">
              <w:t>Inicijalna</w:t>
            </w:r>
            <w:proofErr w:type="spellEnd"/>
            <w:r w:rsidRPr="009627C6">
              <w:t xml:space="preserve"> </w:t>
            </w:r>
            <w:proofErr w:type="spellStart"/>
            <w:r w:rsidRPr="009627C6">
              <w:t>verzija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DD3" w14:textId="77777777" w:rsidR="0059387E" w:rsidRPr="009627C6" w:rsidRDefault="00A25F85" w:rsidP="00A25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Branislava</w:t>
            </w:r>
            <w:proofErr w:type="spellEnd"/>
            <w:r>
              <w:t xml:space="preserve"> </w:t>
            </w:r>
            <w:proofErr w:type="spellStart"/>
            <w:r>
              <w:t>Ivković</w:t>
            </w:r>
            <w:proofErr w:type="spellEnd"/>
          </w:p>
        </w:tc>
      </w:tr>
      <w:tr w:rsidR="0001392F" w:rsidRPr="009627C6" w14:paraId="416ABD10" w14:textId="77777777" w:rsidTr="00013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88CD" w14:textId="463DF119" w:rsidR="0001392F" w:rsidRPr="009627C6" w:rsidRDefault="0001392F" w:rsidP="0001392F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F64D" w14:textId="51571908" w:rsidR="0001392F" w:rsidRPr="009627C6" w:rsidRDefault="0001392F" w:rsidP="00013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A652" w14:textId="3DCF9219" w:rsidR="0001392F" w:rsidRPr="009627C6" w:rsidRDefault="0001392F" w:rsidP="00013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BC6C" w14:textId="5F24961B" w:rsidR="0001392F" w:rsidRPr="009627C6" w:rsidRDefault="0001392F" w:rsidP="00013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Branislava</w:t>
            </w:r>
            <w:proofErr w:type="spellEnd"/>
            <w:r>
              <w:t xml:space="preserve"> </w:t>
            </w:r>
            <w:proofErr w:type="spellStart"/>
            <w:r>
              <w:t>Ivković</w:t>
            </w:r>
            <w:proofErr w:type="spellEnd"/>
          </w:p>
        </w:tc>
      </w:tr>
      <w:tr w:rsidR="0001392F" w:rsidRPr="009627C6" w14:paraId="1E1608FA" w14:textId="77777777" w:rsidTr="0001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416A" w14:textId="77777777" w:rsidR="0001392F" w:rsidRPr="009627C6" w:rsidRDefault="0001392F" w:rsidP="0001392F">
            <w:pPr>
              <w:jc w:val="center"/>
              <w:rPr>
                <w:b w:val="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7933" w14:textId="77777777" w:rsidR="0001392F" w:rsidRPr="009627C6" w:rsidRDefault="0001392F" w:rsidP="00013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DF44" w14:textId="77777777" w:rsidR="0001392F" w:rsidRPr="009627C6" w:rsidRDefault="0001392F" w:rsidP="00013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007C" w14:textId="77777777" w:rsidR="0001392F" w:rsidRPr="009627C6" w:rsidRDefault="0001392F" w:rsidP="00013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73CE77" w14:textId="77777777" w:rsidR="00772D2E" w:rsidRPr="009627C6" w:rsidRDefault="00772D2E" w:rsidP="00B002D8">
      <w:pPr>
        <w:jc w:val="center"/>
        <w:rPr>
          <w:sz w:val="28"/>
        </w:rPr>
      </w:pPr>
    </w:p>
    <w:p w14:paraId="3B982801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51EC3565" w14:textId="77777777" w:rsidR="00340CE8" w:rsidRPr="009627C6" w:rsidRDefault="00340CE8" w:rsidP="004C7BA2">
      <w:pPr>
        <w:pStyle w:val="Heading5"/>
      </w:pPr>
      <w:r w:rsidRPr="009627C6"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14:paraId="74A2A2B2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6C62A140" w14:textId="77777777" w:rsidR="000819ED" w:rsidRDefault="001A7DFE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016" w:history="1">
            <w:r w:rsidR="000819ED" w:rsidRPr="00293170">
              <w:rPr>
                <w:rStyle w:val="Hyperlink"/>
                <w:noProof/>
              </w:rPr>
              <w:t>1</w:t>
            </w:r>
            <w:r w:rsidR="000819ED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0819ED" w:rsidRPr="00293170">
              <w:rPr>
                <w:rStyle w:val="Hyperlink"/>
                <w:noProof/>
              </w:rPr>
              <w:t>Uvod</w:t>
            </w:r>
            <w:r w:rsidR="000819ED">
              <w:rPr>
                <w:noProof/>
                <w:webHidden/>
              </w:rPr>
              <w:tab/>
            </w:r>
            <w:r w:rsidR="000819ED">
              <w:rPr>
                <w:noProof/>
                <w:webHidden/>
              </w:rPr>
              <w:fldChar w:fldCharType="begin"/>
            </w:r>
            <w:r w:rsidR="000819ED">
              <w:rPr>
                <w:noProof/>
                <w:webHidden/>
              </w:rPr>
              <w:instrText xml:space="preserve"> PAGEREF _Toc453981016 \h </w:instrText>
            </w:r>
            <w:r w:rsidR="000819ED">
              <w:rPr>
                <w:noProof/>
                <w:webHidden/>
              </w:rPr>
            </w:r>
            <w:r w:rsidR="000819ED">
              <w:rPr>
                <w:noProof/>
                <w:webHidden/>
              </w:rPr>
              <w:fldChar w:fldCharType="separate"/>
            </w:r>
            <w:r w:rsidR="000819ED">
              <w:rPr>
                <w:noProof/>
                <w:webHidden/>
              </w:rPr>
              <w:t>4</w:t>
            </w:r>
            <w:r w:rsidR="000819ED">
              <w:rPr>
                <w:noProof/>
                <w:webHidden/>
              </w:rPr>
              <w:fldChar w:fldCharType="end"/>
            </w:r>
          </w:hyperlink>
        </w:p>
        <w:p w14:paraId="1ED108D7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17" w:history="1">
            <w:r w:rsidRPr="00293170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EBDB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18" w:history="1">
            <w:r w:rsidRPr="00293170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22E7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19" w:history="1">
            <w:r w:rsidRPr="00293170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B271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20" w:history="1">
            <w:r w:rsidRPr="00293170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4736" w14:textId="77777777" w:rsidR="000819ED" w:rsidRDefault="000819ED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hyperlink w:anchor="_Toc453981021" w:history="1">
            <w:r w:rsidRPr="0029317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 xml:space="preserve">Scenario </w:t>
            </w:r>
            <w:r w:rsidRPr="00293170">
              <w:rPr>
                <w:rStyle w:val="Hyperlink"/>
                <w:noProof/>
                <w:lang w:val="sr-Latn-RS"/>
              </w:rPr>
              <w:t>Autorizacija</w:t>
            </w:r>
            <w:r w:rsidRPr="00293170">
              <w:rPr>
                <w:rStyle w:val="Hyperlink"/>
                <w:noProof/>
              </w:rPr>
              <w:t xml:space="preserve">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91E5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22" w:history="1">
            <w:r w:rsidRPr="00293170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EFA3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23" w:history="1">
            <w:r w:rsidRPr="00293170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F3FE" w14:textId="77777777" w:rsidR="000819ED" w:rsidRDefault="000819E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24" w:history="1">
            <w:r w:rsidRPr="00293170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Unos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1E75" w14:textId="77777777" w:rsidR="000819ED" w:rsidRDefault="000819E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25" w:history="1">
            <w:r w:rsidRPr="00293170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Validacija unetih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376A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26" w:history="1">
            <w:r w:rsidRPr="00293170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86DE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27" w:history="1">
            <w:r w:rsidRPr="00293170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D6AE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28" w:history="1">
            <w:r w:rsidRPr="00293170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977F" w14:textId="77777777" w:rsidR="000819ED" w:rsidRDefault="000819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029" w:history="1">
            <w:r w:rsidRPr="00293170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9317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3F5A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76F045F4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5F4D4AA9" w14:textId="77777777" w:rsidR="00275E2C" w:rsidRPr="009627C6" w:rsidRDefault="00275E2C" w:rsidP="008E60E9">
      <w:pPr>
        <w:pStyle w:val="Heading1"/>
      </w:pPr>
      <w:bookmarkStart w:id="2" w:name="_Toc453981016"/>
      <w:r w:rsidRPr="009627C6">
        <w:lastRenderedPageBreak/>
        <w:t>Uvod</w:t>
      </w:r>
      <w:bookmarkEnd w:id="1"/>
      <w:bookmarkEnd w:id="2"/>
    </w:p>
    <w:p w14:paraId="3B20566F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017"/>
      <w:proofErr w:type="spellStart"/>
      <w:r w:rsidRPr="009627C6">
        <w:t>Rezime</w:t>
      </w:r>
      <w:bookmarkEnd w:id="3"/>
      <w:bookmarkEnd w:id="4"/>
      <w:proofErr w:type="spellEnd"/>
    </w:p>
    <w:p w14:paraId="6AA3B8EB" w14:textId="61C7A79E" w:rsidR="00A25F85" w:rsidRPr="009627C6" w:rsidRDefault="00A30DBB" w:rsidP="00A25F85">
      <w:pPr>
        <w:ind w:left="576"/>
      </w:pPr>
      <w:bookmarkStart w:id="5" w:name="_Toc413588236"/>
      <w:proofErr w:type="spellStart"/>
      <w:r w:rsidRPr="009627C6">
        <w:t>Definisanje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="009627C6" w:rsidRPr="009627C6">
        <w:t xml:space="preserve"> </w:t>
      </w:r>
      <w:proofErr w:type="spellStart"/>
      <w:r w:rsidR="009627C6" w:rsidRPr="009627C6">
        <w:t>upotrebe</w:t>
      </w:r>
      <w:proofErr w:type="spellEnd"/>
      <w:r w:rsidR="009627C6" w:rsidRPr="009627C6">
        <w:t xml:space="preserve"> </w:t>
      </w:r>
      <w:proofErr w:type="spellStart"/>
      <w:r w:rsidR="00A25F85">
        <w:t>autori</w:t>
      </w:r>
      <w:proofErr w:type="spellEnd"/>
      <w:r w:rsidR="00A25F85">
        <w:rPr>
          <w:lang w:val="sr-Latn-RS"/>
        </w:rPr>
        <w:t>zacije svih vrsta</w:t>
      </w:r>
      <w:r w:rsidR="009627C6">
        <w:t xml:space="preserve"> </w:t>
      </w:r>
      <w:proofErr w:type="spellStart"/>
      <w:r w:rsidR="009627C6">
        <w:t>korisnika</w:t>
      </w:r>
      <w:proofErr w:type="spellEnd"/>
      <w:r w:rsidRPr="009627C6">
        <w:t xml:space="preserve">, </w:t>
      </w:r>
      <w:proofErr w:type="spellStart"/>
      <w:proofErr w:type="gramStart"/>
      <w:r w:rsidRPr="009627C6">
        <w:t>sa</w:t>
      </w:r>
      <w:proofErr w:type="spellEnd"/>
      <w:proofErr w:type="gramEnd"/>
      <w:r w:rsidRPr="009627C6">
        <w:t xml:space="preserve"> </w:t>
      </w:r>
      <w:proofErr w:type="spellStart"/>
      <w:r w:rsidRPr="009627C6">
        <w:t>odgovarajućim</w:t>
      </w:r>
      <w:proofErr w:type="spellEnd"/>
      <w:r w:rsidRPr="009627C6">
        <w:t xml:space="preserve"> </w:t>
      </w:r>
      <w:proofErr w:type="spellStart"/>
      <w:r w:rsidRPr="009627C6">
        <w:t>prototipom</w:t>
      </w:r>
      <w:proofErr w:type="spellEnd"/>
      <w:r w:rsidRPr="009627C6">
        <w:t>.</w:t>
      </w:r>
    </w:p>
    <w:p w14:paraId="29B56E62" w14:textId="77777777" w:rsidR="00275E2C" w:rsidRPr="009627C6" w:rsidRDefault="003F1141" w:rsidP="004E3DBE">
      <w:pPr>
        <w:pStyle w:val="Heading2"/>
      </w:pPr>
      <w:bookmarkStart w:id="6" w:name="_Toc453981018"/>
      <w:proofErr w:type="spellStart"/>
      <w:r w:rsidRPr="009627C6">
        <w:t>Namena</w:t>
      </w:r>
      <w:proofErr w:type="spellEnd"/>
      <w:r w:rsidRPr="009627C6">
        <w:t xml:space="preserve"> </w:t>
      </w:r>
      <w:proofErr w:type="spellStart"/>
      <w:r w:rsidRPr="009627C6">
        <w:t>dokumenta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="00275E2C" w:rsidRPr="009627C6">
        <w:t xml:space="preserve"> </w:t>
      </w:r>
      <w:proofErr w:type="spellStart"/>
      <w:r w:rsidR="00275E2C" w:rsidRPr="009627C6">
        <w:t>ciljne</w:t>
      </w:r>
      <w:proofErr w:type="spellEnd"/>
      <w:r w:rsidR="00275E2C" w:rsidRPr="009627C6">
        <w:t xml:space="preserve"> </w:t>
      </w:r>
      <w:proofErr w:type="spellStart"/>
      <w:r w:rsidR="00275E2C" w:rsidRPr="009627C6">
        <w:t>grupe</w:t>
      </w:r>
      <w:bookmarkEnd w:id="5"/>
      <w:bookmarkEnd w:id="6"/>
      <w:proofErr w:type="spellEnd"/>
    </w:p>
    <w:p w14:paraId="22503236" w14:textId="77777777" w:rsidR="00A30DBB" w:rsidRPr="009627C6" w:rsidRDefault="00A30DBB" w:rsidP="00A25F85">
      <w:pPr>
        <w:ind w:left="576"/>
      </w:pPr>
      <w:proofErr w:type="spellStart"/>
      <w:r w:rsidRPr="009627C6">
        <w:t>Dokument</w:t>
      </w:r>
      <w:proofErr w:type="spellEnd"/>
      <w:r w:rsidRPr="009627C6">
        <w:t xml:space="preserve"> </w:t>
      </w:r>
      <w:proofErr w:type="spellStart"/>
      <w:proofErr w:type="gramStart"/>
      <w:r w:rsidRPr="009627C6">
        <w:t>će</w:t>
      </w:r>
      <w:proofErr w:type="spellEnd"/>
      <w:proofErr w:type="gramEnd"/>
      <w:r w:rsidRPr="009627C6">
        <w:t xml:space="preserve">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svi</w:t>
      </w:r>
      <w:proofErr w:type="spellEnd"/>
      <w:r w:rsidRPr="009627C6">
        <w:t xml:space="preserve"> </w:t>
      </w:r>
      <w:proofErr w:type="spellStart"/>
      <w:r w:rsidRPr="009627C6">
        <w:t>članovi</w:t>
      </w:r>
      <w:proofErr w:type="spellEnd"/>
      <w:r w:rsidRPr="009627C6">
        <w:t xml:space="preserve"> </w:t>
      </w:r>
      <w:proofErr w:type="spellStart"/>
      <w:r w:rsidRPr="009627C6">
        <w:t>projektnog</w:t>
      </w:r>
      <w:proofErr w:type="spellEnd"/>
      <w:r w:rsidRPr="009627C6">
        <w:t xml:space="preserve"> </w:t>
      </w:r>
      <w:proofErr w:type="spellStart"/>
      <w:r w:rsidRPr="009627C6">
        <w:t>tima</w:t>
      </w:r>
      <w:proofErr w:type="spellEnd"/>
      <w:r w:rsidRPr="009627C6">
        <w:t xml:space="preserve"> u </w:t>
      </w:r>
      <w:proofErr w:type="spellStart"/>
      <w:r w:rsidRPr="009627C6">
        <w:t>razvoju</w:t>
      </w:r>
      <w:proofErr w:type="spellEnd"/>
      <w:r w:rsidRPr="009627C6">
        <w:t xml:space="preserve"> </w:t>
      </w:r>
      <w:proofErr w:type="spellStart"/>
      <w:r w:rsidRPr="009627C6">
        <w:t>projekta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testiranju</w:t>
      </w:r>
      <w:proofErr w:type="spellEnd"/>
      <w:r w:rsidR="00500AF9" w:rsidRPr="009627C6">
        <w:t>,</w:t>
      </w:r>
      <w:r w:rsidRPr="009627C6">
        <w:t xml:space="preserve"> a </w:t>
      </w:r>
      <w:proofErr w:type="spellStart"/>
      <w:r w:rsidRPr="009627C6">
        <w:t>može</w:t>
      </w:r>
      <w:proofErr w:type="spellEnd"/>
      <w:r w:rsidRPr="009627C6">
        <w:t xml:space="preserve"> se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pri</w:t>
      </w:r>
      <w:proofErr w:type="spellEnd"/>
      <w:r w:rsidRPr="009627C6">
        <w:t xml:space="preserve"> </w:t>
      </w:r>
      <w:proofErr w:type="spellStart"/>
      <w:r w:rsidRPr="009627C6">
        <w:t>pisanju</w:t>
      </w:r>
      <w:proofErr w:type="spellEnd"/>
      <w:r w:rsidRPr="009627C6">
        <w:t xml:space="preserve"> </w:t>
      </w:r>
      <w:proofErr w:type="spellStart"/>
      <w:r w:rsidRPr="009627C6">
        <w:t>uputstva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upotrebu</w:t>
      </w:r>
      <w:proofErr w:type="spellEnd"/>
      <w:r w:rsidRPr="009627C6">
        <w:t>.</w:t>
      </w:r>
    </w:p>
    <w:p w14:paraId="0EC1D326" w14:textId="77777777" w:rsidR="00474E66" w:rsidRPr="009627C6" w:rsidRDefault="00474E66" w:rsidP="00474E66">
      <w:pPr>
        <w:pStyle w:val="Heading2"/>
      </w:pPr>
      <w:bookmarkStart w:id="7" w:name="_Toc453981019"/>
      <w:r w:rsidRPr="009627C6">
        <w:t>Reference</w:t>
      </w:r>
      <w:bookmarkEnd w:id="7"/>
    </w:p>
    <w:p w14:paraId="434F786C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Projektni</w:t>
      </w:r>
      <w:proofErr w:type="spellEnd"/>
      <w:r w:rsidRPr="009627C6">
        <w:t xml:space="preserve"> </w:t>
      </w:r>
      <w:proofErr w:type="spellStart"/>
      <w:r w:rsidRPr="009627C6">
        <w:t>zadatak</w:t>
      </w:r>
      <w:proofErr w:type="spellEnd"/>
    </w:p>
    <w:p w14:paraId="3EBF16E5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Uputstvo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pisanje</w:t>
      </w:r>
      <w:proofErr w:type="spellEnd"/>
      <w:r w:rsidRPr="009627C6">
        <w:t xml:space="preserve"> </w:t>
      </w:r>
      <w:proofErr w:type="spellStart"/>
      <w:r w:rsidRPr="009627C6">
        <w:t>specifikacije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Pr="009627C6">
        <w:t xml:space="preserve"> </w:t>
      </w:r>
      <w:proofErr w:type="spellStart"/>
      <w:r w:rsidRPr="009627C6">
        <w:t>upotrebe</w:t>
      </w:r>
      <w:proofErr w:type="spellEnd"/>
      <w:r w:rsidRPr="009627C6">
        <w:t xml:space="preserve"> </w:t>
      </w:r>
      <w:proofErr w:type="spellStart"/>
      <w:r w:rsidRPr="009627C6">
        <w:t>funkcionalnosti</w:t>
      </w:r>
      <w:proofErr w:type="spellEnd"/>
    </w:p>
    <w:p w14:paraId="10462FB4" w14:textId="77777777" w:rsidR="00474E66" w:rsidRPr="009627C6" w:rsidRDefault="00474E66" w:rsidP="00474E66">
      <w:pPr>
        <w:pStyle w:val="Heading2"/>
      </w:pPr>
      <w:bookmarkStart w:id="8" w:name="_Toc453981020"/>
      <w:proofErr w:type="spellStart"/>
      <w:r w:rsidRPr="009627C6">
        <w:t>Otvorena</w:t>
      </w:r>
      <w:proofErr w:type="spellEnd"/>
      <w:r w:rsidRPr="009627C6">
        <w:t xml:space="preserve"> </w:t>
      </w:r>
      <w:proofErr w:type="spellStart"/>
      <w:r w:rsidRPr="009627C6">
        <w:t>pitanja</w:t>
      </w:r>
      <w:bookmarkEnd w:id="8"/>
      <w:proofErr w:type="spellEnd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3"/>
        <w:gridCol w:w="3810"/>
        <w:gridCol w:w="4267"/>
      </w:tblGrid>
      <w:tr w:rsidR="00A30DBB" w:rsidRPr="009627C6" w14:paraId="5BAE2D65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A90EB15" w14:textId="77777777"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Redni</w:t>
            </w:r>
            <w:proofErr w:type="spellEnd"/>
            <w:r w:rsidRPr="009627C6">
              <w:rPr>
                <w:sz w:val="28"/>
                <w:szCs w:val="28"/>
              </w:rPr>
              <w:t xml:space="preserve"> </w:t>
            </w:r>
            <w:proofErr w:type="spellStart"/>
            <w:r w:rsidRPr="009627C6">
              <w:rPr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17A6F4FB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69897998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Rešenje</w:t>
            </w:r>
            <w:proofErr w:type="spellEnd"/>
          </w:p>
        </w:tc>
      </w:tr>
      <w:tr w:rsidR="00A30DBB" w:rsidRPr="009627C6" w14:paraId="6DD40993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E2B6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CBA9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B903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134E3DA4" w14:textId="77777777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FE12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6DEA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823D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42D6A554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5D29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68F5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6296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C0D207" w14:textId="77777777" w:rsidR="00275E2C" w:rsidRPr="009627C6" w:rsidRDefault="00474E66" w:rsidP="008E60E9">
      <w:pPr>
        <w:pStyle w:val="Heading1"/>
      </w:pPr>
      <w:bookmarkStart w:id="9" w:name="_Toc453981021"/>
      <w:r w:rsidRPr="009627C6">
        <w:t xml:space="preserve">Scenario </w:t>
      </w:r>
      <w:r w:rsidR="00A25F85">
        <w:rPr>
          <w:lang w:val="sr-Latn-RS"/>
        </w:rPr>
        <w:t>Autorizacija</w:t>
      </w:r>
      <w:r w:rsidR="00CA7D36" w:rsidRPr="00CA7D36">
        <w:t xml:space="preserve"> korisnika</w:t>
      </w:r>
      <w:bookmarkEnd w:id="9"/>
    </w:p>
    <w:p w14:paraId="44E34407" w14:textId="77777777" w:rsidR="00474E66" w:rsidRPr="009627C6" w:rsidRDefault="00474E66" w:rsidP="00474E66">
      <w:pPr>
        <w:pStyle w:val="Heading2"/>
      </w:pPr>
      <w:bookmarkStart w:id="10" w:name="_Toc453981022"/>
      <w:proofErr w:type="spellStart"/>
      <w:r w:rsidRPr="009627C6">
        <w:t>Kratak</w:t>
      </w:r>
      <w:proofErr w:type="spellEnd"/>
      <w:r w:rsidRPr="009627C6">
        <w:t xml:space="preserve"> </w:t>
      </w:r>
      <w:proofErr w:type="spellStart"/>
      <w:r w:rsidRPr="009627C6">
        <w:t>opis</w:t>
      </w:r>
      <w:bookmarkEnd w:id="10"/>
      <w:proofErr w:type="spellEnd"/>
    </w:p>
    <w:p w14:paraId="0889FB02" w14:textId="77777777" w:rsidR="00474E66" w:rsidRPr="009627C6" w:rsidRDefault="00CA7D36" w:rsidP="00F4795A">
      <w:pPr>
        <w:ind w:left="576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A25F85">
        <w:t>ima</w:t>
      </w:r>
      <w:proofErr w:type="spellEnd"/>
      <w:r w:rsidR="00A25F85">
        <w:t xml:space="preserve"> </w:t>
      </w:r>
      <w:proofErr w:type="spellStart"/>
      <w:r w:rsidR="00A25F85">
        <w:t>nalog</w:t>
      </w:r>
      <w:proofErr w:type="spellEnd"/>
      <w:r w:rsidR="00A25F85">
        <w:t xml:space="preserve"> </w:t>
      </w:r>
      <w:proofErr w:type="spellStart"/>
      <w:proofErr w:type="gramStart"/>
      <w:r w:rsidR="00A25F85">
        <w:t>na</w:t>
      </w:r>
      <w:proofErr w:type="spellEnd"/>
      <w:proofErr w:type="gramEnd"/>
      <w:r w:rsidR="00A25F85">
        <w:t xml:space="preserve"> </w:t>
      </w:r>
      <w:proofErr w:type="spellStart"/>
      <w:r w:rsidR="00A25F85">
        <w:t>sajtu</w:t>
      </w:r>
      <w:proofErr w:type="spellEnd"/>
      <w:r>
        <w:t xml:space="preserve">, </w:t>
      </w:r>
      <w:proofErr w:type="spellStart"/>
      <w:r>
        <w:t>može</w:t>
      </w:r>
      <w:proofErr w:type="spellEnd"/>
      <w:r>
        <w:t xml:space="preserve"> </w:t>
      </w:r>
      <w:r w:rsidR="00A25F85">
        <w:t xml:space="preserve">da se </w:t>
      </w:r>
      <w:proofErr w:type="spellStart"/>
      <w:r w:rsidR="00A25F85">
        <w:t>uloguje</w:t>
      </w:r>
      <w:proofErr w:type="spellEnd"/>
      <w:r w:rsidR="00A25F85">
        <w:t xml:space="preserve"> </w:t>
      </w:r>
      <w:proofErr w:type="spellStart"/>
      <w:r w:rsidR="00A25F85">
        <w:t>unošenjem</w:t>
      </w:r>
      <w:proofErr w:type="spellEnd"/>
      <w:r w:rsidR="00A25F85">
        <w:t xml:space="preserve"> </w:t>
      </w:r>
      <w:proofErr w:type="spellStart"/>
      <w:r w:rsidR="00A25F85">
        <w:t>odgov</w:t>
      </w:r>
      <w:r w:rsidR="00FE5FDF">
        <w:t>arajućih</w:t>
      </w:r>
      <w:proofErr w:type="spellEnd"/>
      <w:r w:rsidR="00FE5FDF">
        <w:t xml:space="preserve"> </w:t>
      </w:r>
      <w:proofErr w:type="spellStart"/>
      <w:r w:rsidR="00FE5FDF">
        <w:t>podataka</w:t>
      </w:r>
      <w:proofErr w:type="spellEnd"/>
      <w:r w:rsidR="00FE5FDF">
        <w:t xml:space="preserve"> (username </w:t>
      </w:r>
      <w:proofErr w:type="spellStart"/>
      <w:r w:rsidR="00FE5FDF">
        <w:t>i</w:t>
      </w:r>
      <w:proofErr w:type="spellEnd"/>
      <w:r w:rsidR="00FE5FDF">
        <w:t xml:space="preserve"> password)</w:t>
      </w:r>
      <w:r>
        <w:t xml:space="preserve">. Ti </w:t>
      </w:r>
      <w:proofErr w:type="spellStart"/>
      <w:r>
        <w:t>podaci</w:t>
      </w:r>
      <w:proofErr w:type="spellEnd"/>
      <w:r>
        <w:t xml:space="preserve"> </w:t>
      </w:r>
      <w:r w:rsidR="00FE5FDF">
        <w:t xml:space="preserve">se </w:t>
      </w:r>
      <w:proofErr w:type="spellStart"/>
      <w:r w:rsidR="00FE5FDF">
        <w:t>proveravaju</w:t>
      </w:r>
      <w:proofErr w:type="spellEnd"/>
      <w:r w:rsidR="00FE5FDF">
        <w:t xml:space="preserve"> u </w:t>
      </w:r>
      <w:proofErr w:type="spellStart"/>
      <w:r w:rsidR="00FE5FDF">
        <w:t>bazi</w:t>
      </w:r>
      <w:proofErr w:type="spellEnd"/>
      <w:r w:rsidR="00FE5FDF">
        <w:t xml:space="preserve"> </w:t>
      </w:r>
      <w:proofErr w:type="spellStart"/>
      <w:r w:rsidR="00FE5FDF">
        <w:t>podataka</w:t>
      </w:r>
      <w:proofErr w:type="spellEnd"/>
      <w:r w:rsidR="00FE5FDF">
        <w:t xml:space="preserve"> </w:t>
      </w:r>
      <w:proofErr w:type="spellStart"/>
      <w:r w:rsidR="00FE5FDF">
        <w:t>i</w:t>
      </w:r>
      <w:proofErr w:type="spellEnd"/>
      <w:r w:rsidR="00FE5FDF">
        <w:t xml:space="preserve"> </w:t>
      </w:r>
      <w:proofErr w:type="spellStart"/>
      <w:r w:rsidR="00FE5FDF">
        <w:t>ukoliko</w:t>
      </w:r>
      <w:proofErr w:type="spellEnd"/>
      <w:r w:rsidR="00FE5FDF">
        <w:t xml:space="preserve"> </w:t>
      </w:r>
      <w:proofErr w:type="spellStart"/>
      <w:r w:rsidR="00FE5FDF">
        <w:t>korisnik</w:t>
      </w:r>
      <w:proofErr w:type="spellEnd"/>
      <w:r w:rsidR="00FE5FDF">
        <w:t xml:space="preserve"> </w:t>
      </w:r>
      <w:proofErr w:type="spellStart"/>
      <w:r w:rsidR="00FE5FDF">
        <w:t>postoji</w:t>
      </w:r>
      <w:proofErr w:type="spellEnd"/>
      <w:r w:rsidR="00FE5FDF">
        <w:t xml:space="preserve"> </w:t>
      </w:r>
      <w:proofErr w:type="spellStart"/>
      <w:r w:rsidR="00FE5FDF">
        <w:t>i</w:t>
      </w:r>
      <w:proofErr w:type="spellEnd"/>
      <w:r w:rsidR="00FE5FDF">
        <w:t xml:space="preserve"> </w:t>
      </w:r>
      <w:proofErr w:type="spellStart"/>
      <w:r w:rsidR="000A0FFD">
        <w:t>podaci</w:t>
      </w:r>
      <w:proofErr w:type="spellEnd"/>
      <w:r w:rsidR="000A0FFD">
        <w:t xml:space="preserve"> </w:t>
      </w:r>
      <w:proofErr w:type="spellStart"/>
      <w:r w:rsidR="000A0FFD">
        <w:t>su</w:t>
      </w:r>
      <w:proofErr w:type="spellEnd"/>
      <w:r w:rsidR="000A0FFD">
        <w:t xml:space="preserve"> </w:t>
      </w:r>
      <w:proofErr w:type="spellStart"/>
      <w:r w:rsidR="000A0FFD">
        <w:t>ispravno</w:t>
      </w:r>
      <w:proofErr w:type="spellEnd"/>
      <w:r w:rsidR="000A0FFD">
        <w:t xml:space="preserve"> </w:t>
      </w:r>
      <w:proofErr w:type="spellStart"/>
      <w:r w:rsidR="000A0FFD">
        <w:t>u</w:t>
      </w:r>
      <w:r w:rsidR="00DA417F">
        <w:t>neti</w:t>
      </w:r>
      <w:proofErr w:type="spellEnd"/>
      <w:r w:rsidR="00DA417F">
        <w:t xml:space="preserve">, </w:t>
      </w:r>
      <w:proofErr w:type="spellStart"/>
      <w:r w:rsidR="00DA417F">
        <w:t>preusmerava</w:t>
      </w:r>
      <w:proofErr w:type="spellEnd"/>
      <w:r w:rsidR="00DA417F">
        <w:t xml:space="preserve"> se </w:t>
      </w:r>
      <w:proofErr w:type="spellStart"/>
      <w:proofErr w:type="gramStart"/>
      <w:r w:rsidR="00DA417F">
        <w:t>na</w:t>
      </w:r>
      <w:proofErr w:type="spellEnd"/>
      <w:proofErr w:type="gramEnd"/>
      <w:r w:rsidR="00DA417F">
        <w:t xml:space="preserve"> home page.</w:t>
      </w:r>
    </w:p>
    <w:p w14:paraId="056BB34A" w14:textId="77777777" w:rsidR="00A30DBB" w:rsidRPr="009627C6" w:rsidRDefault="00C70BD2" w:rsidP="00A30DBB">
      <w:pPr>
        <w:pStyle w:val="Heading2"/>
      </w:pPr>
      <w:bookmarkStart w:id="11" w:name="_Toc453981023"/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A30DBB" w:rsidRPr="009627C6">
        <w:t>ok</w:t>
      </w:r>
      <w:proofErr w:type="spellEnd"/>
      <w:r w:rsidR="00A30DBB" w:rsidRPr="009627C6">
        <w:t xml:space="preserve"> </w:t>
      </w:r>
      <w:proofErr w:type="spellStart"/>
      <w:r w:rsidR="00A30DBB" w:rsidRPr="009627C6">
        <w:t>događaja</w:t>
      </w:r>
      <w:bookmarkEnd w:id="11"/>
      <w:proofErr w:type="spellEnd"/>
    </w:p>
    <w:p w14:paraId="057F78DC" w14:textId="77777777" w:rsidR="004D4D11" w:rsidRPr="00CA7D36" w:rsidRDefault="004D4D11" w:rsidP="00F4795A">
      <w:pPr>
        <w:shd w:val="clear" w:color="auto" w:fill="FFFFFF" w:themeFill="background1"/>
        <w:ind w:left="576"/>
      </w:pPr>
      <w:r w:rsidRPr="00CA7D36">
        <w:t xml:space="preserve">U </w:t>
      </w:r>
      <w:proofErr w:type="spellStart"/>
      <w:r w:rsidRPr="00CA7D36">
        <w:t>ovom</w:t>
      </w:r>
      <w:proofErr w:type="spellEnd"/>
      <w:r w:rsidRPr="00CA7D36">
        <w:t xml:space="preserve"> </w:t>
      </w:r>
      <w:proofErr w:type="spellStart"/>
      <w:r w:rsidRPr="00CA7D36">
        <w:t>odeljku</w:t>
      </w:r>
      <w:proofErr w:type="spellEnd"/>
      <w:r w:rsidRPr="00CA7D36">
        <w:t xml:space="preserve"> se </w:t>
      </w:r>
      <w:proofErr w:type="spellStart"/>
      <w:r w:rsidRPr="00CA7D36">
        <w:t>opisuju</w:t>
      </w:r>
      <w:proofErr w:type="spellEnd"/>
      <w:r w:rsidRPr="00CA7D36">
        <w:t xml:space="preserve"> </w:t>
      </w:r>
      <w:proofErr w:type="spellStart"/>
      <w:r w:rsidRPr="00CA7D36">
        <w:t>glavni</w:t>
      </w:r>
      <w:proofErr w:type="spellEnd"/>
      <w:r w:rsidRPr="00CA7D36">
        <w:t xml:space="preserve"> </w:t>
      </w:r>
      <w:proofErr w:type="spellStart"/>
      <w:r w:rsidRPr="00CA7D36">
        <w:t>uspešni</w:t>
      </w:r>
      <w:proofErr w:type="spellEnd"/>
      <w:r w:rsidRPr="00CA7D36">
        <w:t xml:space="preserve"> scenario (</w:t>
      </w:r>
      <w:proofErr w:type="spellStart"/>
      <w:r w:rsidRPr="00CA7D36">
        <w:t>niz</w:t>
      </w:r>
      <w:proofErr w:type="spellEnd"/>
      <w:r w:rsidRPr="00CA7D36">
        <w:t xml:space="preserve"> </w:t>
      </w:r>
      <w:proofErr w:type="spellStart"/>
      <w:r w:rsidRPr="00CA7D36">
        <w:t>akcija</w:t>
      </w:r>
      <w:proofErr w:type="spellEnd"/>
      <w:r w:rsidRPr="00CA7D36">
        <w:t xml:space="preserve">) </w:t>
      </w:r>
      <w:proofErr w:type="spellStart"/>
      <w:r w:rsidRPr="00CA7D36">
        <w:t>interakcije</w:t>
      </w:r>
      <w:proofErr w:type="spellEnd"/>
      <w:r w:rsidRPr="00CA7D36">
        <w:t xml:space="preserve"> </w:t>
      </w:r>
      <w:proofErr w:type="spellStart"/>
      <w:r w:rsidRPr="00CA7D36">
        <w:t>korisnika</w:t>
      </w:r>
      <w:proofErr w:type="spellEnd"/>
      <w:r w:rsidRPr="00CA7D36">
        <w:t xml:space="preserve"> </w:t>
      </w:r>
      <w:proofErr w:type="spellStart"/>
      <w:proofErr w:type="gramStart"/>
      <w:r w:rsidRPr="00CA7D36">
        <w:t>sa</w:t>
      </w:r>
      <w:proofErr w:type="spellEnd"/>
      <w:proofErr w:type="gramEnd"/>
      <w:r w:rsidRPr="00CA7D36">
        <w:t xml:space="preserve"> </w:t>
      </w:r>
      <w:proofErr w:type="spellStart"/>
      <w:r w:rsidRPr="00CA7D36">
        <w:t>aplikacijom</w:t>
      </w:r>
      <w:proofErr w:type="spellEnd"/>
      <w:r w:rsidRPr="00CA7D36">
        <w:t xml:space="preserve">. </w:t>
      </w:r>
      <w:proofErr w:type="spellStart"/>
      <w:r w:rsidRPr="00CA7D36">
        <w:t>Takođe</w:t>
      </w:r>
      <w:proofErr w:type="spellEnd"/>
      <w:r w:rsidRPr="00CA7D36">
        <w:t xml:space="preserve"> je </w:t>
      </w:r>
      <w:proofErr w:type="spellStart"/>
      <w:r w:rsidRPr="00CA7D36">
        <w:t>moguće</w:t>
      </w:r>
      <w:proofErr w:type="spellEnd"/>
      <w:r w:rsidRPr="00CA7D36">
        <w:t xml:space="preserve"> </w:t>
      </w:r>
      <w:proofErr w:type="spellStart"/>
      <w:r w:rsidRPr="00CA7D36">
        <w:t>navesti</w:t>
      </w:r>
      <w:proofErr w:type="spellEnd"/>
      <w:r w:rsidRPr="00CA7D36">
        <w:t xml:space="preserve"> </w:t>
      </w:r>
      <w:proofErr w:type="spellStart"/>
      <w:r w:rsidRPr="00CA7D36">
        <w:t>i</w:t>
      </w:r>
      <w:proofErr w:type="spellEnd"/>
      <w:r w:rsidRPr="00CA7D36">
        <w:t xml:space="preserve"> </w:t>
      </w:r>
      <w:proofErr w:type="spellStart"/>
      <w:r w:rsidRPr="00CA7D36">
        <w:t>više</w:t>
      </w:r>
      <w:proofErr w:type="spellEnd"/>
      <w:r w:rsidRPr="00CA7D36">
        <w:t xml:space="preserve"> </w:t>
      </w:r>
      <w:proofErr w:type="spellStart"/>
      <w:r w:rsidRPr="00CA7D36">
        <w:t>alternativnih</w:t>
      </w:r>
      <w:proofErr w:type="spellEnd"/>
      <w:r w:rsidRPr="00CA7D36">
        <w:t xml:space="preserve"> </w:t>
      </w:r>
      <w:proofErr w:type="spellStart"/>
      <w:r w:rsidRPr="00CA7D36">
        <w:t>scenarija</w:t>
      </w:r>
      <w:proofErr w:type="spellEnd"/>
      <w:r w:rsidRPr="00CA7D36">
        <w:t xml:space="preserve"> (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primer, </w:t>
      </w:r>
      <w:proofErr w:type="spellStart"/>
      <w:r w:rsidRPr="00CA7D36">
        <w:t>kada</w:t>
      </w:r>
      <w:proofErr w:type="spellEnd"/>
      <w:r w:rsidRPr="00CA7D36">
        <w:t xml:space="preserve"> </w:t>
      </w:r>
      <w:proofErr w:type="spellStart"/>
      <w:r w:rsidRPr="00CA7D36">
        <w:t>dolazi</w:t>
      </w:r>
      <w:proofErr w:type="spellEnd"/>
      <w:r w:rsidRPr="00CA7D36">
        <w:t xml:space="preserve"> do </w:t>
      </w:r>
      <w:proofErr w:type="spellStart"/>
      <w:r w:rsidRPr="00CA7D36">
        <w:t>različitih</w:t>
      </w:r>
      <w:proofErr w:type="spellEnd"/>
      <w:r w:rsidRPr="00CA7D36">
        <w:t xml:space="preserve"> </w:t>
      </w:r>
      <w:proofErr w:type="spellStart"/>
      <w:r w:rsidRPr="00CA7D36">
        <w:t>vrsta</w:t>
      </w:r>
      <w:proofErr w:type="spellEnd"/>
      <w:r w:rsidRPr="00CA7D36">
        <w:t xml:space="preserve"> </w:t>
      </w:r>
      <w:proofErr w:type="spellStart"/>
      <w:r w:rsidRPr="00CA7D36">
        <w:t>grešaka</w:t>
      </w:r>
      <w:proofErr w:type="spellEnd"/>
      <w:r w:rsidRPr="00CA7D36">
        <w:t xml:space="preserve">). </w:t>
      </w:r>
      <w:proofErr w:type="spellStart"/>
      <w:r w:rsidRPr="00CA7D36">
        <w:t>Jedan</w:t>
      </w:r>
      <w:proofErr w:type="spellEnd"/>
      <w:r w:rsidRPr="00CA7D36">
        <w:t xml:space="preserve"> scenario </w:t>
      </w:r>
      <w:proofErr w:type="spellStart"/>
      <w:r w:rsidRPr="00CA7D36">
        <w:t>mora</w:t>
      </w:r>
      <w:proofErr w:type="spellEnd"/>
      <w:r w:rsidRPr="00CA7D36">
        <w:t xml:space="preserve"> </w:t>
      </w:r>
      <w:proofErr w:type="spellStart"/>
      <w:r w:rsidRPr="00CA7D36">
        <w:t>imati</w:t>
      </w:r>
      <w:proofErr w:type="spellEnd"/>
      <w:r w:rsidRPr="00CA7D36">
        <w:t xml:space="preserve"> </w:t>
      </w:r>
      <w:proofErr w:type="spellStart"/>
      <w:r w:rsidRPr="00CA7D36">
        <w:t>jedinstveni</w:t>
      </w:r>
      <w:proofErr w:type="spellEnd"/>
      <w:r w:rsidRPr="00CA7D36">
        <w:t xml:space="preserve"> </w:t>
      </w:r>
      <w:proofErr w:type="spellStart"/>
      <w:r w:rsidRPr="00CA7D36">
        <w:t>tok</w:t>
      </w:r>
      <w:proofErr w:type="spellEnd"/>
      <w:r w:rsidRPr="00CA7D36">
        <w:t xml:space="preserve">, 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</w:t>
      </w:r>
      <w:proofErr w:type="spellStart"/>
      <w:r w:rsidRPr="00CA7D36">
        <w:t>svim</w:t>
      </w:r>
      <w:proofErr w:type="spellEnd"/>
      <w:r w:rsidRPr="00CA7D36">
        <w:t xml:space="preserve"> </w:t>
      </w:r>
      <w:proofErr w:type="spellStart"/>
      <w:r w:rsidRPr="00CA7D36">
        <w:t>mestima</w:t>
      </w:r>
      <w:proofErr w:type="spellEnd"/>
      <w:r w:rsidRPr="00CA7D36">
        <w:t xml:space="preserve"> "</w:t>
      </w:r>
      <w:proofErr w:type="spellStart"/>
      <w:r w:rsidRPr="00CA7D36">
        <w:t>grananja</w:t>
      </w:r>
      <w:proofErr w:type="spellEnd"/>
      <w:r w:rsidRPr="00CA7D36">
        <w:t xml:space="preserve">", </w:t>
      </w:r>
      <w:proofErr w:type="spellStart"/>
      <w:r w:rsidRPr="00CA7D36">
        <w:t>tj</w:t>
      </w:r>
      <w:proofErr w:type="spellEnd"/>
      <w:r w:rsidRPr="00CA7D36">
        <w:t xml:space="preserve">. </w:t>
      </w:r>
      <w:proofErr w:type="spellStart"/>
      <w:proofErr w:type="gramStart"/>
      <w:r w:rsidRPr="00CA7D36">
        <w:t>tačkama</w:t>
      </w:r>
      <w:proofErr w:type="spellEnd"/>
      <w:proofErr w:type="gramEnd"/>
      <w:r w:rsidRPr="00CA7D36">
        <w:t xml:space="preserve"> u </w:t>
      </w:r>
      <w:proofErr w:type="spellStart"/>
      <w:r w:rsidRPr="00CA7D36">
        <w:t>scenariju</w:t>
      </w:r>
      <w:proofErr w:type="spellEnd"/>
      <w:r w:rsidRPr="00CA7D36">
        <w:t xml:space="preserve"> </w:t>
      </w:r>
      <w:proofErr w:type="spellStart"/>
      <w:r w:rsidRPr="00CA7D36">
        <w:t>gde</w:t>
      </w:r>
      <w:proofErr w:type="spellEnd"/>
      <w:r w:rsidRPr="00CA7D36">
        <w:t xml:space="preserve"> </w:t>
      </w:r>
      <w:proofErr w:type="spellStart"/>
      <w:r w:rsidRPr="00CA7D36">
        <w:t>postoji</w:t>
      </w:r>
      <w:proofErr w:type="spellEnd"/>
      <w:r w:rsidRPr="00CA7D36">
        <w:t xml:space="preserve"> </w:t>
      </w:r>
      <w:proofErr w:type="spellStart"/>
      <w:r w:rsidRPr="00CA7D36">
        <w:t>neki</w:t>
      </w:r>
      <w:proofErr w:type="spellEnd"/>
      <w:r w:rsidRPr="00CA7D36">
        <w:t xml:space="preserve"> </w:t>
      </w:r>
      <w:proofErr w:type="spellStart"/>
      <w:r w:rsidRPr="00CA7D36">
        <w:t>izbor</w:t>
      </w:r>
      <w:proofErr w:type="spellEnd"/>
      <w:r w:rsidRPr="00CA7D36">
        <w:t xml:space="preserve">, </w:t>
      </w:r>
      <w:proofErr w:type="spellStart"/>
      <w:r w:rsidRPr="00CA7D36">
        <w:t>mora</w:t>
      </w:r>
      <w:proofErr w:type="spellEnd"/>
      <w:r w:rsidRPr="00CA7D36">
        <w:t xml:space="preserve"> se </w:t>
      </w:r>
      <w:proofErr w:type="spellStart"/>
      <w:r w:rsidRPr="00CA7D36">
        <w:t>izabrati</w:t>
      </w:r>
      <w:proofErr w:type="spellEnd"/>
      <w:r w:rsidRPr="00CA7D36">
        <w:t xml:space="preserve"> </w:t>
      </w:r>
      <w:proofErr w:type="spellStart"/>
      <w:r w:rsidRPr="00CA7D36">
        <w:t>jedna</w:t>
      </w:r>
      <w:proofErr w:type="spellEnd"/>
      <w:r w:rsidRPr="00CA7D36">
        <w:t xml:space="preserve"> </w:t>
      </w:r>
      <w:proofErr w:type="spellStart"/>
      <w:r w:rsidRPr="00CA7D36">
        <w:t>alternativa</w:t>
      </w:r>
      <w:proofErr w:type="spellEnd"/>
      <w:r w:rsidRPr="00CA7D36">
        <w:t xml:space="preserve">, a </w:t>
      </w:r>
      <w:proofErr w:type="spellStart"/>
      <w:r w:rsidRPr="00CA7D36">
        <w:t>ostale</w:t>
      </w:r>
      <w:proofErr w:type="spellEnd"/>
      <w:r w:rsidRPr="00CA7D36">
        <w:t xml:space="preserve"> </w:t>
      </w:r>
      <w:proofErr w:type="spellStart"/>
      <w:r w:rsidRPr="00CA7D36">
        <w:t>po</w:t>
      </w:r>
      <w:proofErr w:type="spellEnd"/>
      <w:r w:rsidRPr="00CA7D36">
        <w:t xml:space="preserve"> </w:t>
      </w:r>
      <w:proofErr w:type="spellStart"/>
      <w:r w:rsidRPr="00CA7D36">
        <w:t>potrebi</w:t>
      </w:r>
      <w:proofErr w:type="spellEnd"/>
      <w:r w:rsidRPr="00CA7D36">
        <w:t xml:space="preserve"> </w:t>
      </w:r>
      <w:proofErr w:type="spellStart"/>
      <w:r w:rsidRPr="00CA7D36">
        <w:t>opisati</w:t>
      </w:r>
      <w:proofErr w:type="spellEnd"/>
      <w:r w:rsidRPr="00CA7D36">
        <w:t xml:space="preserve"> u </w:t>
      </w:r>
      <w:proofErr w:type="spellStart"/>
      <w:r w:rsidRPr="00CA7D36">
        <w:t>dodatnim</w:t>
      </w:r>
      <w:proofErr w:type="spellEnd"/>
      <w:r w:rsidRPr="00CA7D36">
        <w:t xml:space="preserve"> </w:t>
      </w:r>
      <w:proofErr w:type="spellStart"/>
      <w:r w:rsidRPr="00CA7D36">
        <w:t>scenarijima</w:t>
      </w:r>
      <w:proofErr w:type="spellEnd"/>
      <w:r w:rsidRPr="00CA7D36">
        <w:t>.</w:t>
      </w:r>
    </w:p>
    <w:p w14:paraId="3188FB42" w14:textId="77777777" w:rsidR="00A30DBB" w:rsidRPr="009627C6" w:rsidRDefault="00CA7D36" w:rsidP="00A30DBB">
      <w:pPr>
        <w:pStyle w:val="Heading3"/>
      </w:pPr>
      <w:bookmarkStart w:id="12" w:name="_Toc453981024"/>
      <w:proofErr w:type="spellStart"/>
      <w:r>
        <w:lastRenderedPageBreak/>
        <w:t>Unos</w:t>
      </w:r>
      <w:proofErr w:type="spellEnd"/>
      <w:r>
        <w:t xml:space="preserve"> </w:t>
      </w:r>
      <w:proofErr w:type="spellStart"/>
      <w:r w:rsidR="00D00718">
        <w:t>podataka</w:t>
      </w:r>
      <w:bookmarkEnd w:id="12"/>
      <w:proofErr w:type="spellEnd"/>
    </w:p>
    <w:p w14:paraId="1D9364D3" w14:textId="77777777" w:rsidR="00A30DBB" w:rsidRPr="009627C6" w:rsidRDefault="00690BE5" w:rsidP="00A30DBB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r w:rsidR="00CA7D36">
        <w:t xml:space="preserve">da </w:t>
      </w:r>
      <w:proofErr w:type="spellStart"/>
      <w:r w:rsidR="00CA7D36">
        <w:t>unese</w:t>
      </w:r>
      <w:proofErr w:type="spellEnd"/>
      <w:r w:rsidR="00CA7D36"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 w:rsidR="00D00718">
        <w:t xml:space="preserve"> </w:t>
      </w:r>
      <w:proofErr w:type="spellStart"/>
      <w:r w:rsidR="00D00718">
        <w:t>i</w:t>
      </w:r>
      <w:proofErr w:type="spellEnd"/>
      <w:r w:rsidR="00D00718">
        <w:t xml:space="preserve"> </w:t>
      </w:r>
      <w:proofErr w:type="spellStart"/>
      <w:r w:rsidR="00D00718">
        <w:t>lozinku</w:t>
      </w:r>
      <w:proofErr w:type="spellEnd"/>
      <w:r>
        <w:t>.</w:t>
      </w:r>
    </w:p>
    <w:p w14:paraId="7F4239D8" w14:textId="77777777" w:rsidR="00A30DBB" w:rsidRPr="009627C6" w:rsidRDefault="00340677" w:rsidP="00A30DBB">
      <w:pPr>
        <w:pStyle w:val="Heading3"/>
      </w:pPr>
      <w:bookmarkStart w:id="13" w:name="_Toc453981025"/>
      <w:proofErr w:type="spellStart"/>
      <w:r>
        <w:t>Validacija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bookmarkEnd w:id="13"/>
      <w:proofErr w:type="spellEnd"/>
    </w:p>
    <w:p w14:paraId="2D63994F" w14:textId="0B5914EC" w:rsidR="00F4795A" w:rsidRDefault="00340677" w:rsidP="00340677">
      <w:pPr>
        <w:ind w:left="720"/>
      </w:pP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Login se </w:t>
      </w:r>
      <w:proofErr w:type="spellStart"/>
      <w:r>
        <w:t>proveravaju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14:paraId="54ABB5D2" w14:textId="77777777" w:rsidR="00340677" w:rsidRDefault="00340677" w:rsidP="00340677">
      <w:pPr>
        <w:ind w:left="720"/>
      </w:pPr>
    </w:p>
    <w:p w14:paraId="28537808" w14:textId="77777777" w:rsidR="00F4795A" w:rsidRDefault="00F4795A" w:rsidP="00F4795A">
      <w:pPr>
        <w:pStyle w:val="Heading2"/>
      </w:pPr>
      <w:bookmarkStart w:id="14" w:name="_Toc453981026"/>
      <w:proofErr w:type="spellStart"/>
      <w:r>
        <w:t>Proširenja</w:t>
      </w:r>
      <w:bookmarkEnd w:id="14"/>
      <w:proofErr w:type="spellEnd"/>
    </w:p>
    <w:p w14:paraId="50F46F15" w14:textId="77777777" w:rsidR="00F4795A" w:rsidRDefault="00F4795A" w:rsidP="00F4795A">
      <w:pPr>
        <w:ind w:firstLine="576"/>
        <w:rPr>
          <w:b/>
        </w:rPr>
      </w:pPr>
      <w:r w:rsidRPr="00F4795A">
        <w:rPr>
          <w:b/>
        </w:rPr>
        <w:t>2.2.</w:t>
      </w:r>
      <w:r w:rsidR="00D00718">
        <w:rPr>
          <w:b/>
        </w:rPr>
        <w:t>2</w:t>
      </w:r>
      <w:proofErr w:type="gramStart"/>
      <w:r w:rsidRPr="00F4795A">
        <w:rPr>
          <w:b/>
        </w:rPr>
        <w:t>.a</w:t>
      </w:r>
      <w:proofErr w:type="gramEnd"/>
      <w:r>
        <w:rPr>
          <w:b/>
        </w:rPr>
        <w:t xml:space="preserve"> </w:t>
      </w:r>
      <w:r>
        <w:rPr>
          <w:b/>
        </w:rPr>
        <w:tab/>
      </w:r>
      <w:proofErr w:type="spellStart"/>
      <w:r w:rsidR="00340677">
        <w:rPr>
          <w:b/>
        </w:rPr>
        <w:t>Korisničko</w:t>
      </w:r>
      <w:proofErr w:type="spellEnd"/>
      <w:r w:rsidR="00340677">
        <w:rPr>
          <w:b/>
        </w:rPr>
        <w:t xml:space="preserve"> </w:t>
      </w:r>
      <w:proofErr w:type="spellStart"/>
      <w:r w:rsidR="00340677">
        <w:rPr>
          <w:b/>
        </w:rPr>
        <w:t>ime</w:t>
      </w:r>
      <w:proofErr w:type="spellEnd"/>
      <w:r w:rsidR="00340677">
        <w:rPr>
          <w:b/>
        </w:rPr>
        <w:t xml:space="preserve"> </w:t>
      </w:r>
      <w:proofErr w:type="spellStart"/>
      <w:r w:rsidR="00340677">
        <w:rPr>
          <w:b/>
        </w:rPr>
        <w:t>ne</w:t>
      </w:r>
      <w:proofErr w:type="spellEnd"/>
      <w:r w:rsidR="00340677">
        <w:rPr>
          <w:b/>
        </w:rPr>
        <w:t xml:space="preserve"> </w:t>
      </w:r>
      <w:proofErr w:type="spellStart"/>
      <w:r w:rsidR="00340677">
        <w:rPr>
          <w:b/>
        </w:rPr>
        <w:t>postoji</w:t>
      </w:r>
      <w:proofErr w:type="spellEnd"/>
      <w:r w:rsidR="00340677">
        <w:rPr>
          <w:b/>
        </w:rPr>
        <w:t xml:space="preserve"> u </w:t>
      </w:r>
      <w:proofErr w:type="spellStart"/>
      <w:r w:rsidR="00340677">
        <w:rPr>
          <w:b/>
        </w:rPr>
        <w:t>bazi</w:t>
      </w:r>
      <w:proofErr w:type="spellEnd"/>
      <w:r w:rsidR="00340677">
        <w:rPr>
          <w:b/>
        </w:rPr>
        <w:t xml:space="preserve"> </w:t>
      </w:r>
      <w:proofErr w:type="spellStart"/>
      <w:r w:rsidR="00340677">
        <w:rPr>
          <w:b/>
        </w:rPr>
        <w:t>podataka</w:t>
      </w:r>
      <w:proofErr w:type="spellEnd"/>
    </w:p>
    <w:p w14:paraId="2836C703" w14:textId="77777777" w:rsidR="00F4795A" w:rsidRDefault="00F4795A" w:rsidP="00F4795A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>.</w:t>
      </w:r>
    </w:p>
    <w:p w14:paraId="5252707C" w14:textId="77777777" w:rsidR="00F4795A" w:rsidRDefault="00F4795A" w:rsidP="00F4795A">
      <w:pPr>
        <w:ind w:firstLine="576"/>
      </w:pPr>
      <w:r>
        <w:tab/>
      </w:r>
      <w:r>
        <w:tab/>
        <w:t>.2</w:t>
      </w:r>
      <w:r>
        <w:tab/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 w:rsidR="00D00718">
        <w:t>podataka</w:t>
      </w:r>
      <w:proofErr w:type="spellEnd"/>
      <w:r w:rsidR="00340677">
        <w:t>.</w:t>
      </w:r>
    </w:p>
    <w:p w14:paraId="557CC870" w14:textId="77777777" w:rsidR="00F4795A" w:rsidRDefault="00F4795A" w:rsidP="00F4795A">
      <w:pPr>
        <w:ind w:firstLine="576"/>
      </w:pPr>
    </w:p>
    <w:p w14:paraId="07772DCC" w14:textId="77777777" w:rsidR="00F4795A" w:rsidRDefault="00F4795A" w:rsidP="00F4795A">
      <w:pPr>
        <w:ind w:firstLine="576"/>
        <w:rPr>
          <w:b/>
        </w:rPr>
      </w:pPr>
      <w:r w:rsidRPr="00F4795A">
        <w:rPr>
          <w:b/>
        </w:rPr>
        <w:t>2.2.</w:t>
      </w:r>
      <w:r w:rsidR="00D00718">
        <w:rPr>
          <w:b/>
        </w:rPr>
        <w:t>2</w:t>
      </w:r>
      <w:proofErr w:type="gramStart"/>
      <w:r w:rsidRPr="00F4795A">
        <w:rPr>
          <w:b/>
        </w:rPr>
        <w:t>.</w:t>
      </w:r>
      <w:r>
        <w:rPr>
          <w:b/>
        </w:rPr>
        <w:t>b</w:t>
      </w:r>
      <w:proofErr w:type="gramEnd"/>
      <w:r>
        <w:rPr>
          <w:b/>
        </w:rPr>
        <w:t xml:space="preserve"> </w:t>
      </w:r>
      <w:r>
        <w:rPr>
          <w:b/>
        </w:rPr>
        <w:tab/>
      </w:r>
      <w:proofErr w:type="spellStart"/>
      <w:r w:rsidR="00D00718">
        <w:rPr>
          <w:b/>
        </w:rPr>
        <w:t>Lozinka</w:t>
      </w:r>
      <w:proofErr w:type="spellEnd"/>
      <w:r w:rsidR="00D00718">
        <w:rPr>
          <w:b/>
        </w:rPr>
        <w:t xml:space="preserve"> ne </w:t>
      </w:r>
      <w:proofErr w:type="spellStart"/>
      <w:r w:rsidR="00D00718">
        <w:rPr>
          <w:b/>
        </w:rPr>
        <w:t>odgovara</w:t>
      </w:r>
      <w:proofErr w:type="spellEnd"/>
      <w:r w:rsidR="00D00718">
        <w:rPr>
          <w:b/>
        </w:rPr>
        <w:t xml:space="preserve"> </w:t>
      </w:r>
      <w:proofErr w:type="spellStart"/>
      <w:r w:rsidR="00D00718">
        <w:rPr>
          <w:b/>
        </w:rPr>
        <w:t>unetom</w:t>
      </w:r>
      <w:proofErr w:type="spellEnd"/>
      <w:r w:rsidR="00D00718">
        <w:rPr>
          <w:b/>
        </w:rPr>
        <w:t xml:space="preserve"> </w:t>
      </w:r>
      <w:proofErr w:type="spellStart"/>
      <w:r w:rsidR="00D00718">
        <w:rPr>
          <w:b/>
        </w:rPr>
        <w:t>korisničkom</w:t>
      </w:r>
      <w:proofErr w:type="spellEnd"/>
      <w:r w:rsidR="00D00718">
        <w:rPr>
          <w:b/>
        </w:rPr>
        <w:t xml:space="preserve"> </w:t>
      </w:r>
      <w:proofErr w:type="spellStart"/>
      <w:r w:rsidR="00D00718">
        <w:rPr>
          <w:b/>
        </w:rPr>
        <w:t>imenu</w:t>
      </w:r>
      <w:proofErr w:type="spellEnd"/>
    </w:p>
    <w:p w14:paraId="42649D9D" w14:textId="77777777" w:rsidR="00F4795A" w:rsidRDefault="00F4795A" w:rsidP="00F4795A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>.</w:t>
      </w:r>
    </w:p>
    <w:p w14:paraId="002E3E54" w14:textId="77777777" w:rsidR="00F4795A" w:rsidRDefault="00F4795A" w:rsidP="00F4795A">
      <w:pPr>
        <w:ind w:firstLine="576"/>
      </w:pPr>
      <w:r>
        <w:tab/>
      </w:r>
      <w:r>
        <w:tab/>
        <w:t>.2</w:t>
      </w:r>
      <w:r>
        <w:tab/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 w:rsidR="00D00718">
        <w:t>podataka</w:t>
      </w:r>
      <w:proofErr w:type="spellEnd"/>
      <w:r>
        <w:t xml:space="preserve">. </w:t>
      </w:r>
    </w:p>
    <w:p w14:paraId="1DBD224D" w14:textId="77777777" w:rsidR="00A30DBB" w:rsidRPr="009627C6" w:rsidRDefault="00A30DBB" w:rsidP="00F4795A"/>
    <w:p w14:paraId="78CE0EC8" w14:textId="77777777" w:rsidR="00A30DBB" w:rsidRDefault="00A30DBB" w:rsidP="00A30DBB">
      <w:pPr>
        <w:pStyle w:val="Heading2"/>
      </w:pPr>
      <w:bookmarkStart w:id="15" w:name="_Toc453981027"/>
      <w:proofErr w:type="spellStart"/>
      <w:r w:rsidRPr="009627C6">
        <w:t>Posebni</w:t>
      </w:r>
      <w:proofErr w:type="spellEnd"/>
      <w:r w:rsidRPr="009627C6">
        <w:t xml:space="preserve"> </w:t>
      </w:r>
      <w:proofErr w:type="spellStart"/>
      <w:r w:rsidRPr="009627C6">
        <w:t>zahtevi</w:t>
      </w:r>
      <w:bookmarkEnd w:id="15"/>
      <w:proofErr w:type="spellEnd"/>
    </w:p>
    <w:p w14:paraId="25FD6642" w14:textId="77777777" w:rsidR="00F4795A" w:rsidRPr="00F4795A" w:rsidRDefault="00F4795A" w:rsidP="00F4795A">
      <w:pPr>
        <w:ind w:left="576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14:paraId="23207170" w14:textId="77777777" w:rsidR="00A30DBB" w:rsidRPr="009627C6" w:rsidRDefault="00A30DBB" w:rsidP="00A30DBB">
      <w:pPr>
        <w:ind w:left="576"/>
      </w:pPr>
    </w:p>
    <w:p w14:paraId="745F3B31" w14:textId="77777777" w:rsidR="00A30DBB" w:rsidRPr="009627C6" w:rsidRDefault="00A30DBB" w:rsidP="00A30DBB">
      <w:pPr>
        <w:pStyle w:val="Heading2"/>
      </w:pPr>
      <w:bookmarkStart w:id="16" w:name="_Toc453981028"/>
      <w:proofErr w:type="spellStart"/>
      <w:r w:rsidRPr="009627C6">
        <w:t>Preduslovi</w:t>
      </w:r>
      <w:bookmarkEnd w:id="16"/>
      <w:proofErr w:type="spellEnd"/>
    </w:p>
    <w:p w14:paraId="796E1894" w14:textId="77777777" w:rsidR="00F4795A" w:rsidRDefault="00F4795A" w:rsidP="00F4795A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 w:rsidR="00D00718">
        <w:t>prethodno</w:t>
      </w:r>
      <w:proofErr w:type="spellEnd"/>
      <w:r w:rsidR="00D00718">
        <w:t xml:space="preserve"> </w:t>
      </w:r>
      <w:proofErr w:type="spellStart"/>
      <w:r w:rsidR="00D00718">
        <w:t>ulogovan</w:t>
      </w:r>
      <w:proofErr w:type="spellEnd"/>
      <w:r w:rsidR="00D00718">
        <w:t>.</w:t>
      </w:r>
    </w:p>
    <w:p w14:paraId="67A9275F" w14:textId="77777777" w:rsidR="00F4795A" w:rsidRPr="009627C6" w:rsidRDefault="00F4795A" w:rsidP="00A30DBB"/>
    <w:p w14:paraId="70EE8A8D" w14:textId="77777777" w:rsidR="00A30DBB" w:rsidRPr="009627C6" w:rsidRDefault="00A30DBB" w:rsidP="00A30DBB">
      <w:pPr>
        <w:pStyle w:val="Heading2"/>
      </w:pPr>
      <w:bookmarkStart w:id="17" w:name="_Toc453981029"/>
      <w:proofErr w:type="spellStart"/>
      <w:r w:rsidRPr="009627C6">
        <w:t>Posledice</w:t>
      </w:r>
      <w:bookmarkEnd w:id="17"/>
      <w:proofErr w:type="spellEnd"/>
    </w:p>
    <w:p w14:paraId="593ED013" w14:textId="38721705" w:rsidR="00F4795A" w:rsidRPr="009627C6" w:rsidRDefault="00F4795A" w:rsidP="00A30DBB">
      <w:pPr>
        <w:ind w:left="576"/>
      </w:pPr>
      <w:proofErr w:type="spellStart"/>
      <w:r>
        <w:t>Korisnik</w:t>
      </w:r>
      <w:proofErr w:type="spellEnd"/>
      <w:r>
        <w:t xml:space="preserve"> se </w:t>
      </w:r>
      <w:proofErr w:type="spellStart"/>
      <w:r w:rsidR="000A2D30">
        <w:t>preusmerava</w:t>
      </w:r>
      <w:proofErr w:type="spellEnd"/>
      <w:r w:rsidR="000A2D30">
        <w:t xml:space="preserve"> </w:t>
      </w:r>
      <w:proofErr w:type="spellStart"/>
      <w:proofErr w:type="gramStart"/>
      <w:r w:rsidR="000A2D30">
        <w:t>na</w:t>
      </w:r>
      <w:proofErr w:type="spellEnd"/>
      <w:proofErr w:type="gramEnd"/>
      <w:r w:rsidR="000A2D30">
        <w:t xml:space="preserve"> </w:t>
      </w:r>
      <w:proofErr w:type="spellStart"/>
      <w:r w:rsidR="00C73688">
        <w:t>početnu</w:t>
      </w:r>
      <w:proofErr w:type="spellEnd"/>
      <w:r w:rsidR="00C73688">
        <w:t xml:space="preserve"> </w:t>
      </w:r>
      <w:proofErr w:type="spellStart"/>
      <w:r w:rsidR="00C73688">
        <w:t>stranicu</w:t>
      </w:r>
      <w:proofErr w:type="spellEnd"/>
      <w:r w:rsidR="00C73688">
        <w:t xml:space="preserve"> </w:t>
      </w:r>
      <w:proofErr w:type="spellStart"/>
      <w:r w:rsidR="00C73688">
        <w:t>koja</w:t>
      </w:r>
      <w:proofErr w:type="spellEnd"/>
      <w:r w:rsidR="00C73688">
        <w:t xml:space="preserve"> </w:t>
      </w:r>
      <w:proofErr w:type="spellStart"/>
      <w:r w:rsidR="00C73688">
        <w:t>odgovara</w:t>
      </w:r>
      <w:proofErr w:type="spellEnd"/>
      <w:r w:rsidR="00C73688">
        <w:t xml:space="preserve"> </w:t>
      </w:r>
      <w:proofErr w:type="spellStart"/>
      <w:r w:rsidR="00C73688">
        <w:t>njegovom</w:t>
      </w:r>
      <w:proofErr w:type="spellEnd"/>
      <w:r w:rsidR="00C73688">
        <w:t xml:space="preserve"> </w:t>
      </w:r>
      <w:proofErr w:type="spellStart"/>
      <w:r w:rsidR="00C73688">
        <w:t>tipu</w:t>
      </w:r>
      <w:proofErr w:type="spellEnd"/>
      <w:r w:rsidR="00C73688">
        <w:t xml:space="preserve"> </w:t>
      </w:r>
      <w:proofErr w:type="spellStart"/>
      <w:r w:rsidR="00C73688">
        <w:t>korisnika</w:t>
      </w:r>
      <w:proofErr w:type="spellEnd"/>
      <w:r w:rsidR="00C73688">
        <w:t>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78EC8" w14:textId="77777777" w:rsidR="00652EFE" w:rsidRDefault="00652EFE" w:rsidP="00340CE8">
      <w:pPr>
        <w:spacing w:after="0" w:line="240" w:lineRule="auto"/>
      </w:pPr>
      <w:r>
        <w:separator/>
      </w:r>
    </w:p>
  </w:endnote>
  <w:endnote w:type="continuationSeparator" w:id="0">
    <w:p w14:paraId="66B94FCA" w14:textId="77777777" w:rsidR="00652EFE" w:rsidRDefault="00652EFE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EF945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0819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D084FF5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D51DD" w14:textId="77777777" w:rsidR="00652EFE" w:rsidRDefault="00652EFE" w:rsidP="00340CE8">
      <w:pPr>
        <w:spacing w:after="0" w:line="240" w:lineRule="auto"/>
      </w:pPr>
      <w:r>
        <w:separator/>
      </w:r>
    </w:p>
  </w:footnote>
  <w:footnote w:type="continuationSeparator" w:id="0">
    <w:p w14:paraId="2A1637BE" w14:textId="77777777" w:rsidR="00652EFE" w:rsidRDefault="00652EFE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60BCC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</w:t>
    </w:r>
    <w:r w:rsidR="00FA7E42">
      <w:t xml:space="preserve"> </w:t>
    </w:r>
    <w:r w:rsidRPr="00AA6FF1">
      <w:t>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proofErr w:type="spellStart"/>
    <w:r w:rsidRPr="00AA6FF1">
      <w:t>Matchies</w:t>
    </w:r>
    <w:proofErr w:type="spellEnd"/>
  </w:p>
  <w:p w14:paraId="6D8F602E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36"/>
    <w:rsid w:val="0001392F"/>
    <w:rsid w:val="00024A17"/>
    <w:rsid w:val="00042792"/>
    <w:rsid w:val="0005068D"/>
    <w:rsid w:val="00053885"/>
    <w:rsid w:val="000610D1"/>
    <w:rsid w:val="00072AC3"/>
    <w:rsid w:val="00074E7A"/>
    <w:rsid w:val="000819ED"/>
    <w:rsid w:val="00093242"/>
    <w:rsid w:val="000A0FFD"/>
    <w:rsid w:val="000A2D30"/>
    <w:rsid w:val="000B6A73"/>
    <w:rsid w:val="000C1579"/>
    <w:rsid w:val="000C79A2"/>
    <w:rsid w:val="000F3F8E"/>
    <w:rsid w:val="000F7B0A"/>
    <w:rsid w:val="00102589"/>
    <w:rsid w:val="00136AB6"/>
    <w:rsid w:val="001768C4"/>
    <w:rsid w:val="00197E86"/>
    <w:rsid w:val="001A7DFE"/>
    <w:rsid w:val="001B3741"/>
    <w:rsid w:val="001F786A"/>
    <w:rsid w:val="002354CF"/>
    <w:rsid w:val="00275E2C"/>
    <w:rsid w:val="0027742F"/>
    <w:rsid w:val="0028504A"/>
    <w:rsid w:val="00293362"/>
    <w:rsid w:val="00294B1D"/>
    <w:rsid w:val="002A4476"/>
    <w:rsid w:val="002A529F"/>
    <w:rsid w:val="002B33C4"/>
    <w:rsid w:val="002C1996"/>
    <w:rsid w:val="002D0A93"/>
    <w:rsid w:val="002D3EB0"/>
    <w:rsid w:val="002D740F"/>
    <w:rsid w:val="002E0429"/>
    <w:rsid w:val="002F1861"/>
    <w:rsid w:val="00314F62"/>
    <w:rsid w:val="00317EF3"/>
    <w:rsid w:val="00340677"/>
    <w:rsid w:val="00340CE8"/>
    <w:rsid w:val="00347B82"/>
    <w:rsid w:val="0037713E"/>
    <w:rsid w:val="00385F75"/>
    <w:rsid w:val="003966F2"/>
    <w:rsid w:val="003E430A"/>
    <w:rsid w:val="003F1141"/>
    <w:rsid w:val="003F7DBA"/>
    <w:rsid w:val="004066CA"/>
    <w:rsid w:val="00411C38"/>
    <w:rsid w:val="00421207"/>
    <w:rsid w:val="004338D6"/>
    <w:rsid w:val="00474E66"/>
    <w:rsid w:val="00480A72"/>
    <w:rsid w:val="00484D4D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638D0"/>
    <w:rsid w:val="00572804"/>
    <w:rsid w:val="0059387E"/>
    <w:rsid w:val="00593CAE"/>
    <w:rsid w:val="005C36D4"/>
    <w:rsid w:val="005E19BB"/>
    <w:rsid w:val="00617B6E"/>
    <w:rsid w:val="00621875"/>
    <w:rsid w:val="006254AE"/>
    <w:rsid w:val="0062719D"/>
    <w:rsid w:val="00652EFE"/>
    <w:rsid w:val="0067043E"/>
    <w:rsid w:val="006757B3"/>
    <w:rsid w:val="00682551"/>
    <w:rsid w:val="00684785"/>
    <w:rsid w:val="00690BE5"/>
    <w:rsid w:val="00695E3E"/>
    <w:rsid w:val="006B0892"/>
    <w:rsid w:val="006B17A3"/>
    <w:rsid w:val="006C22E9"/>
    <w:rsid w:val="006C64BC"/>
    <w:rsid w:val="006E118B"/>
    <w:rsid w:val="006F1C24"/>
    <w:rsid w:val="00745FFE"/>
    <w:rsid w:val="00772D2E"/>
    <w:rsid w:val="00781D0D"/>
    <w:rsid w:val="007A7525"/>
    <w:rsid w:val="007E6331"/>
    <w:rsid w:val="007E7DDD"/>
    <w:rsid w:val="00807A48"/>
    <w:rsid w:val="008336B5"/>
    <w:rsid w:val="00841A70"/>
    <w:rsid w:val="00847865"/>
    <w:rsid w:val="008A2CAD"/>
    <w:rsid w:val="008A60C9"/>
    <w:rsid w:val="008E1D0E"/>
    <w:rsid w:val="008E60E9"/>
    <w:rsid w:val="008E6E42"/>
    <w:rsid w:val="008F1A85"/>
    <w:rsid w:val="00920CCB"/>
    <w:rsid w:val="009262B3"/>
    <w:rsid w:val="009343C3"/>
    <w:rsid w:val="00947E6A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792D"/>
    <w:rsid w:val="00A01194"/>
    <w:rsid w:val="00A130FF"/>
    <w:rsid w:val="00A13F05"/>
    <w:rsid w:val="00A25F85"/>
    <w:rsid w:val="00A30DBB"/>
    <w:rsid w:val="00A50EF5"/>
    <w:rsid w:val="00A755E8"/>
    <w:rsid w:val="00A9512A"/>
    <w:rsid w:val="00AA2AF6"/>
    <w:rsid w:val="00AA6FF1"/>
    <w:rsid w:val="00AC2BC6"/>
    <w:rsid w:val="00AD5805"/>
    <w:rsid w:val="00AE0A73"/>
    <w:rsid w:val="00AE7889"/>
    <w:rsid w:val="00AF2B12"/>
    <w:rsid w:val="00B00102"/>
    <w:rsid w:val="00B002D8"/>
    <w:rsid w:val="00B532DA"/>
    <w:rsid w:val="00B73FEE"/>
    <w:rsid w:val="00B83D67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73688"/>
    <w:rsid w:val="00C814A6"/>
    <w:rsid w:val="00C87E72"/>
    <w:rsid w:val="00CA2F0B"/>
    <w:rsid w:val="00CA7104"/>
    <w:rsid w:val="00CA7D36"/>
    <w:rsid w:val="00CB3341"/>
    <w:rsid w:val="00CB7DE9"/>
    <w:rsid w:val="00CF24FC"/>
    <w:rsid w:val="00D00718"/>
    <w:rsid w:val="00D10BC4"/>
    <w:rsid w:val="00D26973"/>
    <w:rsid w:val="00D40773"/>
    <w:rsid w:val="00D42465"/>
    <w:rsid w:val="00D511C4"/>
    <w:rsid w:val="00D54241"/>
    <w:rsid w:val="00D65DD6"/>
    <w:rsid w:val="00D71172"/>
    <w:rsid w:val="00DA417F"/>
    <w:rsid w:val="00DD17ED"/>
    <w:rsid w:val="00DD3168"/>
    <w:rsid w:val="00DF60F9"/>
    <w:rsid w:val="00E0543C"/>
    <w:rsid w:val="00E43E2E"/>
    <w:rsid w:val="00E577BB"/>
    <w:rsid w:val="00E63B2A"/>
    <w:rsid w:val="00E669F3"/>
    <w:rsid w:val="00EA44C5"/>
    <w:rsid w:val="00EC2A2D"/>
    <w:rsid w:val="00EC7346"/>
    <w:rsid w:val="00EF5DA6"/>
    <w:rsid w:val="00F06405"/>
    <w:rsid w:val="00F06CD9"/>
    <w:rsid w:val="00F21BA6"/>
    <w:rsid w:val="00F32CB3"/>
    <w:rsid w:val="00F35FEF"/>
    <w:rsid w:val="00F37F28"/>
    <w:rsid w:val="00F433F4"/>
    <w:rsid w:val="00F4795A"/>
    <w:rsid w:val="00F669D4"/>
    <w:rsid w:val="00F87C4B"/>
    <w:rsid w:val="00F94335"/>
    <w:rsid w:val="00FA7E42"/>
    <w:rsid w:val="00FB3528"/>
    <w:rsid w:val="00FB3752"/>
    <w:rsid w:val="00FB7398"/>
    <w:rsid w:val="00FC0F20"/>
    <w:rsid w:val="00FD474B"/>
    <w:rsid w:val="00FE5FDF"/>
    <w:rsid w:val="00FF547D"/>
    <w:rsid w:val="30CCC833"/>
    <w:rsid w:val="3591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9FBD"/>
  <w15:docId w15:val="{E06846C7-8D90-49DE-89B7-2D73016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F8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F85"/>
    <w:pPr>
      <w:keepNext/>
      <w:keepLines/>
      <w:numPr>
        <w:ilvl w:val="1"/>
        <w:numId w:val="1"/>
      </w:numPr>
      <w:spacing w:before="120" w:after="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A25F85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417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9E451-4E33-4702-B86D-DE3F100B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4</TotalTime>
  <Pages>5</Pages>
  <Words>525</Words>
  <Characters>2996</Characters>
  <Application>Microsoft Office Word</Application>
  <DocSecurity>0</DocSecurity>
  <Lines>24</Lines>
  <Paragraphs>7</Paragraphs>
  <ScaleCrop>false</ScaleCrop>
  <Company>home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15</cp:revision>
  <cp:lastPrinted>2015-03-11T22:30:00Z</cp:lastPrinted>
  <dcterms:created xsi:type="dcterms:W3CDTF">2016-03-16T15:48:00Z</dcterms:created>
  <dcterms:modified xsi:type="dcterms:W3CDTF">2016-06-18T00:41:00Z</dcterms:modified>
</cp:coreProperties>
</file>