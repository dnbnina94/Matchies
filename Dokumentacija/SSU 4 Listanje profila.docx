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67C58" w14:textId="77777777" w:rsidR="00B002D8" w:rsidRPr="009627C6" w:rsidRDefault="3BA7F762" w:rsidP="002D3EB0">
      <w:pPr>
        <w:pStyle w:val="BodyText"/>
        <w:rPr>
          <w:rFonts w:ascii="Helvetica" w:hAnsi="Helvetica"/>
          <w:sz w:val="28"/>
        </w:rPr>
      </w:pPr>
      <w:r w:rsidRPr="3BA7F762">
        <w:rPr>
          <w:rFonts w:ascii="Helvetica" w:eastAsia="Helvetica" w:hAnsi="Helvetica" w:cs="Helvetica"/>
          <w:sz w:val="28"/>
          <w:szCs w:val="28"/>
        </w:rPr>
        <w:t>Univerzitet u Beogradu – Elektrotehnički fakultet</w:t>
      </w:r>
    </w:p>
    <w:p w14:paraId="35A89592" w14:textId="77777777" w:rsidR="00B002D8" w:rsidRPr="009627C6" w:rsidRDefault="3BA7F762" w:rsidP="00B002D8">
      <w:pPr>
        <w:pStyle w:val="BodyText"/>
        <w:rPr>
          <w:rFonts w:ascii="Helvetica" w:hAnsi="Helvetica"/>
          <w:sz w:val="28"/>
        </w:rPr>
      </w:pPr>
      <w:r w:rsidRPr="3BA7F762">
        <w:rPr>
          <w:rFonts w:ascii="Helvetica" w:eastAsia="Helvetica" w:hAnsi="Helvetica" w:cs="Helvetica"/>
          <w:sz w:val="28"/>
          <w:szCs w:val="28"/>
        </w:rPr>
        <w:t>Principi Softverskog Inženjerstva</w:t>
      </w:r>
    </w:p>
    <w:p w14:paraId="01875E66" w14:textId="77777777" w:rsidR="00B002D8" w:rsidRPr="009627C6" w:rsidRDefault="00B002D8" w:rsidP="00B002D8">
      <w:pPr>
        <w:rPr>
          <w:sz w:val="20"/>
        </w:rPr>
      </w:pPr>
    </w:p>
    <w:p w14:paraId="746C72E0" w14:textId="77777777" w:rsidR="00B002D8" w:rsidRPr="009627C6" w:rsidRDefault="00B002D8" w:rsidP="00B002D8">
      <w:pPr>
        <w:rPr>
          <w:sz w:val="20"/>
        </w:rPr>
      </w:pPr>
    </w:p>
    <w:p w14:paraId="6A43D7EC" w14:textId="77777777" w:rsidR="00B002D8" w:rsidRPr="009627C6" w:rsidRDefault="001768C4" w:rsidP="00347B82">
      <w:pPr>
        <w:jc w:val="center"/>
        <w:rPr>
          <w:sz w:val="20"/>
        </w:rPr>
      </w:pPr>
      <w:r w:rsidRPr="009627C6">
        <w:rPr>
          <w:noProof/>
          <w:sz w:val="20"/>
          <w:lang w:val="en-US" w:eastAsia="en-US"/>
        </w:rPr>
        <w:drawing>
          <wp:inline distT="0" distB="0" distL="0" distR="0" wp14:anchorId="5C87FF9E" wp14:editId="07777777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A24C" w14:textId="77777777" w:rsidR="00B002D8" w:rsidRPr="009627C6" w:rsidRDefault="00B002D8" w:rsidP="00B002D8">
      <w:pPr>
        <w:jc w:val="center"/>
        <w:rPr>
          <w:sz w:val="20"/>
        </w:rPr>
      </w:pPr>
    </w:p>
    <w:p w14:paraId="09495DD2" w14:textId="77777777" w:rsidR="00B002D8" w:rsidRPr="009627C6" w:rsidRDefault="00B002D8" w:rsidP="00B002D8">
      <w:pPr>
        <w:rPr>
          <w:b/>
          <w:sz w:val="20"/>
        </w:rPr>
      </w:pPr>
    </w:p>
    <w:p w14:paraId="0F07ACAC" w14:textId="77777777" w:rsidR="00B002D8" w:rsidRPr="009627C6" w:rsidRDefault="3BA7F762" w:rsidP="00340CE8">
      <w:pPr>
        <w:pStyle w:val="Heading5"/>
        <w:rPr>
          <w:b w:val="0"/>
          <w:sz w:val="44"/>
        </w:rPr>
      </w:pPr>
      <w:r w:rsidRPr="3BA7F762">
        <w:rPr>
          <w:sz w:val="44"/>
          <w:szCs w:val="44"/>
        </w:rPr>
        <w:t>Matchies</w:t>
      </w:r>
    </w:p>
    <w:p w14:paraId="759DD617" w14:textId="77777777" w:rsidR="00B002D8" w:rsidRPr="009627C6" w:rsidRDefault="3BA7F762" w:rsidP="00503B25">
      <w:pPr>
        <w:ind w:left="720" w:hanging="720"/>
        <w:jc w:val="center"/>
        <w:rPr>
          <w:sz w:val="20"/>
        </w:rPr>
      </w:pPr>
      <w:r w:rsidRPr="3BA7F762">
        <w:rPr>
          <w:b/>
          <w:bCs/>
          <w:sz w:val="36"/>
          <w:szCs w:val="36"/>
        </w:rPr>
        <w:t xml:space="preserve">- </w:t>
      </w:r>
      <w:proofErr w:type="spellStart"/>
      <w:r w:rsidRPr="3BA7F762">
        <w:rPr>
          <w:b/>
          <w:bCs/>
          <w:sz w:val="36"/>
          <w:szCs w:val="36"/>
        </w:rPr>
        <w:t>Projektni</w:t>
      </w:r>
      <w:proofErr w:type="spellEnd"/>
      <w:r w:rsidRPr="3BA7F762">
        <w:rPr>
          <w:b/>
          <w:bCs/>
          <w:sz w:val="36"/>
          <w:szCs w:val="36"/>
        </w:rPr>
        <w:t xml:space="preserve"> </w:t>
      </w:r>
      <w:proofErr w:type="spellStart"/>
      <w:r w:rsidRPr="3BA7F762">
        <w:rPr>
          <w:b/>
          <w:bCs/>
          <w:sz w:val="36"/>
          <w:szCs w:val="36"/>
        </w:rPr>
        <w:t>zadatak</w:t>
      </w:r>
      <w:proofErr w:type="spellEnd"/>
      <w:r w:rsidRPr="3BA7F762">
        <w:rPr>
          <w:b/>
          <w:bCs/>
          <w:sz w:val="36"/>
          <w:szCs w:val="36"/>
        </w:rPr>
        <w:t xml:space="preserve"> -</w:t>
      </w:r>
    </w:p>
    <w:p w14:paraId="38EA2E32" w14:textId="77777777" w:rsidR="00B002D8" w:rsidRPr="009627C6" w:rsidRDefault="00B002D8" w:rsidP="00B002D8">
      <w:pPr>
        <w:rPr>
          <w:sz w:val="20"/>
        </w:rPr>
      </w:pPr>
    </w:p>
    <w:p w14:paraId="3EDFA17E" w14:textId="77777777" w:rsidR="00474E66" w:rsidRPr="00167DD2" w:rsidRDefault="3BA7F762" w:rsidP="00A25F85">
      <w:pPr>
        <w:pStyle w:val="Heading5"/>
        <w:rPr>
          <w:sz w:val="40"/>
          <w:szCs w:val="40"/>
          <w:lang w:val="en-US"/>
        </w:rPr>
      </w:pPr>
      <w:r w:rsidRPr="3BA7F762">
        <w:rPr>
          <w:sz w:val="40"/>
          <w:szCs w:val="40"/>
        </w:rPr>
        <w:t>Specifikacija scenarija upotrebe funkcionalnosti</w:t>
      </w:r>
      <w:r w:rsidRPr="3BA7F762">
        <w:rPr>
          <w:sz w:val="40"/>
          <w:szCs w:val="40"/>
          <w:lang w:val="en-US"/>
        </w:rPr>
        <w:t xml:space="preserve"> </w:t>
      </w:r>
      <w:proofErr w:type="spellStart"/>
      <w:r w:rsidRPr="3BA7F762">
        <w:rPr>
          <w:sz w:val="40"/>
          <w:szCs w:val="40"/>
          <w:lang w:val="en-US"/>
        </w:rPr>
        <w:t>Listanje</w:t>
      </w:r>
      <w:proofErr w:type="spellEnd"/>
      <w:r w:rsidRPr="3BA7F762">
        <w:rPr>
          <w:sz w:val="40"/>
          <w:szCs w:val="40"/>
          <w:lang w:val="en-US"/>
        </w:rPr>
        <w:t xml:space="preserve"> </w:t>
      </w:r>
      <w:proofErr w:type="spellStart"/>
      <w:r w:rsidRPr="3BA7F762">
        <w:rPr>
          <w:sz w:val="40"/>
          <w:szCs w:val="40"/>
          <w:lang w:val="en-US"/>
        </w:rPr>
        <w:t>profila</w:t>
      </w:r>
      <w:proofErr w:type="spellEnd"/>
    </w:p>
    <w:p w14:paraId="7E708A49" w14:textId="77777777" w:rsidR="00474E66" w:rsidRPr="009627C6" w:rsidRDefault="00474E66" w:rsidP="00B002D8">
      <w:pPr>
        <w:rPr>
          <w:sz w:val="20"/>
        </w:rPr>
      </w:pPr>
    </w:p>
    <w:p w14:paraId="116AABB8" w14:textId="77777777" w:rsidR="00503B25" w:rsidRPr="009627C6" w:rsidRDefault="00503B25" w:rsidP="00B002D8">
      <w:pPr>
        <w:rPr>
          <w:sz w:val="20"/>
        </w:rPr>
      </w:pPr>
    </w:p>
    <w:p w14:paraId="0C462A96" w14:textId="77777777" w:rsidR="00503B25" w:rsidRPr="009627C6" w:rsidRDefault="00503B25" w:rsidP="00B002D8">
      <w:pPr>
        <w:rPr>
          <w:sz w:val="20"/>
        </w:rPr>
      </w:pPr>
    </w:p>
    <w:p w14:paraId="273F0731" w14:textId="77777777" w:rsidR="00474E66" w:rsidRPr="009627C6" w:rsidRDefault="00474E66" w:rsidP="00B002D8">
      <w:pPr>
        <w:rPr>
          <w:sz w:val="20"/>
        </w:rPr>
      </w:pPr>
    </w:p>
    <w:p w14:paraId="19D5B851" w14:textId="275BCECB" w:rsidR="00B002D8" w:rsidRPr="009627C6" w:rsidRDefault="3BA7F762" w:rsidP="00B002D8">
      <w:pPr>
        <w:jc w:val="center"/>
        <w:rPr>
          <w:sz w:val="24"/>
        </w:rPr>
      </w:pPr>
      <w:proofErr w:type="spellStart"/>
      <w:r w:rsidRPr="3BA7F762">
        <w:rPr>
          <w:sz w:val="24"/>
          <w:szCs w:val="24"/>
        </w:rPr>
        <w:t>Verzija</w:t>
      </w:r>
      <w:proofErr w:type="spellEnd"/>
      <w:r w:rsidRPr="3BA7F762">
        <w:rPr>
          <w:sz w:val="24"/>
          <w:szCs w:val="24"/>
        </w:rPr>
        <w:t xml:space="preserve"> 1.</w:t>
      </w:r>
      <w:r w:rsidR="00690BD9">
        <w:rPr>
          <w:sz w:val="24"/>
          <w:szCs w:val="24"/>
        </w:rPr>
        <w:t>1</w:t>
      </w:r>
    </w:p>
    <w:p w14:paraId="6EAE2639" w14:textId="77777777" w:rsidR="00D71172" w:rsidRPr="009627C6" w:rsidRDefault="00D71172" w:rsidP="004875C0">
      <w:pPr>
        <w:rPr>
          <w:sz w:val="20"/>
        </w:rPr>
      </w:pPr>
    </w:p>
    <w:p w14:paraId="110B68F5" w14:textId="72306D7D" w:rsidR="00D71172" w:rsidRDefault="3D624430" w:rsidP="00D71172">
      <w:pPr>
        <w:jc w:val="center"/>
        <w:rPr>
          <w:sz w:val="28"/>
        </w:rPr>
      </w:pPr>
      <w:r w:rsidRPr="3D624430">
        <w:rPr>
          <w:sz w:val="28"/>
          <w:szCs w:val="28"/>
        </w:rPr>
        <w:t xml:space="preserve">Beograd, </w:t>
      </w:r>
      <w:r w:rsidR="001B7AC4">
        <w:rPr>
          <w:sz w:val="28"/>
          <w:szCs w:val="28"/>
        </w:rPr>
        <w:t>Jun</w:t>
      </w:r>
      <w:r w:rsidRPr="3D624430">
        <w:rPr>
          <w:sz w:val="28"/>
          <w:szCs w:val="28"/>
        </w:rPr>
        <w:t xml:space="preserve"> 2016.</w:t>
      </w:r>
    </w:p>
    <w:p w14:paraId="1A189680" w14:textId="77777777" w:rsidR="00F32CB3" w:rsidRDefault="00F32CB3" w:rsidP="00D71172">
      <w:pPr>
        <w:jc w:val="center"/>
        <w:rPr>
          <w:sz w:val="28"/>
        </w:rPr>
      </w:pPr>
    </w:p>
    <w:p w14:paraId="70D46D42" w14:textId="77777777" w:rsidR="00F75943" w:rsidRPr="009627C6" w:rsidRDefault="00F75943" w:rsidP="00D71172">
      <w:pPr>
        <w:jc w:val="center"/>
        <w:rPr>
          <w:sz w:val="28"/>
        </w:rPr>
      </w:pPr>
    </w:p>
    <w:p w14:paraId="1C65CBF2" w14:textId="77777777" w:rsidR="0059387E" w:rsidRPr="009627C6" w:rsidRDefault="3BA7F762" w:rsidP="004C7BA2">
      <w:pPr>
        <w:pStyle w:val="Heading5"/>
      </w:pPr>
      <w:r>
        <w:lastRenderedPageBreak/>
        <w:t>Istorija izmena</w:t>
      </w:r>
    </w:p>
    <w:p w14:paraId="4A0468CC" w14:textId="77777777" w:rsidR="0059387E" w:rsidRPr="009627C6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476"/>
        <w:gridCol w:w="1855"/>
        <w:gridCol w:w="2678"/>
        <w:gridCol w:w="2341"/>
      </w:tblGrid>
      <w:tr w:rsidR="0059387E" w:rsidRPr="009627C6" w14:paraId="58DFAE23" w14:textId="77777777" w:rsidTr="00385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263DAE68" w14:textId="77777777" w:rsidR="0059387E" w:rsidRPr="009627C6" w:rsidRDefault="3D624430" w:rsidP="00B002D8">
            <w:pPr>
              <w:jc w:val="center"/>
              <w:rPr>
                <w:color w:val="C0504D" w:themeColor="accent2"/>
                <w:sz w:val="28"/>
              </w:rPr>
            </w:pPr>
            <w:r w:rsidRPr="3D624430">
              <w:rPr>
                <w:sz w:val="28"/>
                <w:szCs w:val="28"/>
              </w:rPr>
              <w:t>Datum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6238B64E" w14:textId="77777777" w:rsidR="0059387E" w:rsidRPr="009627C6" w:rsidRDefault="3BA7F762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3BA7F762"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13F11AEA" w14:textId="77777777" w:rsidR="0059387E" w:rsidRPr="009627C6" w:rsidRDefault="3BA7F762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3BA7F762">
              <w:rPr>
                <w:sz w:val="28"/>
                <w:szCs w:val="28"/>
              </w:rPr>
              <w:t>Kratak</w:t>
            </w:r>
            <w:proofErr w:type="spellEnd"/>
            <w:r w:rsidRPr="3BA7F762">
              <w:rPr>
                <w:sz w:val="28"/>
                <w:szCs w:val="28"/>
              </w:rPr>
              <w:t xml:space="preserve"> </w:t>
            </w:r>
            <w:proofErr w:type="spellStart"/>
            <w:r w:rsidRPr="3BA7F762">
              <w:rPr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0D0973BE" w14:textId="77777777" w:rsidR="0059387E" w:rsidRPr="009627C6" w:rsidRDefault="3BA7F762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3BA7F762">
              <w:rPr>
                <w:sz w:val="28"/>
                <w:szCs w:val="28"/>
              </w:rPr>
              <w:t>Autori</w:t>
            </w:r>
            <w:proofErr w:type="spellEnd"/>
          </w:p>
        </w:tc>
      </w:tr>
      <w:tr w:rsidR="0059387E" w:rsidRPr="009627C6" w14:paraId="64E32ED6" w14:textId="77777777" w:rsidTr="00385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6886" w14:textId="57D7D0A7" w:rsidR="0059387E" w:rsidRPr="009627C6" w:rsidRDefault="500257D8" w:rsidP="00B002D8">
            <w:pPr>
              <w:jc w:val="center"/>
            </w:pPr>
            <w:r>
              <w:rPr>
                <w:b w:val="0"/>
                <w:bCs w:val="0"/>
              </w:rPr>
              <w:t>15.3.2016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33CA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1.0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1787" w14:textId="77777777" w:rsidR="0059387E" w:rsidRPr="009627C6" w:rsidRDefault="3BA7F762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E022" w14:textId="77777777" w:rsidR="0059387E" w:rsidRPr="009627C6" w:rsidRDefault="3BA7F762" w:rsidP="00A25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Branislava</w:t>
            </w:r>
            <w:proofErr w:type="spellEnd"/>
            <w:r>
              <w:t xml:space="preserve"> </w:t>
            </w:r>
            <w:proofErr w:type="spellStart"/>
            <w:r>
              <w:t>Ivković</w:t>
            </w:r>
            <w:proofErr w:type="spellEnd"/>
          </w:p>
        </w:tc>
      </w:tr>
      <w:tr w:rsidR="003850A4" w:rsidRPr="009627C6" w14:paraId="0A18E54B" w14:textId="77777777" w:rsidTr="00385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33BE" w14:textId="60FBD5A3" w:rsidR="003850A4" w:rsidRPr="009627C6" w:rsidRDefault="003850A4" w:rsidP="003850A4">
            <w:pPr>
              <w:jc w:val="center"/>
              <w:rPr>
                <w:b w:val="0"/>
              </w:rPr>
            </w:pPr>
            <w:r>
              <w:rPr>
                <w:b w:val="0"/>
              </w:rPr>
              <w:t>18.6.2016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3611" w14:textId="383FC50D" w:rsidR="003850A4" w:rsidRPr="009627C6" w:rsidRDefault="003850A4" w:rsidP="00385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525A" w14:textId="135705A2" w:rsidR="003850A4" w:rsidRPr="009627C6" w:rsidRDefault="003850A4" w:rsidP="00385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A3B4" w14:textId="0C7FE482" w:rsidR="003850A4" w:rsidRPr="009627C6" w:rsidRDefault="003850A4" w:rsidP="00385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Branislava</w:t>
            </w:r>
            <w:proofErr w:type="spellEnd"/>
            <w:r>
              <w:t xml:space="preserve"> </w:t>
            </w:r>
            <w:proofErr w:type="spellStart"/>
            <w:r>
              <w:t>Ivković</w:t>
            </w:r>
            <w:proofErr w:type="spellEnd"/>
          </w:p>
        </w:tc>
      </w:tr>
      <w:tr w:rsidR="003850A4" w:rsidRPr="009627C6" w14:paraId="6625682F" w14:textId="77777777" w:rsidTr="00385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0991" w14:textId="77777777" w:rsidR="003850A4" w:rsidRPr="009627C6" w:rsidRDefault="003850A4" w:rsidP="003850A4">
            <w:pPr>
              <w:jc w:val="center"/>
              <w:rPr>
                <w:b w:val="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7B4D" w14:textId="77777777" w:rsidR="003850A4" w:rsidRPr="009627C6" w:rsidRDefault="003850A4" w:rsidP="00385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0CA7" w14:textId="77777777" w:rsidR="003850A4" w:rsidRPr="009627C6" w:rsidRDefault="003850A4" w:rsidP="00385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7F8A" w14:textId="77777777" w:rsidR="003850A4" w:rsidRPr="009627C6" w:rsidRDefault="003850A4" w:rsidP="00385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24E520" w14:textId="77777777" w:rsidR="00772D2E" w:rsidRPr="009627C6" w:rsidRDefault="00772D2E" w:rsidP="00B002D8">
      <w:pPr>
        <w:jc w:val="center"/>
        <w:rPr>
          <w:sz w:val="28"/>
        </w:rPr>
      </w:pPr>
    </w:p>
    <w:p w14:paraId="14B8839B" w14:textId="77777777" w:rsidR="00772D2E" w:rsidRPr="009627C6" w:rsidRDefault="00772D2E" w:rsidP="00340CE8">
      <w:pPr>
        <w:rPr>
          <w:sz w:val="28"/>
        </w:rPr>
      </w:pPr>
      <w:r w:rsidRPr="009627C6">
        <w:rPr>
          <w:sz w:val="28"/>
        </w:rPr>
        <w:br w:type="page"/>
      </w:r>
    </w:p>
    <w:p w14:paraId="03F5E3DE" w14:textId="77777777" w:rsidR="00340CE8" w:rsidRPr="009627C6" w:rsidRDefault="3BA7F762" w:rsidP="004C7BA2">
      <w:pPr>
        <w:pStyle w:val="Heading5"/>
      </w:pPr>
      <w:r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en-GB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bookmarkStart w:id="0" w:name="_GoBack" w:displacedByCustomXml="prev"/>
        <w:bookmarkEnd w:id="0" w:displacedByCustomXml="prev"/>
        <w:p w14:paraId="0F34F4F1" w14:textId="77777777" w:rsidR="00340CE8" w:rsidRPr="009627C6" w:rsidRDefault="00340CE8" w:rsidP="008E60E9">
          <w:pPr>
            <w:pStyle w:val="TOCHeading"/>
            <w:rPr>
              <w:rFonts w:ascii="Helvetica" w:hAnsi="Helvetica"/>
            </w:rPr>
          </w:pPr>
        </w:p>
        <w:p w14:paraId="159C6A04" w14:textId="77777777" w:rsidR="00757E30" w:rsidRDefault="001A7DFE">
          <w:pPr>
            <w:pStyle w:val="TOC1"/>
            <w:rPr>
              <w:rFonts w:asciiTheme="minorHAnsi" w:hAnsiTheme="minorHAnsi"/>
              <w:noProof/>
              <w:lang w:val="en-US" w:eastAsia="en-US"/>
            </w:rPr>
          </w:pPr>
          <w:r w:rsidRPr="009627C6">
            <w:rPr>
              <w:sz w:val="20"/>
            </w:rPr>
            <w:fldChar w:fldCharType="begin"/>
          </w:r>
          <w:r w:rsidR="00340CE8" w:rsidRPr="009627C6">
            <w:rPr>
              <w:sz w:val="20"/>
            </w:rPr>
            <w:instrText xml:space="preserve"> TOC \o "1-3" \h \z \u </w:instrText>
          </w:r>
          <w:r w:rsidRPr="009627C6">
            <w:rPr>
              <w:sz w:val="20"/>
            </w:rPr>
            <w:fldChar w:fldCharType="separate"/>
          </w:r>
          <w:hyperlink w:anchor="_Toc453981044" w:history="1">
            <w:r w:rsidR="00757E30" w:rsidRPr="007E134F">
              <w:rPr>
                <w:rStyle w:val="Hyperlink"/>
                <w:noProof/>
              </w:rPr>
              <w:t>1</w:t>
            </w:r>
            <w:r w:rsidR="00757E30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757E30" w:rsidRPr="007E134F">
              <w:rPr>
                <w:rStyle w:val="Hyperlink"/>
                <w:noProof/>
              </w:rPr>
              <w:t>Uvod</w:t>
            </w:r>
            <w:r w:rsidR="00757E30">
              <w:rPr>
                <w:noProof/>
                <w:webHidden/>
              </w:rPr>
              <w:tab/>
            </w:r>
            <w:r w:rsidR="00757E30">
              <w:rPr>
                <w:noProof/>
                <w:webHidden/>
              </w:rPr>
              <w:fldChar w:fldCharType="begin"/>
            </w:r>
            <w:r w:rsidR="00757E30">
              <w:rPr>
                <w:noProof/>
                <w:webHidden/>
              </w:rPr>
              <w:instrText xml:space="preserve"> PAGEREF _Toc453981044 \h </w:instrText>
            </w:r>
            <w:r w:rsidR="00757E30">
              <w:rPr>
                <w:noProof/>
                <w:webHidden/>
              </w:rPr>
            </w:r>
            <w:r w:rsidR="00757E30">
              <w:rPr>
                <w:noProof/>
                <w:webHidden/>
              </w:rPr>
              <w:fldChar w:fldCharType="separate"/>
            </w:r>
            <w:r w:rsidR="00757E30">
              <w:rPr>
                <w:noProof/>
                <w:webHidden/>
              </w:rPr>
              <w:t>4</w:t>
            </w:r>
            <w:r w:rsidR="00757E30">
              <w:rPr>
                <w:noProof/>
                <w:webHidden/>
              </w:rPr>
              <w:fldChar w:fldCharType="end"/>
            </w:r>
          </w:hyperlink>
        </w:p>
        <w:p w14:paraId="2C9BE7F5" w14:textId="77777777" w:rsidR="00757E30" w:rsidRDefault="00757E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45" w:history="1">
            <w:r w:rsidRPr="007E134F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E66EF" w14:textId="77777777" w:rsidR="00757E30" w:rsidRDefault="00757E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46" w:history="1">
            <w:r w:rsidRPr="007E134F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E339" w14:textId="77777777" w:rsidR="00757E30" w:rsidRDefault="00757E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47" w:history="1">
            <w:r w:rsidRPr="007E134F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DA0B" w14:textId="77777777" w:rsidR="00757E30" w:rsidRDefault="00757E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48" w:history="1">
            <w:r w:rsidRPr="007E134F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DE1F" w14:textId="77777777" w:rsidR="00757E30" w:rsidRDefault="00757E30">
          <w:pPr>
            <w:pStyle w:val="TOC1"/>
            <w:rPr>
              <w:rFonts w:asciiTheme="minorHAnsi" w:hAnsiTheme="minorHAnsi"/>
              <w:noProof/>
              <w:lang w:val="en-US" w:eastAsia="en-US"/>
            </w:rPr>
          </w:pPr>
          <w:hyperlink w:anchor="_Toc453981049" w:history="1">
            <w:r w:rsidRPr="007E134F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 xml:space="preserve">Scenario </w:t>
            </w:r>
            <w:r w:rsidRPr="007E134F">
              <w:rPr>
                <w:rStyle w:val="Hyperlink"/>
                <w:noProof/>
                <w:lang w:val="sr-Latn-RS"/>
              </w:rPr>
              <w:t>Listanje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0423" w14:textId="77777777" w:rsidR="00757E30" w:rsidRDefault="00757E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50" w:history="1">
            <w:r w:rsidRPr="007E134F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6105" w14:textId="77777777" w:rsidR="00757E30" w:rsidRDefault="00757E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51" w:history="1">
            <w:r w:rsidRPr="007E134F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E065" w14:textId="77777777" w:rsidR="00757E30" w:rsidRDefault="00757E3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52" w:history="1">
            <w:r w:rsidRPr="007E134F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>Podešavanje parametara za pretragu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6BE4" w14:textId="77777777" w:rsidR="00757E30" w:rsidRDefault="00757E3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53" w:history="1">
            <w:r w:rsidRPr="007E134F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>Prikaz najbitnijih informacija o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E491" w14:textId="77777777" w:rsidR="00757E30" w:rsidRDefault="00757E3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54" w:history="1">
            <w:r w:rsidRPr="007E134F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>Izbor detaljnijeg pregleda profila drugog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673F" w14:textId="77777777" w:rsidR="00757E30" w:rsidRDefault="00757E3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55" w:history="1">
            <w:r w:rsidRPr="007E134F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>Izbor opcije “zainteresovan sam”/ “nisam zainteresovan” i nastavak pregledanja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83D3" w14:textId="77777777" w:rsidR="00757E30" w:rsidRDefault="00757E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56" w:history="1">
            <w:r w:rsidRPr="007E134F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085F" w14:textId="77777777" w:rsidR="00757E30" w:rsidRDefault="00757E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57" w:history="1">
            <w:r w:rsidRPr="007E134F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12BB" w14:textId="77777777" w:rsidR="00757E30" w:rsidRDefault="00757E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58" w:history="1">
            <w:r w:rsidRPr="007E134F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7130" w14:textId="77777777" w:rsidR="00757E30" w:rsidRDefault="00757E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59" w:history="1">
            <w:r w:rsidRPr="007E134F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7E134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4425" w14:textId="77777777" w:rsidR="00772D2E" w:rsidRPr="009627C6" w:rsidRDefault="001A7DFE">
          <w:pPr>
            <w:rPr>
              <w:sz w:val="20"/>
            </w:rPr>
          </w:pPr>
          <w:r w:rsidRPr="009627C6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12FEA24D" w14:textId="77777777" w:rsidR="00A755E8" w:rsidRPr="009627C6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13588234"/>
      <w:r w:rsidRPr="009627C6">
        <w:br w:type="page"/>
      </w:r>
    </w:p>
    <w:p w14:paraId="2AFE16AB" w14:textId="77777777" w:rsidR="00275E2C" w:rsidRPr="009627C6" w:rsidRDefault="00275E2C" w:rsidP="008E60E9">
      <w:pPr>
        <w:pStyle w:val="Heading1"/>
      </w:pPr>
      <w:bookmarkStart w:id="2" w:name="_Toc453981044"/>
      <w:r w:rsidRPr="009627C6">
        <w:lastRenderedPageBreak/>
        <w:t>Uvod</w:t>
      </w:r>
      <w:bookmarkEnd w:id="1"/>
      <w:bookmarkEnd w:id="2"/>
    </w:p>
    <w:p w14:paraId="11D5C15C" w14:textId="77777777" w:rsidR="00275E2C" w:rsidRPr="009627C6" w:rsidRDefault="00275E2C" w:rsidP="00480A72">
      <w:pPr>
        <w:pStyle w:val="Heading2"/>
      </w:pPr>
      <w:bookmarkStart w:id="3" w:name="_Toc413588235"/>
      <w:bookmarkStart w:id="4" w:name="_Toc453981045"/>
      <w:proofErr w:type="spellStart"/>
      <w:r w:rsidRPr="009627C6">
        <w:t>Rezime</w:t>
      </w:r>
      <w:bookmarkEnd w:id="3"/>
      <w:bookmarkEnd w:id="4"/>
      <w:proofErr w:type="spellEnd"/>
    </w:p>
    <w:p w14:paraId="7457A4FE" w14:textId="3EB1DE93" w:rsidR="00A25F85" w:rsidRPr="009627C6" w:rsidRDefault="00A30DBB" w:rsidP="00A25F85">
      <w:pPr>
        <w:ind w:left="576"/>
      </w:pPr>
      <w:bookmarkStart w:id="5" w:name="_Toc413588236"/>
      <w:proofErr w:type="spellStart"/>
      <w:r w:rsidRPr="009627C6">
        <w:t>Definisanje</w:t>
      </w:r>
      <w:proofErr w:type="spellEnd"/>
      <w:r w:rsidRPr="3BA7F762">
        <w:t xml:space="preserve"> </w:t>
      </w:r>
      <w:proofErr w:type="spellStart"/>
      <w:r w:rsidRPr="009627C6">
        <w:t>scenarija</w:t>
      </w:r>
      <w:proofErr w:type="spellEnd"/>
      <w:r w:rsidR="009627C6" w:rsidRPr="3BA7F762">
        <w:t xml:space="preserve"> </w:t>
      </w:r>
      <w:proofErr w:type="spellStart"/>
      <w:r w:rsidR="009627C6" w:rsidRPr="009627C6">
        <w:t>upotrebe</w:t>
      </w:r>
      <w:proofErr w:type="spellEnd"/>
      <w:r w:rsidR="009627C6" w:rsidRPr="3BA7F762">
        <w:t xml:space="preserve"> </w:t>
      </w:r>
      <w:proofErr w:type="spellStart"/>
      <w:r w:rsidR="00EA0C40">
        <w:t>listanja</w:t>
      </w:r>
      <w:proofErr w:type="spellEnd"/>
      <w:r w:rsidR="00EA0C40" w:rsidRPr="3BA7F762">
        <w:t xml:space="preserve"> </w:t>
      </w:r>
      <w:proofErr w:type="spellStart"/>
      <w:r w:rsidR="00EA0C40">
        <w:t>profila</w:t>
      </w:r>
      <w:proofErr w:type="spellEnd"/>
      <w:r w:rsidRPr="3BA7F762">
        <w:t xml:space="preserve">, </w:t>
      </w:r>
      <w:proofErr w:type="spellStart"/>
      <w:proofErr w:type="gramStart"/>
      <w:r w:rsidRPr="009627C6">
        <w:t>sa</w:t>
      </w:r>
      <w:proofErr w:type="spellEnd"/>
      <w:proofErr w:type="gramEnd"/>
      <w:r w:rsidRPr="3BA7F762">
        <w:t xml:space="preserve"> </w:t>
      </w:r>
      <w:proofErr w:type="spellStart"/>
      <w:r w:rsidRPr="48385FF3">
        <w:t>odgovarajućim</w:t>
      </w:r>
      <w:proofErr w:type="spellEnd"/>
      <w:r w:rsidRPr="3BA7F762">
        <w:t xml:space="preserve"> </w:t>
      </w:r>
      <w:proofErr w:type="spellStart"/>
      <w:r w:rsidRPr="48385FF3">
        <w:t>prototipom</w:t>
      </w:r>
      <w:proofErr w:type="spellEnd"/>
      <w:r w:rsidRPr="3BA7F762">
        <w:t>.</w:t>
      </w:r>
    </w:p>
    <w:p w14:paraId="4CC477F9" w14:textId="77777777" w:rsidR="00275E2C" w:rsidRPr="009627C6" w:rsidRDefault="003F1141" w:rsidP="004E3DBE">
      <w:pPr>
        <w:pStyle w:val="Heading2"/>
      </w:pPr>
      <w:bookmarkStart w:id="6" w:name="_Toc453981046"/>
      <w:proofErr w:type="spellStart"/>
      <w:r w:rsidRPr="009627C6">
        <w:t>Namena</w:t>
      </w:r>
      <w:proofErr w:type="spellEnd"/>
      <w:r w:rsidRPr="3BA7F762">
        <w:t xml:space="preserve"> </w:t>
      </w:r>
      <w:proofErr w:type="spellStart"/>
      <w:r w:rsidRPr="009627C6">
        <w:t>dokumenta</w:t>
      </w:r>
      <w:proofErr w:type="spellEnd"/>
      <w:r w:rsidRPr="3BA7F762">
        <w:t xml:space="preserve"> </w:t>
      </w:r>
      <w:proofErr w:type="spellStart"/>
      <w:r w:rsidRPr="009627C6">
        <w:t>i</w:t>
      </w:r>
      <w:proofErr w:type="spellEnd"/>
      <w:r w:rsidR="00275E2C" w:rsidRPr="3BA7F762">
        <w:t xml:space="preserve"> </w:t>
      </w:r>
      <w:proofErr w:type="spellStart"/>
      <w:r w:rsidR="00275E2C" w:rsidRPr="009627C6">
        <w:t>ciljne</w:t>
      </w:r>
      <w:proofErr w:type="spellEnd"/>
      <w:r w:rsidR="00275E2C" w:rsidRPr="3BA7F762">
        <w:t xml:space="preserve"> </w:t>
      </w:r>
      <w:proofErr w:type="spellStart"/>
      <w:r w:rsidR="00275E2C" w:rsidRPr="009627C6">
        <w:t>grupe</w:t>
      </w:r>
      <w:bookmarkEnd w:id="5"/>
      <w:bookmarkEnd w:id="6"/>
      <w:proofErr w:type="spellEnd"/>
    </w:p>
    <w:p w14:paraId="72C7F484" w14:textId="77777777" w:rsidR="00A30DBB" w:rsidRPr="009627C6" w:rsidRDefault="3BA7F762" w:rsidP="00A25F85">
      <w:pPr>
        <w:ind w:left="576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0BADB4D7" w14:textId="77777777" w:rsidR="00474E66" w:rsidRPr="009627C6" w:rsidRDefault="00474E66" w:rsidP="00474E66">
      <w:pPr>
        <w:pStyle w:val="Heading2"/>
      </w:pPr>
      <w:bookmarkStart w:id="7" w:name="_Toc453981047"/>
      <w:r w:rsidRPr="009627C6">
        <w:t>Reference</w:t>
      </w:r>
      <w:bookmarkEnd w:id="7"/>
    </w:p>
    <w:p w14:paraId="6C40149C" w14:textId="77777777" w:rsidR="00A30DBB" w:rsidRPr="009627C6" w:rsidRDefault="3BA7F762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888BE0A" w14:textId="77777777" w:rsidR="00A30DBB" w:rsidRPr="009627C6" w:rsidRDefault="3BA7F762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72765F63" w14:textId="77777777" w:rsidR="00474E66" w:rsidRPr="009627C6" w:rsidRDefault="00474E66" w:rsidP="00474E66">
      <w:pPr>
        <w:pStyle w:val="Heading2"/>
      </w:pPr>
      <w:bookmarkStart w:id="8" w:name="_Toc453981048"/>
      <w:proofErr w:type="spellStart"/>
      <w:r w:rsidRPr="009627C6">
        <w:t>Otvorena</w:t>
      </w:r>
      <w:proofErr w:type="spellEnd"/>
      <w:r w:rsidRPr="3BA7F762">
        <w:t xml:space="preserve"> </w:t>
      </w:r>
      <w:proofErr w:type="spellStart"/>
      <w:r w:rsidRPr="009627C6">
        <w:t>pitanja</w:t>
      </w:r>
      <w:bookmarkEnd w:id="8"/>
      <w:proofErr w:type="spellEnd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3"/>
        <w:gridCol w:w="3810"/>
        <w:gridCol w:w="4267"/>
      </w:tblGrid>
      <w:tr w:rsidR="00A30DBB" w:rsidRPr="009627C6" w14:paraId="14D91B33" w14:textId="77777777" w:rsidTr="3BA7F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1D62609B" w14:textId="77777777" w:rsidR="00A30DBB" w:rsidRPr="009627C6" w:rsidRDefault="3BA7F762" w:rsidP="00A30DBB">
            <w:pPr>
              <w:jc w:val="center"/>
              <w:rPr>
                <w:sz w:val="28"/>
                <w:szCs w:val="28"/>
              </w:rPr>
            </w:pPr>
            <w:proofErr w:type="spellStart"/>
            <w:r w:rsidRPr="3BA7F762">
              <w:rPr>
                <w:sz w:val="28"/>
                <w:szCs w:val="28"/>
              </w:rPr>
              <w:t>Redni</w:t>
            </w:r>
            <w:proofErr w:type="spellEnd"/>
            <w:r w:rsidRPr="3BA7F762">
              <w:rPr>
                <w:sz w:val="28"/>
                <w:szCs w:val="28"/>
              </w:rPr>
              <w:t xml:space="preserve"> </w:t>
            </w:r>
            <w:proofErr w:type="spellStart"/>
            <w:r w:rsidRPr="3BA7F762">
              <w:rPr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78094C67" w14:textId="77777777" w:rsidR="00A30DBB" w:rsidRPr="009627C6" w:rsidRDefault="3BA7F762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3BA7F762">
              <w:rPr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0EDF83AC" w14:textId="77777777" w:rsidR="00A30DBB" w:rsidRPr="009627C6" w:rsidRDefault="3BA7F762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3BA7F762">
              <w:rPr>
                <w:sz w:val="28"/>
                <w:szCs w:val="28"/>
              </w:rPr>
              <w:t>Rešenje</w:t>
            </w:r>
            <w:proofErr w:type="spellEnd"/>
          </w:p>
        </w:tc>
      </w:tr>
      <w:tr w:rsidR="00A30DBB" w:rsidRPr="009627C6" w14:paraId="44272A88" w14:textId="77777777" w:rsidTr="3BA7F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CA8A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C15D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B1EA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DBB" w:rsidRPr="009627C6" w14:paraId="48D09F15" w14:textId="77777777" w:rsidTr="3BA7F76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8279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468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ED6E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DBB" w:rsidRPr="009627C6" w14:paraId="48E892D3" w14:textId="77777777" w:rsidTr="3BA7F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9697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71CC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8358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DA094B" w14:textId="77777777" w:rsidR="00275E2C" w:rsidRPr="009627C6" w:rsidRDefault="00474E66" w:rsidP="008E60E9">
      <w:pPr>
        <w:pStyle w:val="Heading1"/>
      </w:pPr>
      <w:bookmarkStart w:id="9" w:name="_Toc453981049"/>
      <w:r w:rsidRPr="009627C6">
        <w:t>Scenario</w:t>
      </w:r>
      <w:r w:rsidRPr="3BA7F762">
        <w:t xml:space="preserve"> </w:t>
      </w:r>
      <w:r w:rsidR="00F75943">
        <w:rPr>
          <w:lang w:val="sr-Latn-RS"/>
        </w:rPr>
        <w:t>Listanje profila</w:t>
      </w:r>
      <w:bookmarkEnd w:id="9"/>
    </w:p>
    <w:p w14:paraId="72E9A217" w14:textId="77777777" w:rsidR="00474E66" w:rsidRPr="009627C6" w:rsidRDefault="00474E66" w:rsidP="00474E66">
      <w:pPr>
        <w:pStyle w:val="Heading2"/>
      </w:pPr>
      <w:bookmarkStart w:id="10" w:name="_Toc453981050"/>
      <w:proofErr w:type="spellStart"/>
      <w:r w:rsidRPr="009627C6">
        <w:t>Kratak</w:t>
      </w:r>
      <w:proofErr w:type="spellEnd"/>
      <w:r w:rsidRPr="3BA7F762">
        <w:t xml:space="preserve"> </w:t>
      </w:r>
      <w:proofErr w:type="spellStart"/>
      <w:r w:rsidRPr="009627C6">
        <w:t>opis</w:t>
      </w:r>
      <w:bookmarkEnd w:id="10"/>
      <w:proofErr w:type="spellEnd"/>
    </w:p>
    <w:p w14:paraId="55FE24DC" w14:textId="7206A9AF" w:rsidR="00F75943" w:rsidRPr="00BD5215" w:rsidRDefault="3BA7F762" w:rsidP="00BD5215">
      <w:pPr>
        <w:ind w:left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lista</w:t>
      </w:r>
      <w:proofErr w:type="spellEnd"/>
      <w:r>
        <w:t xml:space="preserve"> profile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bi </w:t>
      </w:r>
      <w:proofErr w:type="spellStart"/>
      <w:r>
        <w:t>mogli</w:t>
      </w:r>
      <w:proofErr w:type="spellEnd"/>
      <w:r>
        <w:t xml:space="preserve"> da mu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kriterijumima</w:t>
      </w:r>
      <w:proofErr w:type="spellEnd"/>
      <w:r>
        <w:t xml:space="preserve"> (</w:t>
      </w:r>
      <w:proofErr w:type="spellStart"/>
      <w:r>
        <w:t>godine</w:t>
      </w:r>
      <w:proofErr w:type="spellEnd"/>
      <w:r>
        <w:t xml:space="preserve">, pol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).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pređe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označi</w:t>
      </w:r>
      <w:proofErr w:type="spellEnd"/>
      <w:r>
        <w:t xml:space="preserve"> da li mu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svideo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ne.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obustavi</w:t>
      </w:r>
      <w:proofErr w:type="spellEnd"/>
      <w:r>
        <w:t xml:space="preserve"> </w:t>
      </w:r>
      <w:proofErr w:type="spellStart"/>
      <w:r>
        <w:t>listanje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link </w:t>
      </w:r>
      <w:proofErr w:type="spellStart"/>
      <w:r>
        <w:t>ka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>.</w:t>
      </w:r>
    </w:p>
    <w:p w14:paraId="4A424CBE" w14:textId="77777777" w:rsidR="00A30DBB" w:rsidRPr="009627C6" w:rsidRDefault="00C70BD2" w:rsidP="00A30DBB">
      <w:pPr>
        <w:pStyle w:val="Heading2"/>
      </w:pPr>
      <w:bookmarkStart w:id="11" w:name="_Toc453981051"/>
      <w:proofErr w:type="spellStart"/>
      <w:r>
        <w:t>Glavni</w:t>
      </w:r>
      <w:proofErr w:type="spellEnd"/>
      <w:r w:rsidRPr="3BA7F762">
        <w:t xml:space="preserve"> </w:t>
      </w:r>
      <w:proofErr w:type="spellStart"/>
      <w:r>
        <w:t>t</w:t>
      </w:r>
      <w:r w:rsidR="00A30DBB" w:rsidRPr="009627C6">
        <w:t>ok</w:t>
      </w:r>
      <w:proofErr w:type="spellEnd"/>
      <w:r w:rsidR="00A30DBB" w:rsidRPr="3BA7F762">
        <w:t xml:space="preserve"> </w:t>
      </w:r>
      <w:proofErr w:type="spellStart"/>
      <w:r w:rsidR="00A30DBB" w:rsidRPr="009627C6">
        <w:t>događaja</w:t>
      </w:r>
      <w:bookmarkEnd w:id="11"/>
      <w:proofErr w:type="spellEnd"/>
    </w:p>
    <w:p w14:paraId="2F0BDDAC" w14:textId="77777777" w:rsidR="004D4D11" w:rsidRPr="00CA7D36" w:rsidRDefault="3BA7F762" w:rsidP="00F4795A">
      <w:pPr>
        <w:shd w:val="clear" w:color="auto" w:fill="FFFFFF" w:themeFill="background1"/>
        <w:ind w:left="576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se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uspešni</w:t>
      </w:r>
      <w:proofErr w:type="spellEnd"/>
      <w:r>
        <w:t xml:space="preserve"> scenario (</w:t>
      </w:r>
      <w:proofErr w:type="spellStart"/>
      <w:r>
        <w:t>niz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)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aplikacijom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alternativnih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(</w:t>
      </w:r>
      <w:proofErr w:type="spellStart"/>
      <w:proofErr w:type="gramStart"/>
      <w:r>
        <w:t>na</w:t>
      </w:r>
      <w:proofErr w:type="spellEnd"/>
      <w:proofErr w:type="gramEnd"/>
      <w:r>
        <w:t xml:space="preserve"> primer,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). </w:t>
      </w:r>
      <w:proofErr w:type="spellStart"/>
      <w:r>
        <w:t>Jedan</w:t>
      </w:r>
      <w:proofErr w:type="spellEnd"/>
      <w:r>
        <w:t xml:space="preserve"> scenario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mestima</w:t>
      </w:r>
      <w:proofErr w:type="spellEnd"/>
      <w:r>
        <w:t xml:space="preserve"> "</w:t>
      </w:r>
      <w:proofErr w:type="spellStart"/>
      <w:r>
        <w:t>grananja</w:t>
      </w:r>
      <w:proofErr w:type="spellEnd"/>
      <w:r>
        <w:t xml:space="preserve">",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tačkama</w:t>
      </w:r>
      <w:proofErr w:type="spellEnd"/>
      <w:proofErr w:type="gram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, </w:t>
      </w:r>
      <w:proofErr w:type="spellStart"/>
      <w:r>
        <w:t>mora</w:t>
      </w:r>
      <w:proofErr w:type="spellEnd"/>
      <w:r>
        <w:t xml:space="preserve"> se </w:t>
      </w:r>
      <w:proofErr w:type="spellStart"/>
      <w:r>
        <w:t>izabrati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, a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potrebi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u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scenarijima</w:t>
      </w:r>
      <w:proofErr w:type="spellEnd"/>
      <w:r>
        <w:t>.</w:t>
      </w:r>
    </w:p>
    <w:p w14:paraId="5B404380" w14:textId="35ADB5CF" w:rsidR="48385FF3" w:rsidRDefault="3BA7F762" w:rsidP="48385FF3">
      <w:pPr>
        <w:pStyle w:val="Heading3"/>
      </w:pPr>
      <w:bookmarkStart w:id="12" w:name="_Toc453981052"/>
      <w:proofErr w:type="spellStart"/>
      <w:r>
        <w:lastRenderedPageBreak/>
        <w:t>Podešavanje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pretragu</w:t>
      </w:r>
      <w:bookmarkEnd w:id="12"/>
      <w:proofErr w:type="spellEnd"/>
    </w:p>
    <w:p w14:paraId="3A9FA781" w14:textId="166B4FC8" w:rsidR="48385FF3" w:rsidRDefault="3BA7F762" w:rsidP="48385FF3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odabere</w:t>
      </w:r>
      <w:proofErr w:type="spellEnd"/>
      <w:r>
        <w:t xml:space="preserve"> pol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 w:rsidR="00A152D7">
        <w:t xml:space="preserve"> </w:t>
      </w:r>
      <w:proofErr w:type="spellStart"/>
      <w:r w:rsidR="00A152D7">
        <w:t>opseg</w:t>
      </w:r>
      <w:proofErr w:type="spellEnd"/>
      <w:r>
        <w:t xml:space="preserve"> </w:t>
      </w:r>
      <w:proofErr w:type="spellStart"/>
      <w:r>
        <w:t>godin</w:t>
      </w:r>
      <w:r w:rsidR="00A152D7">
        <w:t>a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search </w:t>
      </w:r>
      <w:proofErr w:type="spellStart"/>
      <w:r>
        <w:t>prelazi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>.</w:t>
      </w:r>
    </w:p>
    <w:p w14:paraId="065F3B65" w14:textId="77777777" w:rsidR="00A30DBB" w:rsidRPr="009627C6" w:rsidRDefault="00F75943" w:rsidP="00A30DBB">
      <w:pPr>
        <w:pStyle w:val="Heading3"/>
      </w:pPr>
      <w:bookmarkStart w:id="13" w:name="_Toc453981053"/>
      <w:proofErr w:type="spellStart"/>
      <w:r>
        <w:t>Prikaz</w:t>
      </w:r>
      <w:proofErr w:type="spellEnd"/>
      <w:r w:rsidRPr="3BA7F762">
        <w:t xml:space="preserve"> </w:t>
      </w:r>
      <w:proofErr w:type="spellStart"/>
      <w:r>
        <w:t>najbitnijih</w:t>
      </w:r>
      <w:proofErr w:type="spellEnd"/>
      <w:r w:rsidRPr="3BA7F762"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korisniku</w:t>
      </w:r>
      <w:bookmarkEnd w:id="13"/>
      <w:proofErr w:type="spellEnd"/>
    </w:p>
    <w:p w14:paraId="282642D3" w14:textId="77777777" w:rsidR="00A30DBB" w:rsidRDefault="3BA7F762" w:rsidP="00A30DBB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pročita</w:t>
      </w:r>
      <w:proofErr w:type="spellEnd"/>
      <w:r>
        <w:t xml:space="preserve"> </w:t>
      </w:r>
      <w:proofErr w:type="spellStart"/>
      <w:r>
        <w:t>skraćen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bi </w:t>
      </w:r>
      <w:proofErr w:type="spellStart"/>
      <w:r>
        <w:t>odlučio</w:t>
      </w:r>
      <w:proofErr w:type="spellEnd"/>
      <w:r>
        <w:t xml:space="preserve"> da li je </w:t>
      </w:r>
      <w:proofErr w:type="spellStart"/>
      <w:r>
        <w:t>zainteresovan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ne.</w:t>
      </w:r>
    </w:p>
    <w:p w14:paraId="69BA6CEF" w14:textId="77777777" w:rsidR="00112353" w:rsidRPr="009627C6" w:rsidRDefault="00112353" w:rsidP="00112353">
      <w:pPr>
        <w:pStyle w:val="Heading3"/>
      </w:pPr>
      <w:bookmarkStart w:id="14" w:name="_Toc453981054"/>
      <w:proofErr w:type="spellStart"/>
      <w:r>
        <w:t>Izbor</w:t>
      </w:r>
      <w:proofErr w:type="spellEnd"/>
      <w:r w:rsidRPr="3BA7F762">
        <w:t xml:space="preserve"> </w:t>
      </w:r>
      <w:proofErr w:type="spellStart"/>
      <w:r>
        <w:t>detaljnijeg</w:t>
      </w:r>
      <w:proofErr w:type="spellEnd"/>
      <w:r w:rsidRPr="3BA7F762">
        <w:t xml:space="preserve"> </w:t>
      </w:r>
      <w:proofErr w:type="spellStart"/>
      <w:r>
        <w:t>pregleda</w:t>
      </w:r>
      <w:proofErr w:type="spellEnd"/>
      <w:r w:rsidRPr="3BA7F762">
        <w:t xml:space="preserve"> </w:t>
      </w:r>
      <w:proofErr w:type="spellStart"/>
      <w:r>
        <w:t>profila</w:t>
      </w:r>
      <w:proofErr w:type="spellEnd"/>
      <w:r w:rsidRPr="3BA7F762">
        <w:t xml:space="preserve"> </w:t>
      </w:r>
      <w:proofErr w:type="spellStart"/>
      <w:r>
        <w:t>drugog</w:t>
      </w:r>
      <w:proofErr w:type="spellEnd"/>
      <w:r w:rsidRPr="3BA7F762">
        <w:t xml:space="preserve"> </w:t>
      </w:r>
      <w:proofErr w:type="spellStart"/>
      <w:r>
        <w:t>korisnika</w:t>
      </w:r>
      <w:bookmarkEnd w:id="14"/>
      <w:proofErr w:type="spellEnd"/>
    </w:p>
    <w:p w14:paraId="72202281" w14:textId="14B12163" w:rsidR="00112353" w:rsidRPr="009627C6" w:rsidRDefault="3BA7F762" w:rsidP="00112353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da mu se </w:t>
      </w:r>
      <w:proofErr w:type="spellStart"/>
      <w:r>
        <w:t>prikažu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dru</w:t>
      </w:r>
      <w:r w:rsidR="00A152D7">
        <w:t>gom</w:t>
      </w:r>
      <w:proofErr w:type="spellEnd"/>
      <w:r w:rsidR="00A152D7">
        <w:t xml:space="preserve"> </w:t>
      </w:r>
      <w:proofErr w:type="spellStart"/>
      <w:r w:rsidR="00A152D7">
        <w:t>korisniku</w:t>
      </w:r>
      <w:proofErr w:type="spellEnd"/>
      <w:r w:rsidR="00A152D7">
        <w:t xml:space="preserve"> </w:t>
      </w:r>
      <w:proofErr w:type="spellStart"/>
      <w:r w:rsidR="00A152D7">
        <w:t>klikom</w:t>
      </w:r>
      <w:proofErr w:type="spellEnd"/>
      <w:r w:rsidR="00A152D7">
        <w:t xml:space="preserve"> </w:t>
      </w:r>
      <w:proofErr w:type="spellStart"/>
      <w:proofErr w:type="gramStart"/>
      <w:r w:rsidR="00A152D7">
        <w:t>na</w:t>
      </w:r>
      <w:proofErr w:type="spellEnd"/>
      <w:proofErr w:type="gramEnd"/>
      <w:r w:rsidR="00A152D7">
        <w:t xml:space="preserve"> </w:t>
      </w:r>
      <w:proofErr w:type="spellStart"/>
      <w:r w:rsidR="00A152D7">
        <w:t>dugme</w:t>
      </w:r>
      <w:proofErr w:type="spellEnd"/>
      <w:r w:rsidR="00A152D7">
        <w:t xml:space="preserve"> “R</w:t>
      </w:r>
      <w:r>
        <w:t>ead more”.</w:t>
      </w:r>
    </w:p>
    <w:p w14:paraId="1ADD4FF2" w14:textId="59E6129C" w:rsidR="00A30DBB" w:rsidRPr="009627C6" w:rsidRDefault="00F75943" w:rsidP="00A30DBB">
      <w:pPr>
        <w:pStyle w:val="Heading3"/>
      </w:pPr>
      <w:bookmarkStart w:id="15" w:name="_Toc453981055"/>
      <w:proofErr w:type="spellStart"/>
      <w:r>
        <w:t>Izbor</w:t>
      </w:r>
      <w:proofErr w:type="spellEnd"/>
      <w:r w:rsidRPr="3BA7F762">
        <w:t xml:space="preserve"> </w:t>
      </w:r>
      <w:proofErr w:type="spellStart"/>
      <w:r>
        <w:t>opcije</w:t>
      </w:r>
      <w:proofErr w:type="spellEnd"/>
      <w:r w:rsidRPr="3BA7F762">
        <w:t xml:space="preserve"> “</w:t>
      </w:r>
      <w:proofErr w:type="spellStart"/>
      <w:r w:rsidR="007A69AC">
        <w:t>zainteresovan</w:t>
      </w:r>
      <w:proofErr w:type="spellEnd"/>
      <w:r w:rsidR="007A69AC" w:rsidRPr="3BA7F762">
        <w:t xml:space="preserve"> </w:t>
      </w:r>
      <w:proofErr w:type="spellStart"/>
      <w:r w:rsidR="007A69AC">
        <w:t>sam</w:t>
      </w:r>
      <w:proofErr w:type="spellEnd"/>
      <w:r w:rsidRPr="3BA7F762">
        <w:t>”</w:t>
      </w:r>
      <w:r w:rsidR="00A152D7">
        <w:t>/</w:t>
      </w:r>
      <w:r w:rsidR="00A152D7" w:rsidRPr="00A152D7">
        <w:t xml:space="preserve"> </w:t>
      </w:r>
      <w:r w:rsidR="00A152D7" w:rsidRPr="3BA7F762">
        <w:t>“</w:t>
      </w:r>
      <w:proofErr w:type="spellStart"/>
      <w:r w:rsidR="00A152D7">
        <w:t>nisam</w:t>
      </w:r>
      <w:proofErr w:type="spellEnd"/>
      <w:r w:rsidR="00A152D7">
        <w:t xml:space="preserve"> </w:t>
      </w:r>
      <w:proofErr w:type="spellStart"/>
      <w:r w:rsidR="00A152D7">
        <w:t>zainteresovan</w:t>
      </w:r>
      <w:proofErr w:type="spellEnd"/>
      <w:r w:rsidR="00A152D7" w:rsidRPr="3BA7F762">
        <w:t>”</w:t>
      </w:r>
      <w:r w:rsidRPr="3BA7F762">
        <w:t xml:space="preserve"> </w:t>
      </w:r>
      <w:proofErr w:type="spellStart"/>
      <w:r w:rsidRPr="3BA7F762">
        <w:t>i</w:t>
      </w:r>
      <w:proofErr w:type="spellEnd"/>
      <w:r w:rsidRPr="3BA7F762">
        <w:t xml:space="preserve"> </w:t>
      </w:r>
      <w:proofErr w:type="spellStart"/>
      <w:r w:rsidRPr="3BA7F762">
        <w:t>nastavak</w:t>
      </w:r>
      <w:proofErr w:type="spellEnd"/>
      <w:r w:rsidRPr="3BA7F762">
        <w:t xml:space="preserve"> </w:t>
      </w:r>
      <w:proofErr w:type="spellStart"/>
      <w:r w:rsidRPr="3BA7F762">
        <w:t>pregledanja</w:t>
      </w:r>
      <w:bookmarkEnd w:id="15"/>
      <w:proofErr w:type="spellEnd"/>
    </w:p>
    <w:p w14:paraId="77A6F785" w14:textId="6A64DB10" w:rsidR="00256F9F" w:rsidRDefault="3BA7F762" w:rsidP="00256F9F">
      <w:pPr>
        <w:ind w:left="720"/>
      </w:pP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da</w:t>
      </w:r>
      <w:r w:rsidR="00A152D7">
        <w:t xml:space="preserve"> li</w:t>
      </w:r>
      <w:r>
        <w:t xml:space="preserve"> je </w:t>
      </w:r>
      <w:proofErr w:type="spellStart"/>
      <w:r>
        <w:t>zainteresovan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se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zainteresovanosti</w:t>
      </w:r>
      <w:proofErr w:type="spellEnd"/>
      <w:r>
        <w:t xml:space="preserve"> </w:t>
      </w:r>
      <w:proofErr w:type="spellStart"/>
      <w:r>
        <w:t>ubacuje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korak</w:t>
      </w:r>
      <w:proofErr w:type="spellEnd"/>
      <w:r>
        <w:t xml:space="preserve"> 2.2.2,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</w:p>
    <w:p w14:paraId="73AF3F81" w14:textId="77777777" w:rsidR="00340677" w:rsidRDefault="00340677" w:rsidP="00340677">
      <w:pPr>
        <w:ind w:left="720"/>
      </w:pPr>
    </w:p>
    <w:p w14:paraId="52788852" w14:textId="77777777" w:rsidR="00F4795A" w:rsidRDefault="00F4795A" w:rsidP="00F4795A">
      <w:pPr>
        <w:pStyle w:val="Heading2"/>
      </w:pPr>
      <w:bookmarkStart w:id="16" w:name="_Toc453981056"/>
      <w:proofErr w:type="spellStart"/>
      <w:r>
        <w:t>Proširenja</w:t>
      </w:r>
      <w:bookmarkEnd w:id="16"/>
      <w:proofErr w:type="spellEnd"/>
    </w:p>
    <w:p w14:paraId="528D254F" w14:textId="77777777" w:rsidR="00F4795A" w:rsidRDefault="00F4795A" w:rsidP="00F4795A">
      <w:pPr>
        <w:ind w:firstLine="576"/>
        <w:rPr>
          <w:b/>
        </w:rPr>
      </w:pPr>
      <w:r w:rsidRPr="3D624430">
        <w:rPr>
          <w:b/>
          <w:bCs/>
        </w:rPr>
        <w:t>2.2.</w:t>
      </w:r>
      <w:r w:rsidR="00256F9F" w:rsidRPr="3D624430">
        <w:rPr>
          <w:b/>
          <w:bCs/>
        </w:rPr>
        <w:t>1</w:t>
      </w:r>
      <w:proofErr w:type="gramStart"/>
      <w:r w:rsidRPr="3D624430">
        <w:rPr>
          <w:b/>
          <w:bCs/>
        </w:rPr>
        <w:t>.a</w:t>
      </w:r>
      <w:proofErr w:type="gramEnd"/>
      <w:r w:rsidRPr="3D624430">
        <w:rPr>
          <w:b/>
          <w:bCs/>
        </w:rPr>
        <w:t xml:space="preserve"> </w:t>
      </w:r>
      <w:r>
        <w:rPr>
          <w:b/>
        </w:rPr>
        <w:tab/>
      </w:r>
      <w:proofErr w:type="spellStart"/>
      <w:r w:rsidR="00256F9F" w:rsidRPr="3D624430">
        <w:rPr>
          <w:b/>
          <w:bCs/>
        </w:rPr>
        <w:t>Korisnik</w:t>
      </w:r>
      <w:proofErr w:type="spellEnd"/>
      <w:r w:rsidR="00256F9F" w:rsidRPr="3D624430">
        <w:rPr>
          <w:b/>
          <w:bCs/>
        </w:rPr>
        <w:t xml:space="preserve"> </w:t>
      </w:r>
      <w:proofErr w:type="spellStart"/>
      <w:r w:rsidR="00256F9F" w:rsidRPr="3D624430">
        <w:rPr>
          <w:b/>
          <w:bCs/>
        </w:rPr>
        <w:t>odustaje</w:t>
      </w:r>
      <w:proofErr w:type="spellEnd"/>
      <w:r w:rsidR="00256F9F" w:rsidRPr="3D624430">
        <w:rPr>
          <w:b/>
          <w:bCs/>
        </w:rPr>
        <w:t xml:space="preserve"> </w:t>
      </w:r>
      <w:proofErr w:type="spellStart"/>
      <w:r w:rsidR="00256F9F" w:rsidRPr="3D624430">
        <w:rPr>
          <w:b/>
          <w:bCs/>
        </w:rPr>
        <w:t>od</w:t>
      </w:r>
      <w:proofErr w:type="spellEnd"/>
      <w:r w:rsidR="00256F9F" w:rsidRPr="3D624430">
        <w:rPr>
          <w:b/>
          <w:bCs/>
        </w:rPr>
        <w:t xml:space="preserve"> </w:t>
      </w:r>
      <w:proofErr w:type="spellStart"/>
      <w:r w:rsidR="00256F9F" w:rsidRPr="3D624430">
        <w:rPr>
          <w:b/>
          <w:bCs/>
        </w:rPr>
        <w:t>listanja</w:t>
      </w:r>
      <w:proofErr w:type="spellEnd"/>
      <w:r w:rsidR="00256F9F" w:rsidRPr="3D624430">
        <w:rPr>
          <w:b/>
          <w:bCs/>
        </w:rPr>
        <w:t xml:space="preserve"> </w:t>
      </w:r>
      <w:proofErr w:type="spellStart"/>
      <w:r w:rsidR="00256F9F" w:rsidRPr="3D624430">
        <w:rPr>
          <w:b/>
          <w:bCs/>
        </w:rPr>
        <w:t>profila</w:t>
      </w:r>
      <w:proofErr w:type="spellEnd"/>
      <w:r w:rsidR="00256F9F" w:rsidRPr="3D624430">
        <w:rPr>
          <w:b/>
          <w:bCs/>
        </w:rPr>
        <w:t xml:space="preserve"> </w:t>
      </w:r>
      <w:proofErr w:type="spellStart"/>
      <w:r w:rsidR="00256F9F" w:rsidRPr="3D624430">
        <w:rPr>
          <w:b/>
          <w:bCs/>
        </w:rPr>
        <w:t>zatvaranjem</w:t>
      </w:r>
      <w:proofErr w:type="spellEnd"/>
      <w:r w:rsidR="00256F9F" w:rsidRPr="3D624430">
        <w:rPr>
          <w:b/>
          <w:bCs/>
        </w:rPr>
        <w:t xml:space="preserve"> </w:t>
      </w:r>
      <w:proofErr w:type="spellStart"/>
      <w:r w:rsidR="00256F9F" w:rsidRPr="3D624430">
        <w:rPr>
          <w:b/>
          <w:bCs/>
        </w:rPr>
        <w:t>stranice</w:t>
      </w:r>
      <w:proofErr w:type="spellEnd"/>
      <w:r w:rsidR="00256F9F" w:rsidRPr="3D624430">
        <w:rPr>
          <w:b/>
          <w:bCs/>
        </w:rPr>
        <w:t xml:space="preserve"> </w:t>
      </w:r>
      <w:proofErr w:type="spellStart"/>
      <w:r w:rsidR="00256F9F" w:rsidRPr="3D624430">
        <w:rPr>
          <w:b/>
          <w:bCs/>
        </w:rPr>
        <w:t>za</w:t>
      </w:r>
      <w:proofErr w:type="spellEnd"/>
      <w:r w:rsidR="00256F9F" w:rsidRPr="3D624430">
        <w:rPr>
          <w:b/>
          <w:bCs/>
        </w:rPr>
        <w:t xml:space="preserve"> </w:t>
      </w:r>
      <w:proofErr w:type="spellStart"/>
      <w:r w:rsidR="00256F9F" w:rsidRPr="3D624430">
        <w:rPr>
          <w:b/>
          <w:bCs/>
        </w:rPr>
        <w:t>listanje</w:t>
      </w:r>
      <w:proofErr w:type="spellEnd"/>
      <w:r w:rsidR="00256F9F" w:rsidRPr="3D624430">
        <w:rPr>
          <w:b/>
          <w:bCs/>
        </w:rPr>
        <w:t xml:space="preserve"> </w:t>
      </w:r>
      <w:proofErr w:type="spellStart"/>
      <w:r w:rsidR="00256F9F" w:rsidRPr="3D624430">
        <w:rPr>
          <w:b/>
          <w:bCs/>
        </w:rPr>
        <w:t>profila</w:t>
      </w:r>
      <w:proofErr w:type="spellEnd"/>
    </w:p>
    <w:p w14:paraId="391B2E57" w14:textId="77777777" w:rsidR="00F4795A" w:rsidRDefault="00F4795A" w:rsidP="00256F9F">
      <w:pPr>
        <w:ind w:firstLine="576"/>
      </w:pPr>
      <w:r w:rsidRPr="3D624430">
        <w:rPr>
          <w:b/>
          <w:bCs/>
        </w:rPr>
        <w:t xml:space="preserve"> </w:t>
      </w:r>
      <w:r>
        <w:rPr>
          <w:b/>
        </w:rPr>
        <w:tab/>
      </w:r>
      <w:r>
        <w:tab/>
        <w:t>.1</w:t>
      </w:r>
      <w:r>
        <w:tab/>
      </w:r>
      <w:r w:rsidR="00256F9F">
        <w:t xml:space="preserve">Scenario se </w:t>
      </w:r>
      <w:proofErr w:type="spellStart"/>
      <w:r w:rsidR="00256F9F">
        <w:t>završava</w:t>
      </w:r>
      <w:proofErr w:type="spellEnd"/>
      <w:r w:rsidR="00256F9F" w:rsidRPr="3BA7F762">
        <w:t>.</w:t>
      </w:r>
    </w:p>
    <w:p w14:paraId="702512E2" w14:textId="77777777" w:rsidR="00112353" w:rsidRDefault="00112353" w:rsidP="00256F9F">
      <w:pPr>
        <w:ind w:firstLine="576"/>
      </w:pPr>
    </w:p>
    <w:p w14:paraId="3E2763FE" w14:textId="77777777" w:rsidR="00112353" w:rsidRDefault="00112353" w:rsidP="00112353">
      <w:pPr>
        <w:ind w:left="1440" w:hanging="864"/>
        <w:rPr>
          <w:b/>
        </w:rPr>
      </w:pPr>
      <w:r w:rsidRPr="3D624430">
        <w:rPr>
          <w:b/>
          <w:bCs/>
        </w:rPr>
        <w:t>2.2.1</w:t>
      </w:r>
      <w:proofErr w:type="gramStart"/>
      <w:r w:rsidRPr="3D624430">
        <w:rPr>
          <w:b/>
          <w:bCs/>
        </w:rPr>
        <w:t>.b</w:t>
      </w:r>
      <w:proofErr w:type="gramEnd"/>
      <w:r w:rsidRPr="3D624430">
        <w:rPr>
          <w:b/>
          <w:bCs/>
        </w:rPr>
        <w:t xml:space="preserve"> </w:t>
      </w:r>
      <w:r>
        <w:rPr>
          <w:b/>
        </w:rPr>
        <w:tab/>
      </w:r>
      <w:r w:rsidRPr="3D624430">
        <w:rPr>
          <w:b/>
          <w:bCs/>
        </w:rPr>
        <w:t xml:space="preserve">Ne </w:t>
      </w:r>
      <w:proofErr w:type="spellStart"/>
      <w:r w:rsidRPr="3D624430">
        <w:rPr>
          <w:b/>
          <w:bCs/>
        </w:rPr>
        <w:t>postoji</w:t>
      </w:r>
      <w:proofErr w:type="spellEnd"/>
      <w:r w:rsidRPr="3D624430">
        <w:rPr>
          <w:b/>
          <w:bCs/>
        </w:rPr>
        <w:t xml:space="preserve"> </w:t>
      </w:r>
      <w:proofErr w:type="spellStart"/>
      <w:r w:rsidRPr="3D624430">
        <w:rPr>
          <w:b/>
          <w:bCs/>
        </w:rPr>
        <w:t>više</w:t>
      </w:r>
      <w:proofErr w:type="spellEnd"/>
      <w:r w:rsidRPr="3D624430">
        <w:rPr>
          <w:b/>
          <w:bCs/>
        </w:rPr>
        <w:t xml:space="preserve"> </w:t>
      </w:r>
      <w:proofErr w:type="spellStart"/>
      <w:r w:rsidRPr="3D624430">
        <w:rPr>
          <w:b/>
          <w:bCs/>
        </w:rPr>
        <w:t>neoznačenih</w:t>
      </w:r>
      <w:proofErr w:type="spellEnd"/>
      <w:r w:rsidRPr="3D624430">
        <w:rPr>
          <w:b/>
          <w:bCs/>
        </w:rPr>
        <w:t xml:space="preserve"> </w:t>
      </w:r>
      <w:proofErr w:type="spellStart"/>
      <w:r w:rsidRPr="3D624430">
        <w:rPr>
          <w:b/>
          <w:bCs/>
        </w:rPr>
        <w:t>korisnika</w:t>
      </w:r>
      <w:proofErr w:type="spellEnd"/>
      <w:r w:rsidRPr="3D624430">
        <w:rPr>
          <w:b/>
          <w:bCs/>
        </w:rPr>
        <w:t xml:space="preserve"> </w:t>
      </w:r>
      <w:proofErr w:type="spellStart"/>
      <w:r w:rsidRPr="3D624430">
        <w:rPr>
          <w:b/>
          <w:bCs/>
        </w:rPr>
        <w:t>koji</w:t>
      </w:r>
      <w:proofErr w:type="spellEnd"/>
      <w:r w:rsidRPr="3D624430">
        <w:rPr>
          <w:b/>
          <w:bCs/>
        </w:rPr>
        <w:t xml:space="preserve"> </w:t>
      </w:r>
      <w:proofErr w:type="spellStart"/>
      <w:r w:rsidRPr="3D624430">
        <w:rPr>
          <w:b/>
          <w:bCs/>
        </w:rPr>
        <w:t>odgovaraju</w:t>
      </w:r>
      <w:proofErr w:type="spellEnd"/>
      <w:r w:rsidRPr="3D624430">
        <w:rPr>
          <w:b/>
          <w:bCs/>
        </w:rPr>
        <w:t xml:space="preserve"> </w:t>
      </w:r>
      <w:proofErr w:type="spellStart"/>
      <w:r w:rsidRPr="3D624430">
        <w:rPr>
          <w:b/>
          <w:bCs/>
        </w:rPr>
        <w:t>izabranim</w:t>
      </w:r>
      <w:proofErr w:type="spellEnd"/>
      <w:r w:rsidRPr="3D624430">
        <w:rPr>
          <w:b/>
          <w:bCs/>
        </w:rPr>
        <w:t xml:space="preserve"> </w:t>
      </w:r>
      <w:proofErr w:type="spellStart"/>
      <w:r w:rsidRPr="3D624430">
        <w:rPr>
          <w:b/>
          <w:bCs/>
        </w:rPr>
        <w:t>kriterijumima</w:t>
      </w:r>
      <w:proofErr w:type="spellEnd"/>
    </w:p>
    <w:p w14:paraId="5CC4A919" w14:textId="77777777" w:rsidR="00112353" w:rsidRDefault="00112353" w:rsidP="00112353">
      <w:pPr>
        <w:ind w:firstLine="576"/>
      </w:pPr>
      <w:r w:rsidRPr="3D624430">
        <w:rPr>
          <w:b/>
          <w:bCs/>
        </w:rPr>
        <w:t xml:space="preserve"> </w:t>
      </w:r>
      <w:r>
        <w:rPr>
          <w:b/>
        </w:rPr>
        <w:tab/>
      </w:r>
      <w:r>
        <w:tab/>
        <w:t>.1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 w:rsidRPr="3BA7F762">
        <w:t xml:space="preserve"> </w:t>
      </w:r>
      <w:proofErr w:type="spellStart"/>
      <w:r>
        <w:t>odgovarajuću</w:t>
      </w:r>
      <w:proofErr w:type="spellEnd"/>
      <w:r w:rsidRPr="3BA7F762">
        <w:t xml:space="preserve"> </w:t>
      </w:r>
      <w:proofErr w:type="spellStart"/>
      <w:r>
        <w:t>poruku</w:t>
      </w:r>
      <w:proofErr w:type="spellEnd"/>
      <w:r w:rsidRPr="3BA7F762">
        <w:t xml:space="preserve"> </w:t>
      </w:r>
      <w:proofErr w:type="spellStart"/>
      <w:r>
        <w:t>greške</w:t>
      </w:r>
      <w:proofErr w:type="spellEnd"/>
      <w:r w:rsidRPr="3BA7F762">
        <w:t>.</w:t>
      </w:r>
    </w:p>
    <w:p w14:paraId="648085B9" w14:textId="77777777" w:rsidR="00112353" w:rsidRDefault="00112353" w:rsidP="00112353">
      <w:pPr>
        <w:ind w:firstLine="576"/>
      </w:pPr>
      <w:r>
        <w:tab/>
      </w:r>
      <w:r>
        <w:tab/>
        <w:t>.2</w:t>
      </w:r>
      <w:r>
        <w:tab/>
        <w:t xml:space="preserve">Scenario se </w:t>
      </w:r>
      <w:proofErr w:type="spellStart"/>
      <w:r>
        <w:t>završava</w:t>
      </w:r>
      <w:proofErr w:type="spellEnd"/>
      <w:r w:rsidRPr="3BA7F762">
        <w:t>.</w:t>
      </w:r>
    </w:p>
    <w:p w14:paraId="2BE6F9EE" w14:textId="77777777" w:rsidR="00941F5A" w:rsidRDefault="00941F5A" w:rsidP="00256F9F">
      <w:pPr>
        <w:ind w:firstLine="576"/>
      </w:pPr>
    </w:p>
    <w:p w14:paraId="35076040" w14:textId="77777777" w:rsidR="00941F5A" w:rsidRDefault="00941F5A" w:rsidP="00112353">
      <w:pPr>
        <w:ind w:firstLine="576"/>
        <w:rPr>
          <w:b/>
        </w:rPr>
      </w:pPr>
      <w:r w:rsidRPr="3D624430">
        <w:rPr>
          <w:b/>
          <w:bCs/>
        </w:rPr>
        <w:t>2.2.</w:t>
      </w:r>
      <w:r w:rsidR="00112353" w:rsidRPr="3D624430">
        <w:rPr>
          <w:b/>
          <w:bCs/>
        </w:rPr>
        <w:t>2</w:t>
      </w:r>
      <w:proofErr w:type="gramStart"/>
      <w:r w:rsidR="00112353" w:rsidRPr="3D624430">
        <w:rPr>
          <w:b/>
          <w:bCs/>
        </w:rPr>
        <w:t>.a</w:t>
      </w:r>
      <w:proofErr w:type="gramEnd"/>
      <w:r w:rsidRPr="3D624430">
        <w:rPr>
          <w:b/>
          <w:bCs/>
        </w:rPr>
        <w:t xml:space="preserve"> </w:t>
      </w:r>
      <w:r>
        <w:rPr>
          <w:b/>
        </w:rPr>
        <w:tab/>
      </w:r>
      <w:proofErr w:type="spellStart"/>
      <w:r w:rsidRPr="3D624430">
        <w:rPr>
          <w:b/>
          <w:bCs/>
        </w:rPr>
        <w:t>Korisnik</w:t>
      </w:r>
      <w:proofErr w:type="spellEnd"/>
      <w:r w:rsidRPr="3D624430">
        <w:rPr>
          <w:b/>
          <w:bCs/>
        </w:rPr>
        <w:t xml:space="preserve"> </w:t>
      </w:r>
      <w:r w:rsidR="00112353" w:rsidRPr="3D624430">
        <w:rPr>
          <w:b/>
          <w:bCs/>
        </w:rPr>
        <w:t xml:space="preserve">ne </w:t>
      </w:r>
      <w:proofErr w:type="spellStart"/>
      <w:r w:rsidR="00112353" w:rsidRPr="3D624430">
        <w:rPr>
          <w:b/>
          <w:bCs/>
        </w:rPr>
        <w:t>bira</w:t>
      </w:r>
      <w:proofErr w:type="spellEnd"/>
      <w:r w:rsidR="00112353" w:rsidRPr="3D624430">
        <w:rPr>
          <w:b/>
          <w:bCs/>
        </w:rPr>
        <w:t xml:space="preserve"> </w:t>
      </w:r>
      <w:proofErr w:type="spellStart"/>
      <w:r w:rsidR="00112353" w:rsidRPr="3D624430">
        <w:rPr>
          <w:b/>
          <w:bCs/>
        </w:rPr>
        <w:t>opciju</w:t>
      </w:r>
      <w:proofErr w:type="spellEnd"/>
      <w:r w:rsidR="00112353" w:rsidRPr="3D624430">
        <w:rPr>
          <w:b/>
          <w:bCs/>
        </w:rPr>
        <w:t xml:space="preserve"> </w:t>
      </w:r>
      <w:proofErr w:type="spellStart"/>
      <w:r w:rsidR="00112353" w:rsidRPr="3D624430">
        <w:rPr>
          <w:b/>
          <w:bCs/>
        </w:rPr>
        <w:t>detaljnijeg</w:t>
      </w:r>
      <w:proofErr w:type="spellEnd"/>
      <w:r w:rsidR="00112353" w:rsidRPr="3D624430">
        <w:rPr>
          <w:b/>
          <w:bCs/>
        </w:rPr>
        <w:t xml:space="preserve"> </w:t>
      </w:r>
      <w:proofErr w:type="spellStart"/>
      <w:r w:rsidR="00112353" w:rsidRPr="3D624430">
        <w:rPr>
          <w:b/>
          <w:bCs/>
        </w:rPr>
        <w:t>pregled</w:t>
      </w:r>
      <w:proofErr w:type="spellEnd"/>
      <w:r w:rsidR="00112353" w:rsidRPr="3D624430">
        <w:rPr>
          <w:b/>
          <w:bCs/>
        </w:rPr>
        <w:t xml:space="preserve"> </w:t>
      </w:r>
      <w:proofErr w:type="spellStart"/>
      <w:r w:rsidR="00112353" w:rsidRPr="3D624430">
        <w:rPr>
          <w:b/>
          <w:bCs/>
        </w:rPr>
        <w:t>profila</w:t>
      </w:r>
      <w:proofErr w:type="spellEnd"/>
    </w:p>
    <w:p w14:paraId="52BB32C9" w14:textId="77777777" w:rsidR="00112353" w:rsidRDefault="00112353" w:rsidP="00112353">
      <w:pPr>
        <w:ind w:left="2160" w:hanging="720"/>
      </w:pPr>
      <w:r>
        <w:t>.1</w:t>
      </w:r>
      <w:r>
        <w:tab/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prelazi</w:t>
      </w:r>
      <w:proofErr w:type="spellEnd"/>
      <w:r w:rsidRPr="3BA7F762">
        <w:t xml:space="preserve"> </w:t>
      </w:r>
      <w:proofErr w:type="spellStart"/>
      <w:proofErr w:type="gramStart"/>
      <w:r>
        <w:t>na</w:t>
      </w:r>
      <w:proofErr w:type="spellEnd"/>
      <w:proofErr w:type="gramEnd"/>
      <w:r w:rsidRPr="3BA7F762">
        <w:t xml:space="preserve"> </w:t>
      </w:r>
      <w:proofErr w:type="spellStart"/>
      <w:r>
        <w:t>izbor</w:t>
      </w:r>
      <w:proofErr w:type="spellEnd"/>
      <w:r>
        <w:t xml:space="preserve"> da li je </w:t>
      </w:r>
      <w:proofErr w:type="spellStart"/>
      <w:r>
        <w:t>zainteresovan</w:t>
      </w:r>
      <w:proofErr w:type="spellEnd"/>
      <w:r w:rsidRPr="3BA7F762">
        <w:t xml:space="preserve"> </w:t>
      </w:r>
      <w:proofErr w:type="spellStart"/>
      <w:r>
        <w:t>za</w:t>
      </w:r>
      <w:proofErr w:type="spellEnd"/>
      <w:r w:rsidRPr="3BA7F762">
        <w:t xml:space="preserve"> </w:t>
      </w:r>
      <w:proofErr w:type="spellStart"/>
      <w:r>
        <w:t>drugog</w:t>
      </w:r>
      <w:proofErr w:type="spellEnd"/>
      <w:r w:rsidRPr="3BA7F762"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pregleda</w:t>
      </w:r>
      <w:proofErr w:type="spellEnd"/>
      <w:r w:rsidRPr="3BA7F762">
        <w:t xml:space="preserve"> </w:t>
      </w:r>
      <w:proofErr w:type="spellStart"/>
      <w:r>
        <w:t>dodatnih</w:t>
      </w:r>
      <w:proofErr w:type="spellEnd"/>
      <w:r w:rsidRPr="3BA7F762">
        <w:t xml:space="preserve"> </w:t>
      </w:r>
      <w:proofErr w:type="spellStart"/>
      <w:r>
        <w:t>informacija</w:t>
      </w:r>
      <w:proofErr w:type="spellEnd"/>
      <w:r w:rsidRPr="3BA7F762">
        <w:t>.</w:t>
      </w:r>
    </w:p>
    <w:p w14:paraId="42D7AC81" w14:textId="77777777" w:rsidR="00112353" w:rsidRDefault="00112353" w:rsidP="00BD5215"/>
    <w:p w14:paraId="0CE22FBD" w14:textId="77777777" w:rsidR="00F4795A" w:rsidRDefault="00F4795A" w:rsidP="00F4795A">
      <w:pPr>
        <w:ind w:firstLine="576"/>
        <w:rPr>
          <w:b/>
        </w:rPr>
      </w:pPr>
      <w:r w:rsidRPr="3D624430">
        <w:rPr>
          <w:b/>
          <w:bCs/>
        </w:rPr>
        <w:t>2.2.</w:t>
      </w:r>
      <w:r w:rsidR="00112353" w:rsidRPr="3D624430">
        <w:rPr>
          <w:b/>
          <w:bCs/>
        </w:rPr>
        <w:t>3</w:t>
      </w:r>
      <w:proofErr w:type="gramStart"/>
      <w:r w:rsidRPr="3D624430">
        <w:rPr>
          <w:b/>
          <w:bCs/>
        </w:rPr>
        <w:t>.</w:t>
      </w:r>
      <w:r w:rsidR="00256F9F" w:rsidRPr="3D624430">
        <w:rPr>
          <w:b/>
          <w:bCs/>
        </w:rPr>
        <w:t>a</w:t>
      </w:r>
      <w:proofErr w:type="gramEnd"/>
      <w:r w:rsidRPr="3D624430">
        <w:rPr>
          <w:b/>
          <w:bCs/>
        </w:rPr>
        <w:t xml:space="preserve"> </w:t>
      </w:r>
      <w:r>
        <w:rPr>
          <w:b/>
        </w:rPr>
        <w:tab/>
      </w:r>
      <w:proofErr w:type="spellStart"/>
      <w:r w:rsidR="00256F9F" w:rsidRPr="3D624430">
        <w:rPr>
          <w:b/>
          <w:bCs/>
        </w:rPr>
        <w:t>Korisnik</w:t>
      </w:r>
      <w:proofErr w:type="spellEnd"/>
      <w:r w:rsidR="00256F9F" w:rsidRPr="3D624430">
        <w:rPr>
          <w:b/>
          <w:bCs/>
        </w:rPr>
        <w:t xml:space="preserve"> </w:t>
      </w:r>
      <w:proofErr w:type="spellStart"/>
      <w:r w:rsidR="00256F9F" w:rsidRPr="3D624430">
        <w:rPr>
          <w:b/>
          <w:bCs/>
        </w:rPr>
        <w:t>bira</w:t>
      </w:r>
      <w:proofErr w:type="spellEnd"/>
      <w:r w:rsidR="00256F9F" w:rsidRPr="3D624430">
        <w:rPr>
          <w:b/>
          <w:bCs/>
        </w:rPr>
        <w:t xml:space="preserve"> </w:t>
      </w:r>
      <w:proofErr w:type="spellStart"/>
      <w:r w:rsidR="00256F9F" w:rsidRPr="3D624430">
        <w:rPr>
          <w:b/>
          <w:bCs/>
        </w:rPr>
        <w:t>opciju</w:t>
      </w:r>
      <w:proofErr w:type="spellEnd"/>
      <w:r w:rsidR="00256F9F" w:rsidRPr="3D624430">
        <w:rPr>
          <w:b/>
          <w:bCs/>
        </w:rPr>
        <w:t xml:space="preserve"> “</w:t>
      </w:r>
      <w:proofErr w:type="spellStart"/>
      <w:r w:rsidR="007A69AC" w:rsidRPr="3D624430">
        <w:rPr>
          <w:b/>
          <w:bCs/>
        </w:rPr>
        <w:t>nisam</w:t>
      </w:r>
      <w:proofErr w:type="spellEnd"/>
      <w:r w:rsidR="007A69AC" w:rsidRPr="3D624430">
        <w:rPr>
          <w:b/>
          <w:bCs/>
        </w:rPr>
        <w:t xml:space="preserve"> </w:t>
      </w:r>
      <w:proofErr w:type="spellStart"/>
      <w:r w:rsidR="007A69AC" w:rsidRPr="3D624430">
        <w:rPr>
          <w:b/>
          <w:bCs/>
        </w:rPr>
        <w:t>zainteresovan</w:t>
      </w:r>
      <w:proofErr w:type="spellEnd"/>
      <w:r w:rsidR="00256F9F" w:rsidRPr="3D624430">
        <w:rPr>
          <w:b/>
          <w:bCs/>
        </w:rPr>
        <w:t>”</w:t>
      </w:r>
    </w:p>
    <w:p w14:paraId="621583D7" w14:textId="22C9979B" w:rsidR="007A69AC" w:rsidRDefault="00F4795A" w:rsidP="007A69AC">
      <w:pPr>
        <w:ind w:firstLine="576"/>
      </w:pPr>
      <w:r>
        <w:tab/>
      </w:r>
      <w:r>
        <w:tab/>
        <w:t>.</w:t>
      </w:r>
      <w:r w:rsidR="00A152D7">
        <w:t>1</w:t>
      </w:r>
      <w:r>
        <w:tab/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vraća</w:t>
      </w:r>
      <w:proofErr w:type="spellEnd"/>
      <w:r w:rsidRPr="3BA7F762">
        <w:t xml:space="preserve"> </w:t>
      </w:r>
      <w:proofErr w:type="spellStart"/>
      <w:proofErr w:type="gramStart"/>
      <w:r>
        <w:t>na</w:t>
      </w:r>
      <w:proofErr w:type="spellEnd"/>
      <w:proofErr w:type="gramEnd"/>
      <w:r w:rsidRPr="3BA7F762">
        <w:t xml:space="preserve"> </w:t>
      </w:r>
      <w:proofErr w:type="spellStart"/>
      <w:r w:rsidR="007A69AC">
        <w:t>prikaz</w:t>
      </w:r>
      <w:proofErr w:type="spellEnd"/>
      <w:r w:rsidR="007A69AC" w:rsidRPr="3BA7F762">
        <w:t xml:space="preserve"> </w:t>
      </w:r>
      <w:proofErr w:type="spellStart"/>
      <w:r w:rsidR="007A69AC">
        <w:t>najbitnijih</w:t>
      </w:r>
      <w:proofErr w:type="spellEnd"/>
      <w:r w:rsidR="007A69AC" w:rsidRPr="3BA7F762">
        <w:t xml:space="preserve"> </w:t>
      </w:r>
      <w:proofErr w:type="spellStart"/>
      <w:r w:rsidR="007A69AC">
        <w:t>informacija</w:t>
      </w:r>
      <w:proofErr w:type="spellEnd"/>
      <w:r w:rsidR="007A69AC" w:rsidRPr="3BA7F762">
        <w:t xml:space="preserve"> </w:t>
      </w:r>
      <w:proofErr w:type="spellStart"/>
      <w:r w:rsidR="007A69AC">
        <w:t>za</w:t>
      </w:r>
      <w:proofErr w:type="spellEnd"/>
      <w:r w:rsidR="007A69AC" w:rsidRPr="3BA7F762">
        <w:t xml:space="preserve"> </w:t>
      </w:r>
      <w:proofErr w:type="spellStart"/>
      <w:r w:rsidR="007A69AC">
        <w:t>sledećeg</w:t>
      </w:r>
      <w:proofErr w:type="spellEnd"/>
      <w:r w:rsidR="007A69AC" w:rsidRPr="3BA7F762">
        <w:t xml:space="preserve"> </w:t>
      </w:r>
      <w:proofErr w:type="spellStart"/>
      <w:r w:rsidR="007A69AC">
        <w:t>korisnika</w:t>
      </w:r>
      <w:proofErr w:type="spellEnd"/>
      <w:r w:rsidR="007A69AC" w:rsidRPr="3BA7F762">
        <w:t>.</w:t>
      </w:r>
    </w:p>
    <w:p w14:paraId="04A887EE" w14:textId="77777777" w:rsidR="00BD5215" w:rsidRDefault="00BD5215" w:rsidP="007A69AC">
      <w:pPr>
        <w:ind w:firstLine="576"/>
      </w:pPr>
    </w:p>
    <w:p w14:paraId="77C63331" w14:textId="1748BBCA" w:rsidR="007A69AC" w:rsidRDefault="007A69AC" w:rsidP="007A69AC">
      <w:pPr>
        <w:ind w:firstLine="576"/>
        <w:rPr>
          <w:b/>
        </w:rPr>
      </w:pPr>
      <w:r w:rsidRPr="3D624430">
        <w:rPr>
          <w:b/>
          <w:bCs/>
        </w:rPr>
        <w:t>2.2.</w:t>
      </w:r>
      <w:r w:rsidR="00A152D7">
        <w:rPr>
          <w:b/>
          <w:bCs/>
        </w:rPr>
        <w:t>4</w:t>
      </w:r>
      <w:proofErr w:type="gramStart"/>
      <w:r w:rsidRPr="3D624430">
        <w:rPr>
          <w:b/>
          <w:bCs/>
        </w:rPr>
        <w:t>.a</w:t>
      </w:r>
      <w:proofErr w:type="gramEnd"/>
      <w:r w:rsidRPr="3D624430">
        <w:rPr>
          <w:b/>
          <w:bCs/>
        </w:rPr>
        <w:t xml:space="preserve"> </w:t>
      </w:r>
      <w:r>
        <w:rPr>
          <w:b/>
        </w:rPr>
        <w:tab/>
      </w:r>
      <w:r w:rsidR="00941F5A" w:rsidRPr="3D624430">
        <w:rPr>
          <w:b/>
          <w:bCs/>
        </w:rPr>
        <w:t>“</w:t>
      </w:r>
      <w:proofErr w:type="spellStart"/>
      <w:r w:rsidR="00941F5A" w:rsidRPr="3D624430">
        <w:rPr>
          <w:b/>
          <w:bCs/>
        </w:rPr>
        <w:t>Sviđanje</w:t>
      </w:r>
      <w:proofErr w:type="spellEnd"/>
      <w:r w:rsidR="00941F5A" w:rsidRPr="3D624430">
        <w:rPr>
          <w:b/>
          <w:bCs/>
        </w:rPr>
        <w:t xml:space="preserve">” </w:t>
      </w:r>
      <w:proofErr w:type="spellStart"/>
      <w:r w:rsidR="00941F5A" w:rsidRPr="3D624430">
        <w:rPr>
          <w:b/>
          <w:bCs/>
        </w:rPr>
        <w:t>korisnika</w:t>
      </w:r>
      <w:proofErr w:type="spellEnd"/>
      <w:r w:rsidR="00941F5A" w:rsidRPr="3D624430">
        <w:rPr>
          <w:b/>
          <w:bCs/>
        </w:rPr>
        <w:t xml:space="preserve"> je </w:t>
      </w:r>
      <w:proofErr w:type="spellStart"/>
      <w:r w:rsidR="00941F5A" w:rsidRPr="3D624430">
        <w:rPr>
          <w:b/>
          <w:bCs/>
        </w:rPr>
        <w:t>uzajamno</w:t>
      </w:r>
      <w:proofErr w:type="spellEnd"/>
    </w:p>
    <w:p w14:paraId="3E4EF4A1" w14:textId="77777777" w:rsidR="007A69AC" w:rsidRDefault="007A69AC" w:rsidP="00941F5A">
      <w:pPr>
        <w:ind w:left="2160" w:hanging="714"/>
      </w:pPr>
      <w:r>
        <w:t>.1</w:t>
      </w:r>
      <w:r>
        <w:tab/>
      </w:r>
      <w:r w:rsidR="00941F5A">
        <w:t xml:space="preserve">I </w:t>
      </w:r>
      <w:proofErr w:type="spellStart"/>
      <w:r w:rsidR="00941F5A">
        <w:t>jednom</w:t>
      </w:r>
      <w:proofErr w:type="spellEnd"/>
      <w:r w:rsidR="00941F5A" w:rsidRPr="3BA7F762">
        <w:t xml:space="preserve"> </w:t>
      </w:r>
      <w:proofErr w:type="spellStart"/>
      <w:r w:rsidR="00941F5A">
        <w:t>i</w:t>
      </w:r>
      <w:proofErr w:type="spellEnd"/>
      <w:r w:rsidR="00941F5A" w:rsidRPr="3BA7F762">
        <w:t xml:space="preserve"> </w:t>
      </w:r>
      <w:proofErr w:type="spellStart"/>
      <w:r w:rsidR="00941F5A">
        <w:t>drugom</w:t>
      </w:r>
      <w:proofErr w:type="spellEnd"/>
      <w:r w:rsidR="00941F5A" w:rsidRPr="3BA7F762">
        <w:t xml:space="preserve"> </w:t>
      </w:r>
      <w:proofErr w:type="spellStart"/>
      <w:r w:rsidR="00941F5A">
        <w:t>korisniku</w:t>
      </w:r>
      <w:proofErr w:type="spellEnd"/>
      <w:r w:rsidR="00941F5A">
        <w:t xml:space="preserve"> se </w:t>
      </w:r>
      <w:proofErr w:type="spellStart"/>
      <w:r w:rsidR="00941F5A">
        <w:t>šalje</w:t>
      </w:r>
      <w:proofErr w:type="spellEnd"/>
      <w:r w:rsidR="00941F5A" w:rsidRPr="3BA7F762">
        <w:t xml:space="preserve"> </w:t>
      </w:r>
      <w:proofErr w:type="spellStart"/>
      <w:r w:rsidR="00941F5A">
        <w:t>obaveštenje</w:t>
      </w:r>
      <w:proofErr w:type="spellEnd"/>
      <w:r w:rsidR="00941F5A">
        <w:t xml:space="preserve"> da </w:t>
      </w:r>
      <w:proofErr w:type="spellStart"/>
      <w:r w:rsidR="00941F5A">
        <w:t>su</w:t>
      </w:r>
      <w:proofErr w:type="spellEnd"/>
      <w:r w:rsidR="00941F5A">
        <w:t xml:space="preserve"> se </w:t>
      </w:r>
      <w:proofErr w:type="spellStart"/>
      <w:r w:rsidR="00941F5A">
        <w:t>uparili</w:t>
      </w:r>
      <w:proofErr w:type="spellEnd"/>
      <w:r w:rsidR="00941F5A" w:rsidRPr="3BA7F762">
        <w:t xml:space="preserve"> </w:t>
      </w:r>
      <w:proofErr w:type="spellStart"/>
      <w:r w:rsidR="00941F5A">
        <w:t>i</w:t>
      </w:r>
      <w:proofErr w:type="spellEnd"/>
      <w:r w:rsidR="00941F5A">
        <w:t xml:space="preserve"> time </w:t>
      </w:r>
      <w:proofErr w:type="spellStart"/>
      <w:r w:rsidR="00941F5A">
        <w:t>im</w:t>
      </w:r>
      <w:proofErr w:type="spellEnd"/>
      <w:r w:rsidR="00941F5A">
        <w:t xml:space="preserve"> se </w:t>
      </w:r>
      <w:proofErr w:type="spellStart"/>
      <w:r w:rsidR="00941F5A">
        <w:t>otvara</w:t>
      </w:r>
      <w:proofErr w:type="spellEnd"/>
      <w:r w:rsidR="00941F5A" w:rsidRPr="3BA7F762">
        <w:t xml:space="preserve"> </w:t>
      </w:r>
      <w:proofErr w:type="spellStart"/>
      <w:r w:rsidR="00941F5A">
        <w:t>mogućnost</w:t>
      </w:r>
      <w:proofErr w:type="spellEnd"/>
      <w:r w:rsidR="00941F5A">
        <w:t xml:space="preserve"> da se </w:t>
      </w:r>
      <w:proofErr w:type="spellStart"/>
      <w:r w:rsidR="00941F5A">
        <w:t>dopisuju</w:t>
      </w:r>
      <w:proofErr w:type="spellEnd"/>
      <w:r w:rsidR="00941F5A" w:rsidRPr="3BA7F762">
        <w:t>.</w:t>
      </w:r>
    </w:p>
    <w:p w14:paraId="44EDEB39" w14:textId="1FD004E9" w:rsidR="007A69AC" w:rsidRDefault="00941F5A" w:rsidP="007A69AC">
      <w:pPr>
        <w:ind w:firstLine="576"/>
      </w:pPr>
      <w:r>
        <w:tab/>
      </w:r>
      <w:r>
        <w:tab/>
        <w:t>.2</w:t>
      </w:r>
      <w:r>
        <w:tab/>
      </w:r>
      <w:proofErr w:type="spellStart"/>
      <w:r w:rsidR="00A152D7">
        <w:t>Korisnik</w:t>
      </w:r>
      <w:proofErr w:type="spellEnd"/>
      <w:r w:rsidR="00A152D7">
        <w:t xml:space="preserve"> se </w:t>
      </w:r>
      <w:proofErr w:type="spellStart"/>
      <w:r w:rsidR="00A152D7">
        <w:t>vraća</w:t>
      </w:r>
      <w:proofErr w:type="spellEnd"/>
      <w:r w:rsidR="00A152D7" w:rsidRPr="3BA7F762">
        <w:t xml:space="preserve"> </w:t>
      </w:r>
      <w:proofErr w:type="spellStart"/>
      <w:proofErr w:type="gramStart"/>
      <w:r w:rsidR="00A152D7">
        <w:t>na</w:t>
      </w:r>
      <w:proofErr w:type="spellEnd"/>
      <w:proofErr w:type="gramEnd"/>
      <w:r w:rsidR="00A152D7" w:rsidRPr="3BA7F762">
        <w:t xml:space="preserve"> </w:t>
      </w:r>
      <w:proofErr w:type="spellStart"/>
      <w:r w:rsidR="00A152D7">
        <w:t>prikaz</w:t>
      </w:r>
      <w:proofErr w:type="spellEnd"/>
      <w:r w:rsidR="00A152D7" w:rsidRPr="3BA7F762">
        <w:t xml:space="preserve"> </w:t>
      </w:r>
      <w:proofErr w:type="spellStart"/>
      <w:r w:rsidR="00A152D7">
        <w:t>najbitnijih</w:t>
      </w:r>
      <w:proofErr w:type="spellEnd"/>
      <w:r w:rsidR="00A152D7" w:rsidRPr="3BA7F762">
        <w:t xml:space="preserve"> </w:t>
      </w:r>
      <w:proofErr w:type="spellStart"/>
      <w:r w:rsidR="00A152D7">
        <w:t>informacija</w:t>
      </w:r>
      <w:proofErr w:type="spellEnd"/>
      <w:r w:rsidR="00A152D7" w:rsidRPr="3BA7F762">
        <w:t xml:space="preserve"> </w:t>
      </w:r>
      <w:proofErr w:type="spellStart"/>
      <w:r w:rsidR="00A152D7">
        <w:t>za</w:t>
      </w:r>
      <w:proofErr w:type="spellEnd"/>
      <w:r w:rsidR="00A152D7" w:rsidRPr="3BA7F762">
        <w:t xml:space="preserve"> </w:t>
      </w:r>
      <w:proofErr w:type="spellStart"/>
      <w:r w:rsidR="00A152D7">
        <w:t>sledećeg</w:t>
      </w:r>
      <w:proofErr w:type="spellEnd"/>
      <w:r w:rsidR="00A152D7" w:rsidRPr="3BA7F762">
        <w:t xml:space="preserve"> </w:t>
      </w:r>
      <w:proofErr w:type="spellStart"/>
      <w:r w:rsidR="00A152D7">
        <w:t>korisnika</w:t>
      </w:r>
      <w:proofErr w:type="spellEnd"/>
      <w:r w:rsidR="00A152D7" w:rsidRPr="3BA7F762">
        <w:t>.</w:t>
      </w:r>
    </w:p>
    <w:p w14:paraId="0CD93561" w14:textId="77777777" w:rsidR="00A30DBB" w:rsidRPr="009627C6" w:rsidRDefault="00A30DBB" w:rsidP="00F4795A"/>
    <w:p w14:paraId="2A6E7778" w14:textId="77777777" w:rsidR="00A30DBB" w:rsidRDefault="00A30DBB" w:rsidP="00A30DBB">
      <w:pPr>
        <w:pStyle w:val="Heading2"/>
      </w:pPr>
      <w:bookmarkStart w:id="17" w:name="_Toc453981057"/>
      <w:proofErr w:type="spellStart"/>
      <w:r w:rsidRPr="009627C6">
        <w:t>Posebni</w:t>
      </w:r>
      <w:proofErr w:type="spellEnd"/>
      <w:r w:rsidRPr="3BA7F762">
        <w:t xml:space="preserve"> </w:t>
      </w:r>
      <w:proofErr w:type="spellStart"/>
      <w:r w:rsidRPr="009627C6">
        <w:t>zahtevi</w:t>
      </w:r>
      <w:bookmarkEnd w:id="17"/>
      <w:proofErr w:type="spellEnd"/>
    </w:p>
    <w:p w14:paraId="1C783A87" w14:textId="77777777" w:rsidR="00F4795A" w:rsidRPr="00F4795A" w:rsidRDefault="3BA7F762" w:rsidP="00F4795A">
      <w:pPr>
        <w:ind w:left="576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</w:p>
    <w:p w14:paraId="4A96CE74" w14:textId="77777777" w:rsidR="00A30DBB" w:rsidRPr="009627C6" w:rsidRDefault="00A30DBB" w:rsidP="00A30DBB">
      <w:pPr>
        <w:ind w:left="576"/>
      </w:pPr>
    </w:p>
    <w:p w14:paraId="6E5682EE" w14:textId="77777777" w:rsidR="00A30DBB" w:rsidRPr="009627C6" w:rsidRDefault="00A30DBB" w:rsidP="00A30DBB">
      <w:pPr>
        <w:pStyle w:val="Heading2"/>
      </w:pPr>
      <w:bookmarkStart w:id="18" w:name="_Toc453981058"/>
      <w:proofErr w:type="spellStart"/>
      <w:r w:rsidRPr="009627C6">
        <w:t>Preduslovi</w:t>
      </w:r>
      <w:bookmarkEnd w:id="18"/>
      <w:proofErr w:type="spellEnd"/>
    </w:p>
    <w:p w14:paraId="71AA1102" w14:textId="77777777" w:rsidR="00F4795A" w:rsidRDefault="3BA7F762" w:rsidP="00F4795A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listanje</w:t>
      </w:r>
      <w:proofErr w:type="spellEnd"/>
      <w:r>
        <w:t xml:space="preserve"> </w:t>
      </w:r>
      <w:proofErr w:type="spellStart"/>
      <w:r>
        <w:t>profila</w:t>
      </w:r>
      <w:proofErr w:type="spellEnd"/>
      <w:r>
        <w:t>.</w:t>
      </w:r>
    </w:p>
    <w:p w14:paraId="66B940D8" w14:textId="77777777" w:rsidR="00F4795A" w:rsidRPr="009627C6" w:rsidRDefault="00F4795A" w:rsidP="00A30DBB"/>
    <w:p w14:paraId="5A6CBD98" w14:textId="77777777" w:rsidR="00A30DBB" w:rsidRPr="009627C6" w:rsidRDefault="00A30DBB" w:rsidP="00A30DBB">
      <w:pPr>
        <w:pStyle w:val="Heading2"/>
      </w:pPr>
      <w:bookmarkStart w:id="19" w:name="_Toc453981059"/>
      <w:proofErr w:type="spellStart"/>
      <w:r w:rsidRPr="009627C6">
        <w:t>Posledice</w:t>
      </w:r>
      <w:bookmarkEnd w:id="19"/>
      <w:proofErr w:type="spellEnd"/>
    </w:p>
    <w:p w14:paraId="3027A808" w14:textId="77777777" w:rsidR="00F4795A" w:rsidRPr="009627C6" w:rsidRDefault="3BA7F762" w:rsidP="00A30DBB">
      <w:pPr>
        <w:ind w:left="576"/>
      </w:pPr>
      <w:r>
        <w:t xml:space="preserve">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ubacuju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zainteresovanosti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da se </w:t>
      </w:r>
      <w:proofErr w:type="spellStart"/>
      <w:r>
        <w:t>dogodilo</w:t>
      </w:r>
      <w:proofErr w:type="spellEnd"/>
      <w:r>
        <w:t xml:space="preserve"> </w:t>
      </w:r>
      <w:proofErr w:type="spellStart"/>
      <w:r>
        <w:t>uzajamno</w:t>
      </w:r>
      <w:proofErr w:type="spellEnd"/>
      <w:r>
        <w:t xml:space="preserve"> “</w:t>
      </w:r>
      <w:proofErr w:type="spellStart"/>
      <w:r>
        <w:t>sviđanje</w:t>
      </w:r>
      <w:proofErr w:type="spellEnd"/>
      <w:r>
        <w:t xml:space="preserve">”,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dalju</w:t>
      </w:r>
      <w:proofErr w:type="spellEnd"/>
      <w:r>
        <w:t xml:space="preserve"> </w:t>
      </w:r>
      <w:proofErr w:type="spellStart"/>
      <w:r>
        <w:t>međusobnu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chat-</w:t>
      </w:r>
      <w:proofErr w:type="gramStart"/>
      <w:r>
        <w:t>a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stižu</w:t>
      </w:r>
      <w:proofErr w:type="spellEnd"/>
      <w:r>
        <w:t xml:space="preserve">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. </w:t>
      </w:r>
    </w:p>
    <w:sectPr w:rsidR="00F4795A" w:rsidRPr="009627C6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210CC" w14:textId="77777777" w:rsidR="008F31F5" w:rsidRDefault="008F31F5" w:rsidP="00340CE8">
      <w:pPr>
        <w:spacing w:after="0" w:line="240" w:lineRule="auto"/>
      </w:pPr>
      <w:r>
        <w:separator/>
      </w:r>
    </w:p>
  </w:endnote>
  <w:endnote w:type="continuationSeparator" w:id="0">
    <w:p w14:paraId="6223FDD4" w14:textId="77777777" w:rsidR="008F31F5" w:rsidRDefault="008F31F5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BD4E6" w14:textId="77777777"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757E3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525651B" w14:textId="77777777"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AD078" w14:textId="77777777" w:rsidR="008F31F5" w:rsidRDefault="008F31F5" w:rsidP="00340CE8">
      <w:pPr>
        <w:spacing w:after="0" w:line="240" w:lineRule="auto"/>
      </w:pPr>
      <w:r>
        <w:separator/>
      </w:r>
    </w:p>
  </w:footnote>
  <w:footnote w:type="continuationSeparator" w:id="0">
    <w:p w14:paraId="3318E3B4" w14:textId="77777777" w:rsidR="008F31F5" w:rsidRDefault="008F31F5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6D83" w14:textId="77777777" w:rsidR="009D7D84" w:rsidRPr="00AA6FF1" w:rsidRDefault="00AA6FF1">
    <w:pPr>
      <w:pStyle w:val="Header"/>
      <w:pBdr>
        <w:bottom w:val="single" w:sz="12" w:space="1" w:color="auto"/>
      </w:pBdr>
    </w:pPr>
    <w:r w:rsidRPr="00AA6FF1">
      <w:t>308</w:t>
    </w:r>
    <w:r w:rsidR="00256F9F" w:rsidRPr="3BA7F762">
      <w:t xml:space="preserve"> </w:t>
    </w:r>
    <w:r w:rsidRPr="00AA6FF1">
      <w:t>Solutions</w:t>
    </w:r>
    <w:r w:rsidR="009D7D84" w:rsidRPr="00AA6FF1">
      <w:ptab w:relativeTo="margin" w:alignment="center" w:leader="none"/>
    </w:r>
    <w:r w:rsidR="009D7D84" w:rsidRPr="00AA6FF1">
      <w:ptab w:relativeTo="margin" w:alignment="right" w:leader="none"/>
    </w:r>
    <w:proofErr w:type="spellStart"/>
    <w:r w:rsidRPr="00AA6FF1">
      <w:t>Matchies</w:t>
    </w:r>
    <w:proofErr w:type="spellEnd"/>
  </w:p>
  <w:p w14:paraId="25FA6840" w14:textId="77777777"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36"/>
    <w:rsid w:val="00024A17"/>
    <w:rsid w:val="00042792"/>
    <w:rsid w:val="0005068D"/>
    <w:rsid w:val="000610D1"/>
    <w:rsid w:val="00072AC3"/>
    <w:rsid w:val="00074E7A"/>
    <w:rsid w:val="00093242"/>
    <w:rsid w:val="000A0FFD"/>
    <w:rsid w:val="000A2D30"/>
    <w:rsid w:val="000B235C"/>
    <w:rsid w:val="000B6A73"/>
    <w:rsid w:val="000C1579"/>
    <w:rsid w:val="000F3F8E"/>
    <w:rsid w:val="000F7B0A"/>
    <w:rsid w:val="00102589"/>
    <w:rsid w:val="00112353"/>
    <w:rsid w:val="00136AB6"/>
    <w:rsid w:val="00167DD2"/>
    <w:rsid w:val="001768C4"/>
    <w:rsid w:val="00197E86"/>
    <w:rsid w:val="001A7DFE"/>
    <w:rsid w:val="001B3741"/>
    <w:rsid w:val="001B7AC4"/>
    <w:rsid w:val="001F786A"/>
    <w:rsid w:val="002354CF"/>
    <w:rsid w:val="00256F9F"/>
    <w:rsid w:val="00275E2C"/>
    <w:rsid w:val="0027742F"/>
    <w:rsid w:val="0028504A"/>
    <w:rsid w:val="00293362"/>
    <w:rsid w:val="00294B1D"/>
    <w:rsid w:val="002A529F"/>
    <w:rsid w:val="002B33C4"/>
    <w:rsid w:val="002C1996"/>
    <w:rsid w:val="002D0A93"/>
    <w:rsid w:val="002D3EB0"/>
    <w:rsid w:val="002D740F"/>
    <w:rsid w:val="002E0429"/>
    <w:rsid w:val="002F1861"/>
    <w:rsid w:val="00314F62"/>
    <w:rsid w:val="00340677"/>
    <w:rsid w:val="00340CE8"/>
    <w:rsid w:val="00347B82"/>
    <w:rsid w:val="0037713E"/>
    <w:rsid w:val="003850A4"/>
    <w:rsid w:val="00385F75"/>
    <w:rsid w:val="003966F2"/>
    <w:rsid w:val="003E430A"/>
    <w:rsid w:val="003F1141"/>
    <w:rsid w:val="003F7DBA"/>
    <w:rsid w:val="004066CA"/>
    <w:rsid w:val="00411C38"/>
    <w:rsid w:val="00421207"/>
    <w:rsid w:val="004338D6"/>
    <w:rsid w:val="00474E66"/>
    <w:rsid w:val="00480A72"/>
    <w:rsid w:val="004875C0"/>
    <w:rsid w:val="004C5761"/>
    <w:rsid w:val="004C7BA2"/>
    <w:rsid w:val="004D4D11"/>
    <w:rsid w:val="004D748E"/>
    <w:rsid w:val="004E3DBE"/>
    <w:rsid w:val="004E5548"/>
    <w:rsid w:val="004F1F94"/>
    <w:rsid w:val="004F4921"/>
    <w:rsid w:val="00500AF9"/>
    <w:rsid w:val="00503B25"/>
    <w:rsid w:val="005638D0"/>
    <w:rsid w:val="00572804"/>
    <w:rsid w:val="0059387E"/>
    <w:rsid w:val="00593CAE"/>
    <w:rsid w:val="005C36D4"/>
    <w:rsid w:val="005C48FC"/>
    <w:rsid w:val="005E19BB"/>
    <w:rsid w:val="00621875"/>
    <w:rsid w:val="006254AE"/>
    <w:rsid w:val="0062719D"/>
    <w:rsid w:val="00645133"/>
    <w:rsid w:val="006451C0"/>
    <w:rsid w:val="0067043E"/>
    <w:rsid w:val="006757B3"/>
    <w:rsid w:val="00682551"/>
    <w:rsid w:val="00684785"/>
    <w:rsid w:val="00690BD9"/>
    <w:rsid w:val="00690BE5"/>
    <w:rsid w:val="00695E3E"/>
    <w:rsid w:val="006B0892"/>
    <w:rsid w:val="006B17A3"/>
    <w:rsid w:val="006C22E9"/>
    <w:rsid w:val="006C64BC"/>
    <w:rsid w:val="006E118B"/>
    <w:rsid w:val="006F1C24"/>
    <w:rsid w:val="00745FFE"/>
    <w:rsid w:val="00757E30"/>
    <w:rsid w:val="00772D2E"/>
    <w:rsid w:val="00781D0D"/>
    <w:rsid w:val="00782640"/>
    <w:rsid w:val="007A69AC"/>
    <w:rsid w:val="007A7525"/>
    <w:rsid w:val="007E6331"/>
    <w:rsid w:val="007E7DDD"/>
    <w:rsid w:val="00807A48"/>
    <w:rsid w:val="008336B5"/>
    <w:rsid w:val="00834ED0"/>
    <w:rsid w:val="00841A70"/>
    <w:rsid w:val="00847865"/>
    <w:rsid w:val="008A2CAD"/>
    <w:rsid w:val="008A60C9"/>
    <w:rsid w:val="008E1D0E"/>
    <w:rsid w:val="008E60E9"/>
    <w:rsid w:val="008E6E42"/>
    <w:rsid w:val="008F1A85"/>
    <w:rsid w:val="008F31F5"/>
    <w:rsid w:val="00920CCB"/>
    <w:rsid w:val="009262B3"/>
    <w:rsid w:val="009343C3"/>
    <w:rsid w:val="00941F5A"/>
    <w:rsid w:val="00947E6A"/>
    <w:rsid w:val="009627C6"/>
    <w:rsid w:val="00984283"/>
    <w:rsid w:val="0099116D"/>
    <w:rsid w:val="009A3291"/>
    <w:rsid w:val="009C1FFC"/>
    <w:rsid w:val="009C3400"/>
    <w:rsid w:val="009D222A"/>
    <w:rsid w:val="009D6116"/>
    <w:rsid w:val="009D7147"/>
    <w:rsid w:val="009D7D84"/>
    <w:rsid w:val="009E2B1F"/>
    <w:rsid w:val="009F792D"/>
    <w:rsid w:val="00A01194"/>
    <w:rsid w:val="00A130FF"/>
    <w:rsid w:val="00A13F05"/>
    <w:rsid w:val="00A152D7"/>
    <w:rsid w:val="00A25F85"/>
    <w:rsid w:val="00A30DBB"/>
    <w:rsid w:val="00A50EF5"/>
    <w:rsid w:val="00A755E8"/>
    <w:rsid w:val="00A9512A"/>
    <w:rsid w:val="00AA2AF6"/>
    <w:rsid w:val="00AA6FF1"/>
    <w:rsid w:val="00AB2DED"/>
    <w:rsid w:val="00AC2BC6"/>
    <w:rsid w:val="00AD5805"/>
    <w:rsid w:val="00AE0A73"/>
    <w:rsid w:val="00AE7889"/>
    <w:rsid w:val="00AF2B12"/>
    <w:rsid w:val="00B00102"/>
    <w:rsid w:val="00B002D8"/>
    <w:rsid w:val="00B532DA"/>
    <w:rsid w:val="00B73FEE"/>
    <w:rsid w:val="00B83D67"/>
    <w:rsid w:val="00BD0384"/>
    <w:rsid w:val="00BD5215"/>
    <w:rsid w:val="00BE19F2"/>
    <w:rsid w:val="00BF0FAC"/>
    <w:rsid w:val="00BF54C4"/>
    <w:rsid w:val="00BF7DAB"/>
    <w:rsid w:val="00C07287"/>
    <w:rsid w:val="00C27D7A"/>
    <w:rsid w:val="00C427E5"/>
    <w:rsid w:val="00C46A4A"/>
    <w:rsid w:val="00C67090"/>
    <w:rsid w:val="00C70BD2"/>
    <w:rsid w:val="00C814A6"/>
    <w:rsid w:val="00C87E72"/>
    <w:rsid w:val="00CA2F0B"/>
    <w:rsid w:val="00CA7104"/>
    <w:rsid w:val="00CA7D36"/>
    <w:rsid w:val="00CB3341"/>
    <w:rsid w:val="00CB7DE9"/>
    <w:rsid w:val="00CF24FC"/>
    <w:rsid w:val="00D00718"/>
    <w:rsid w:val="00D10BC4"/>
    <w:rsid w:val="00D26973"/>
    <w:rsid w:val="00D40773"/>
    <w:rsid w:val="00D42465"/>
    <w:rsid w:val="00D54241"/>
    <w:rsid w:val="00D65DD6"/>
    <w:rsid w:val="00D71172"/>
    <w:rsid w:val="00DA417F"/>
    <w:rsid w:val="00DD17ED"/>
    <w:rsid w:val="00DD3168"/>
    <w:rsid w:val="00DF60F9"/>
    <w:rsid w:val="00E0543C"/>
    <w:rsid w:val="00E43E2E"/>
    <w:rsid w:val="00E577BB"/>
    <w:rsid w:val="00E63B2A"/>
    <w:rsid w:val="00E669F3"/>
    <w:rsid w:val="00EA0C40"/>
    <w:rsid w:val="00EA44C5"/>
    <w:rsid w:val="00EC2A2D"/>
    <w:rsid w:val="00EC7346"/>
    <w:rsid w:val="00EF5DA6"/>
    <w:rsid w:val="00F06CD9"/>
    <w:rsid w:val="00F21BA6"/>
    <w:rsid w:val="00F32CB3"/>
    <w:rsid w:val="00F35FEF"/>
    <w:rsid w:val="00F37F28"/>
    <w:rsid w:val="00F433F4"/>
    <w:rsid w:val="00F4795A"/>
    <w:rsid w:val="00F669D4"/>
    <w:rsid w:val="00F75943"/>
    <w:rsid w:val="00F87C4B"/>
    <w:rsid w:val="00F94335"/>
    <w:rsid w:val="00FB3752"/>
    <w:rsid w:val="00FB7398"/>
    <w:rsid w:val="00FD474B"/>
    <w:rsid w:val="00FE5FDF"/>
    <w:rsid w:val="00FF547D"/>
    <w:rsid w:val="10853AA1"/>
    <w:rsid w:val="3BA7F762"/>
    <w:rsid w:val="3D624430"/>
    <w:rsid w:val="48385FF3"/>
    <w:rsid w:val="5002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1CE3"/>
  <w15:docId w15:val="{E06846C7-8D90-49DE-89B7-2D73016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F85"/>
    <w:pPr>
      <w:spacing w:after="120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F85"/>
    <w:pPr>
      <w:keepNext/>
      <w:keepLines/>
      <w:numPr>
        <w:ilvl w:val="1"/>
        <w:numId w:val="1"/>
      </w:numPr>
      <w:spacing w:before="120" w:after="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A25F85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417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130634\Downloads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76EA9-E199-4B1C-A1DB-E1EA81A9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7</TotalTime>
  <Pages>6</Pages>
  <Words>786</Words>
  <Characters>4483</Characters>
  <Application>Microsoft Office Word</Application>
  <DocSecurity>0</DocSecurity>
  <Lines>37</Lines>
  <Paragraphs>10</Paragraphs>
  <ScaleCrop>false</ScaleCrop>
  <Company>home</Company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20</cp:revision>
  <cp:lastPrinted>2015-03-11T22:30:00Z</cp:lastPrinted>
  <dcterms:created xsi:type="dcterms:W3CDTF">2016-03-16T15:48:00Z</dcterms:created>
  <dcterms:modified xsi:type="dcterms:W3CDTF">2016-06-18T00:41:00Z</dcterms:modified>
</cp:coreProperties>
</file>