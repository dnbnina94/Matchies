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489E2" w14:textId="77777777" w:rsidR="00862659" w:rsidRPr="00E51F52" w:rsidRDefault="00862659" w:rsidP="00862659">
      <w:pPr>
        <w:pStyle w:val="Body"/>
        <w:jc w:val="center"/>
        <w:rPr>
          <w:b/>
          <w:bCs/>
          <w:noProof/>
          <w:lang w:val="sr-Latn-RS"/>
        </w:rPr>
      </w:pPr>
      <w:r w:rsidRPr="00E51F52">
        <w:rPr>
          <w:b/>
          <w:bCs/>
          <w:noProof/>
          <w:lang w:val="sr-Latn-RS"/>
        </w:rPr>
        <w:t xml:space="preserve">Elektrotehnički fakultet u Beogradu </w:t>
      </w:r>
    </w:p>
    <w:p w14:paraId="1A2ECDC0" w14:textId="77777777" w:rsidR="00862659" w:rsidRPr="00E51F52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5A45CD76" w14:textId="77777777" w:rsidR="00862659" w:rsidRPr="00E51F52" w:rsidRDefault="00862659" w:rsidP="00862659">
      <w:pPr>
        <w:pStyle w:val="Body"/>
        <w:jc w:val="center"/>
        <w:rPr>
          <w:b/>
          <w:bCs/>
          <w:noProof/>
          <w:lang w:val="sr-Latn-RS"/>
        </w:rPr>
      </w:pPr>
      <w:r w:rsidRPr="00E51F52">
        <w:rPr>
          <w:b/>
          <w:bCs/>
          <w:noProof/>
          <w:lang w:val="sr-Latn-RS"/>
        </w:rPr>
        <w:t>13S113PSI - Principi Softverskog Inženjerstva</w:t>
      </w:r>
    </w:p>
    <w:p w14:paraId="7441D0DF" w14:textId="77777777" w:rsidR="00862659" w:rsidRPr="00E51F52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2F421BC3" w14:textId="77777777" w:rsidR="00862659" w:rsidRPr="00E51F52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65EB7EEB" w14:textId="77777777" w:rsidR="00862659" w:rsidRPr="00E51F52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166093E1" w14:textId="77777777" w:rsidR="00862659" w:rsidRPr="00E51F52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2298F4C5" w14:textId="77777777" w:rsidR="00B002D8" w:rsidRPr="00E51F52" w:rsidRDefault="00862659" w:rsidP="00862659">
      <w:pPr>
        <w:pStyle w:val="Body"/>
        <w:jc w:val="center"/>
        <w:rPr>
          <w:b/>
          <w:bCs/>
          <w:noProof/>
          <w:sz w:val="48"/>
          <w:lang w:val="sr-Latn-RS"/>
        </w:rPr>
      </w:pPr>
      <w:r w:rsidRPr="00E51F52">
        <w:rPr>
          <w:b/>
          <w:bCs/>
          <w:noProof/>
          <w:sz w:val="40"/>
          <w:lang w:val="sr-Latn-RS"/>
        </w:rPr>
        <w:t xml:space="preserve">Projekat </w:t>
      </w:r>
    </w:p>
    <w:p w14:paraId="4968E668" w14:textId="77777777" w:rsidR="00B002D8" w:rsidRPr="00E51F52" w:rsidRDefault="00B002D8" w:rsidP="00B002D8">
      <w:pPr>
        <w:rPr>
          <w:rFonts w:cs="Helvetica"/>
          <w:sz w:val="20"/>
          <w:lang w:val="sr-Latn-RS"/>
        </w:rPr>
      </w:pPr>
    </w:p>
    <w:p w14:paraId="062FC85E" w14:textId="77777777" w:rsidR="00B002D8" w:rsidRPr="00E51F52" w:rsidRDefault="001768C4" w:rsidP="00347B82">
      <w:pPr>
        <w:jc w:val="center"/>
        <w:rPr>
          <w:rFonts w:cs="Helvetica"/>
          <w:sz w:val="20"/>
          <w:lang w:val="sr-Latn-RS"/>
        </w:rPr>
      </w:pPr>
      <w:r w:rsidRPr="00E51F52">
        <w:rPr>
          <w:rFonts w:cs="Helvetica"/>
          <w:noProof/>
          <w:sz w:val="20"/>
          <w:lang w:val="en-US" w:eastAsia="en-US"/>
        </w:rPr>
        <w:drawing>
          <wp:inline distT="0" distB="0" distL="0" distR="0" wp14:anchorId="62A82ABD" wp14:editId="687C705F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CFDD" w14:textId="77777777" w:rsidR="00B002D8" w:rsidRPr="00E51F52" w:rsidRDefault="00B002D8" w:rsidP="00B002D8">
      <w:pPr>
        <w:jc w:val="center"/>
        <w:rPr>
          <w:rFonts w:cs="Helvetica"/>
          <w:sz w:val="20"/>
          <w:lang w:val="sr-Latn-RS"/>
        </w:rPr>
      </w:pPr>
    </w:p>
    <w:p w14:paraId="05485B6E" w14:textId="77777777" w:rsidR="00B002D8" w:rsidRPr="00E51F52" w:rsidRDefault="00862659" w:rsidP="00862659">
      <w:pPr>
        <w:pStyle w:val="Body"/>
        <w:jc w:val="center"/>
        <w:rPr>
          <w:b/>
          <w:noProof/>
          <w:sz w:val="32"/>
          <w:lang w:val="sr-Latn-RS"/>
        </w:rPr>
      </w:pPr>
      <w:r w:rsidRPr="00E51F52">
        <w:rPr>
          <w:b/>
          <w:noProof/>
          <w:sz w:val="32"/>
          <w:lang w:val="sr-Latn-RS"/>
        </w:rPr>
        <w:t>Tim: 308 Solutions</w:t>
      </w:r>
    </w:p>
    <w:p w14:paraId="59A9BC38" w14:textId="77777777" w:rsidR="00862659" w:rsidRPr="00E51F52" w:rsidRDefault="00862659" w:rsidP="00862659">
      <w:pPr>
        <w:pStyle w:val="Body"/>
        <w:jc w:val="center"/>
        <w:rPr>
          <w:b/>
          <w:noProof/>
          <w:sz w:val="32"/>
          <w:lang w:val="sr-Latn-RS"/>
        </w:rPr>
      </w:pPr>
    </w:p>
    <w:p w14:paraId="58849D9B" w14:textId="77777777" w:rsidR="00B002D8" w:rsidRPr="00E51F52" w:rsidRDefault="00862659" w:rsidP="00503B25">
      <w:pPr>
        <w:ind w:left="720" w:hanging="720"/>
        <w:jc w:val="center"/>
        <w:rPr>
          <w:rFonts w:cs="Helvetica"/>
          <w:sz w:val="40"/>
          <w:szCs w:val="40"/>
          <w:lang w:val="sr-Latn-RS"/>
        </w:rPr>
      </w:pPr>
      <w:r w:rsidRPr="00E51F52">
        <w:rPr>
          <w:rFonts w:cs="Helvetica"/>
          <w:b/>
          <w:bCs/>
          <w:sz w:val="40"/>
          <w:szCs w:val="40"/>
          <w:lang w:val="sr-Latn-RS"/>
        </w:rPr>
        <w:t xml:space="preserve">Projektni zadatak </w:t>
      </w:r>
    </w:p>
    <w:p w14:paraId="5B3B65A2" w14:textId="77777777" w:rsidR="00B002D8" w:rsidRPr="00E51F52" w:rsidRDefault="00B002D8" w:rsidP="00B002D8">
      <w:pPr>
        <w:rPr>
          <w:rFonts w:cs="Helvetica"/>
          <w:sz w:val="20"/>
          <w:lang w:val="sr-Latn-RS"/>
        </w:rPr>
      </w:pPr>
    </w:p>
    <w:p w14:paraId="56B05999" w14:textId="77777777" w:rsidR="00474E66" w:rsidRPr="00E51F52" w:rsidRDefault="00503B25" w:rsidP="00A30DBB">
      <w:pPr>
        <w:pStyle w:val="Heading5"/>
        <w:rPr>
          <w:rFonts w:cs="Helvetica"/>
          <w:sz w:val="40"/>
          <w:szCs w:val="40"/>
          <w:lang w:val="sr-Latn-RS"/>
        </w:rPr>
      </w:pPr>
      <w:r w:rsidRPr="00E51F52">
        <w:rPr>
          <w:rFonts w:cs="Helvetica"/>
          <w:sz w:val="40"/>
          <w:szCs w:val="40"/>
          <w:lang w:val="sr-Latn-RS"/>
        </w:rPr>
        <w:t>Specifikacija scenarija upotrebe funkcionalnosti</w:t>
      </w:r>
    </w:p>
    <w:p w14:paraId="15675BA0" w14:textId="77777777" w:rsidR="00474E66" w:rsidRPr="00E51F52" w:rsidRDefault="004F3DCD" w:rsidP="00503B25">
      <w:pPr>
        <w:pStyle w:val="Heading5"/>
        <w:rPr>
          <w:rFonts w:cs="Helvetica"/>
          <w:sz w:val="40"/>
          <w:szCs w:val="40"/>
          <w:lang w:val="sr-Latn-RS"/>
        </w:rPr>
      </w:pPr>
      <w:r w:rsidRPr="00E51F52">
        <w:rPr>
          <w:noProof/>
          <w:sz w:val="40"/>
          <w:szCs w:val="40"/>
          <w:lang w:val="sr-Latn-RS"/>
        </w:rPr>
        <w:t>Prijava korisnika</w:t>
      </w:r>
      <w:r w:rsidR="00B000CE" w:rsidRPr="00E51F52">
        <w:rPr>
          <w:rFonts w:cs="Helvetica"/>
          <w:sz w:val="40"/>
          <w:szCs w:val="40"/>
          <w:lang w:val="sr-Latn-RS"/>
        </w:rPr>
        <w:t xml:space="preserve"> </w:t>
      </w:r>
    </w:p>
    <w:p w14:paraId="7971D771" w14:textId="123FDCAD" w:rsidR="00A548A6" w:rsidRDefault="00A548A6" w:rsidP="00A548A6">
      <w:pPr>
        <w:spacing w:before="200"/>
        <w:jc w:val="center"/>
        <w:rPr>
          <w:b/>
          <w:sz w:val="30"/>
          <w:szCs w:val="30"/>
          <w:lang w:val="sr-Latn-RS"/>
        </w:rPr>
      </w:pPr>
      <w:bookmarkStart w:id="0" w:name="_Toc445889374"/>
      <w:r>
        <w:rPr>
          <w:b/>
          <w:sz w:val="30"/>
          <w:szCs w:val="30"/>
          <w:lang w:val="sr-Latn-RS"/>
        </w:rPr>
        <w:t>Verzija 1.</w:t>
      </w:r>
      <w:bookmarkEnd w:id="0"/>
      <w:r w:rsidR="00814CB7">
        <w:rPr>
          <w:b/>
          <w:sz w:val="30"/>
          <w:szCs w:val="30"/>
          <w:lang w:val="sr-Latn-RS"/>
        </w:rPr>
        <w:t>1</w:t>
      </w:r>
    </w:p>
    <w:p w14:paraId="61EF2C5D" w14:textId="77777777" w:rsidR="00474E66" w:rsidRPr="00E51F52" w:rsidRDefault="00474E66" w:rsidP="00B002D8">
      <w:pPr>
        <w:rPr>
          <w:rFonts w:cs="Helvetica"/>
          <w:sz w:val="20"/>
          <w:lang w:val="sr-Latn-RS"/>
        </w:rPr>
      </w:pPr>
    </w:p>
    <w:p w14:paraId="72887114" w14:textId="77777777" w:rsidR="00474E66" w:rsidRPr="00E51F52" w:rsidRDefault="00474E66" w:rsidP="00B002D8">
      <w:pPr>
        <w:rPr>
          <w:rFonts w:cs="Helvetica"/>
          <w:sz w:val="20"/>
          <w:lang w:val="sr-Latn-RS"/>
        </w:rPr>
      </w:pPr>
    </w:p>
    <w:p w14:paraId="3FAAE666" w14:textId="77777777" w:rsidR="00862659" w:rsidRPr="00E51F52" w:rsidRDefault="00862659" w:rsidP="00B002D8">
      <w:pPr>
        <w:rPr>
          <w:rFonts w:cs="Helvetica"/>
          <w:sz w:val="20"/>
          <w:lang w:val="sr-Latn-RS"/>
        </w:rPr>
      </w:pPr>
    </w:p>
    <w:p w14:paraId="7BBE081C" w14:textId="77777777" w:rsidR="00503B25" w:rsidRPr="00E51F52" w:rsidRDefault="00503B25" w:rsidP="00B002D8">
      <w:pPr>
        <w:rPr>
          <w:rFonts w:cs="Helvetica"/>
          <w:sz w:val="20"/>
          <w:lang w:val="sr-Latn-RS"/>
        </w:rPr>
      </w:pPr>
    </w:p>
    <w:p w14:paraId="6B44BEFF" w14:textId="77777777" w:rsidR="00862659" w:rsidRPr="00E51F52" w:rsidRDefault="00862659" w:rsidP="00B002D8">
      <w:pPr>
        <w:rPr>
          <w:rFonts w:cs="Helvetica"/>
          <w:sz w:val="20"/>
          <w:lang w:val="sr-Latn-RS"/>
        </w:rPr>
      </w:pPr>
    </w:p>
    <w:p w14:paraId="6AF32D98" w14:textId="77777777" w:rsidR="00474E66" w:rsidRPr="00E51F52" w:rsidRDefault="00474E66" w:rsidP="00B002D8">
      <w:pPr>
        <w:rPr>
          <w:rFonts w:cs="Helvetica"/>
          <w:sz w:val="20"/>
          <w:lang w:val="sr-Latn-RS"/>
        </w:rPr>
      </w:pPr>
    </w:p>
    <w:p w14:paraId="3D4013F4" w14:textId="77777777" w:rsidR="0059387E" w:rsidRPr="00E51F52" w:rsidRDefault="0059387E" w:rsidP="004C7BA2">
      <w:pPr>
        <w:pStyle w:val="Heading5"/>
        <w:rPr>
          <w:rFonts w:cs="Helvetica"/>
          <w:lang w:val="sr-Latn-RS"/>
        </w:rPr>
      </w:pPr>
      <w:r w:rsidRPr="00E51F52">
        <w:rPr>
          <w:rFonts w:cs="Helvetica"/>
          <w:lang w:val="sr-Latn-RS"/>
        </w:rPr>
        <w:lastRenderedPageBreak/>
        <w:t>Istorija izmena</w:t>
      </w:r>
    </w:p>
    <w:p w14:paraId="5112990C" w14:textId="77777777" w:rsidR="0059387E" w:rsidRPr="00E51F52" w:rsidRDefault="0059387E" w:rsidP="0059387E">
      <w:pPr>
        <w:spacing w:after="0" w:line="240" w:lineRule="auto"/>
        <w:jc w:val="center"/>
        <w:rPr>
          <w:rFonts w:eastAsia="Times New Roman" w:cs="Helvetica"/>
          <w:b/>
          <w:sz w:val="28"/>
          <w:szCs w:val="32"/>
          <w:lang w:val="sr-Latn-RS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E51F52" w14:paraId="39D488DC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45ABA306" w14:textId="77777777" w:rsidR="0059387E" w:rsidRPr="00E51F52" w:rsidRDefault="0059387E" w:rsidP="00B002D8">
            <w:pPr>
              <w:jc w:val="center"/>
              <w:rPr>
                <w:rFonts w:cs="Helvetica"/>
                <w:color w:val="C0504D" w:themeColor="accent2"/>
                <w:sz w:val="28"/>
                <w:lang w:val="sr-Latn-RS"/>
              </w:rPr>
            </w:pPr>
            <w:r w:rsidRPr="00E51F52">
              <w:rPr>
                <w:rFonts w:cs="Helvetica"/>
                <w:sz w:val="28"/>
                <w:lang w:val="sr-Latn-RS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648DFEF9" w14:textId="77777777" w:rsidR="0059387E" w:rsidRPr="00E51F52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E51F52">
              <w:rPr>
                <w:rFonts w:cs="Helvetica"/>
                <w:sz w:val="28"/>
                <w:lang w:val="sr-Latn-RS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5014B88B" w14:textId="77777777" w:rsidR="0059387E" w:rsidRPr="00E51F52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E51F52">
              <w:rPr>
                <w:rFonts w:cs="Helvetica"/>
                <w:sz w:val="28"/>
                <w:lang w:val="sr-Latn-RS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63CF5777" w14:textId="77777777" w:rsidR="0059387E" w:rsidRPr="00E51F52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E51F52">
              <w:rPr>
                <w:rFonts w:cs="Helvetica"/>
                <w:sz w:val="28"/>
                <w:lang w:val="sr-Latn-RS"/>
              </w:rPr>
              <w:t>Autori</w:t>
            </w:r>
          </w:p>
        </w:tc>
      </w:tr>
      <w:tr w:rsidR="0059387E" w:rsidRPr="00E51F52" w14:paraId="4D841547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EC2B" w14:textId="77777777" w:rsidR="0059387E" w:rsidRPr="00E51F52" w:rsidRDefault="00E51F52" w:rsidP="00B002D8">
            <w:pPr>
              <w:jc w:val="center"/>
              <w:rPr>
                <w:rFonts w:cs="Helvetica"/>
                <w:b w:val="0"/>
                <w:lang w:val="sr-Latn-RS"/>
              </w:rPr>
            </w:pPr>
            <w:r w:rsidRPr="00E51F52">
              <w:rPr>
                <w:rFonts w:cs="Helvetica"/>
                <w:b w:val="0"/>
                <w:lang w:val="sr-Latn-RS"/>
              </w:rPr>
              <w:t>14</w:t>
            </w:r>
            <w:r w:rsidR="00B000CE" w:rsidRPr="00E51F52">
              <w:rPr>
                <w:rFonts w:cs="Helvetica"/>
                <w:b w:val="0"/>
                <w:lang w:val="sr-Latn-RS"/>
              </w:rPr>
              <w:t>.03.2016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F74B" w14:textId="77777777" w:rsidR="0059387E" w:rsidRPr="00E51F52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E51F52">
              <w:rPr>
                <w:rFonts w:cs="Helvetica"/>
                <w:lang w:val="sr-Latn-RS"/>
              </w:rPr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D6AD" w14:textId="77777777" w:rsidR="0059387E" w:rsidRPr="00E51F52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E51F52">
              <w:rPr>
                <w:rFonts w:cs="Helvetica"/>
                <w:lang w:val="sr-Latn-RS"/>
              </w:rPr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ED69" w14:textId="77777777" w:rsidR="0059387E" w:rsidRPr="00E51F52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E51F52">
              <w:rPr>
                <w:rFonts w:cs="Helvetica"/>
                <w:lang w:val="sr-Latn-RS"/>
              </w:rPr>
              <w:t>Milena</w:t>
            </w:r>
            <w:r w:rsidR="00D82C55" w:rsidRPr="00E51F52">
              <w:rPr>
                <w:rFonts w:cs="Helvetica"/>
                <w:lang w:val="sr-Latn-RS"/>
              </w:rPr>
              <w:t xml:space="preserve"> </w:t>
            </w:r>
            <w:r w:rsidRPr="00E51F52">
              <w:rPr>
                <w:rFonts w:cs="Helvetica"/>
                <w:lang w:val="sr-Latn-RS"/>
              </w:rPr>
              <w:t>Filipović</w:t>
            </w:r>
          </w:p>
        </w:tc>
      </w:tr>
      <w:tr w:rsidR="00814CB7" w:rsidRPr="00E51F52" w14:paraId="0F2873E5" w14:textId="77777777" w:rsidTr="0059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4FF3" w14:textId="370181E9" w:rsidR="00814CB7" w:rsidRPr="00E51F52" w:rsidRDefault="00814CB7" w:rsidP="00814CB7">
            <w:pPr>
              <w:jc w:val="center"/>
              <w:rPr>
                <w:rFonts w:cs="Helvetica"/>
                <w:b w:val="0"/>
                <w:lang w:val="sr-Latn-RS"/>
              </w:rPr>
            </w:pPr>
            <w:r>
              <w:rPr>
                <w:rFonts w:cs="Helvetica"/>
                <w:b w:val="0"/>
                <w:lang w:val="sr-Latn-RS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D7CD" w14:textId="4FE18FCD" w:rsidR="00814CB7" w:rsidRPr="00E51F52" w:rsidRDefault="00814CB7" w:rsidP="00814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rFonts w:cs="Helvetica"/>
                <w:lang w:val="sr-Latn-RS"/>
              </w:rP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6EFF" w14:textId="4A9B54BE" w:rsidR="00814CB7" w:rsidRPr="00E51F52" w:rsidRDefault="00814CB7" w:rsidP="00814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9502" w14:textId="440EE5B3" w:rsidR="00814CB7" w:rsidRPr="00E51F52" w:rsidRDefault="00814CB7" w:rsidP="00814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rFonts w:cs="Helvetica"/>
                <w:lang w:val="sr-Latn-RS"/>
              </w:rPr>
              <w:t>Milena Filipović</w:t>
            </w:r>
          </w:p>
        </w:tc>
      </w:tr>
      <w:tr w:rsidR="00814CB7" w:rsidRPr="00E51F52" w14:paraId="0C93BDD6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AC8D" w14:textId="77777777" w:rsidR="00814CB7" w:rsidRPr="00E51F52" w:rsidRDefault="00814CB7" w:rsidP="00814CB7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FA4A" w14:textId="77777777" w:rsidR="00814CB7" w:rsidRPr="00E51F52" w:rsidRDefault="00814CB7" w:rsidP="00814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8CD" w14:textId="77777777" w:rsidR="00814CB7" w:rsidRPr="00E51F52" w:rsidRDefault="00814CB7" w:rsidP="00814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5E35" w14:textId="77777777" w:rsidR="00814CB7" w:rsidRPr="00E51F52" w:rsidRDefault="00814CB7" w:rsidP="00814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</w:tbl>
    <w:p w14:paraId="2740A65A" w14:textId="77777777" w:rsidR="00772D2E" w:rsidRPr="00E51F52" w:rsidRDefault="00772D2E" w:rsidP="00B002D8">
      <w:pPr>
        <w:jc w:val="center"/>
        <w:rPr>
          <w:rFonts w:cs="Helvetica"/>
          <w:sz w:val="28"/>
          <w:lang w:val="sr-Latn-RS"/>
        </w:rPr>
      </w:pPr>
    </w:p>
    <w:p w14:paraId="7CF33470" w14:textId="77777777" w:rsidR="00772D2E" w:rsidRPr="00E51F52" w:rsidRDefault="00772D2E" w:rsidP="00340CE8">
      <w:pPr>
        <w:rPr>
          <w:rFonts w:cs="Helvetica"/>
          <w:sz w:val="28"/>
          <w:lang w:val="sr-Latn-RS"/>
        </w:rPr>
      </w:pPr>
      <w:r w:rsidRPr="00E51F52">
        <w:rPr>
          <w:rFonts w:cs="Helvetica"/>
          <w:sz w:val="28"/>
          <w:lang w:val="sr-Latn-RS"/>
        </w:rPr>
        <w:br w:type="page"/>
      </w:r>
    </w:p>
    <w:p w14:paraId="507447C0" w14:textId="77777777" w:rsidR="00340CE8" w:rsidRPr="00E51F52" w:rsidRDefault="00340CE8" w:rsidP="004C7BA2">
      <w:pPr>
        <w:pStyle w:val="Heading5"/>
        <w:rPr>
          <w:rFonts w:cs="Helvetica"/>
          <w:lang w:val="sr-Latn-RS"/>
        </w:rPr>
      </w:pPr>
      <w:r w:rsidRPr="00E51F52">
        <w:rPr>
          <w:rFonts w:cs="Helvetica"/>
          <w:lang w:val="sr-Latn-RS"/>
        </w:rPr>
        <w:lastRenderedPageBreak/>
        <w:t>Sadržaj</w:t>
      </w:r>
    </w:p>
    <w:sdt>
      <w:sdtPr>
        <w:rPr>
          <w:rFonts w:ascii="Helvetica" w:eastAsiaTheme="minorHAnsi" w:hAnsi="Helvetica" w:cs="Helvetica"/>
          <w:b w:val="0"/>
          <w:bCs w:val="0"/>
          <w:color w:val="auto"/>
          <w:sz w:val="22"/>
          <w:szCs w:val="22"/>
          <w:lang w:val="sr-Latn-RS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p w14:paraId="2BAB5C41" w14:textId="77777777" w:rsidR="00340CE8" w:rsidRPr="00E51F52" w:rsidRDefault="00340CE8" w:rsidP="008E60E9">
          <w:pPr>
            <w:pStyle w:val="TOCHeading"/>
            <w:rPr>
              <w:rFonts w:ascii="Helvetica" w:hAnsi="Helvetica" w:cs="Helvetica"/>
              <w:lang w:val="sr-Latn-RS"/>
            </w:rPr>
          </w:pPr>
        </w:p>
        <w:p w14:paraId="4354005D" w14:textId="77777777" w:rsidR="004023DD" w:rsidRDefault="006E118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E51F52">
            <w:rPr>
              <w:rFonts w:cs="Helvetica"/>
              <w:sz w:val="20"/>
              <w:lang w:val="sr-Latn-RS"/>
            </w:rPr>
            <w:fldChar w:fldCharType="begin"/>
          </w:r>
          <w:r w:rsidR="00340CE8" w:rsidRPr="00E51F52">
            <w:rPr>
              <w:rFonts w:cs="Helvetica"/>
              <w:sz w:val="20"/>
              <w:lang w:val="sr-Latn-RS"/>
            </w:rPr>
            <w:instrText xml:space="preserve"> TOC \o "1-3" \h \z \u </w:instrText>
          </w:r>
          <w:r w:rsidRPr="00E51F52">
            <w:rPr>
              <w:rFonts w:cs="Helvetica"/>
              <w:sz w:val="20"/>
              <w:lang w:val="sr-Latn-RS"/>
            </w:rPr>
            <w:fldChar w:fldCharType="separate"/>
          </w:r>
          <w:hyperlink w:anchor="_Toc453981195" w:history="1">
            <w:r w:rsidR="004023DD" w:rsidRPr="007E11B9">
              <w:rPr>
                <w:rStyle w:val="Hyperlink"/>
                <w:rFonts w:cs="Helvetica"/>
                <w:noProof/>
                <w:lang w:val="sr-Latn-RS"/>
              </w:rPr>
              <w:t>1</w:t>
            </w:r>
            <w:r w:rsidR="004023DD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4023DD" w:rsidRPr="007E11B9">
              <w:rPr>
                <w:rStyle w:val="Hyperlink"/>
                <w:rFonts w:cs="Helvetica"/>
                <w:noProof/>
                <w:lang w:val="sr-Latn-RS"/>
              </w:rPr>
              <w:t>Uvod</w:t>
            </w:r>
            <w:r w:rsidR="004023DD">
              <w:rPr>
                <w:noProof/>
                <w:webHidden/>
              </w:rPr>
              <w:tab/>
            </w:r>
            <w:r w:rsidR="004023DD">
              <w:rPr>
                <w:noProof/>
                <w:webHidden/>
              </w:rPr>
              <w:fldChar w:fldCharType="begin"/>
            </w:r>
            <w:r w:rsidR="004023DD">
              <w:rPr>
                <w:noProof/>
                <w:webHidden/>
              </w:rPr>
              <w:instrText xml:space="preserve"> PAGEREF _Toc453981195 \h </w:instrText>
            </w:r>
            <w:r w:rsidR="004023DD">
              <w:rPr>
                <w:noProof/>
                <w:webHidden/>
              </w:rPr>
            </w:r>
            <w:r w:rsidR="004023DD">
              <w:rPr>
                <w:noProof/>
                <w:webHidden/>
              </w:rPr>
              <w:fldChar w:fldCharType="separate"/>
            </w:r>
            <w:r w:rsidR="004023DD">
              <w:rPr>
                <w:noProof/>
                <w:webHidden/>
              </w:rPr>
              <w:t>4</w:t>
            </w:r>
            <w:r w:rsidR="004023DD">
              <w:rPr>
                <w:noProof/>
                <w:webHidden/>
              </w:rPr>
              <w:fldChar w:fldCharType="end"/>
            </w:r>
          </w:hyperlink>
        </w:p>
        <w:p w14:paraId="089ECC53" w14:textId="77777777" w:rsidR="004023DD" w:rsidRDefault="004023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96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4C24" w14:textId="77777777" w:rsidR="004023DD" w:rsidRDefault="004023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97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DF90" w14:textId="77777777" w:rsidR="004023DD" w:rsidRDefault="004023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98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7307" w14:textId="77777777" w:rsidR="004023DD" w:rsidRDefault="004023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99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939A" w14:textId="77777777" w:rsidR="004023DD" w:rsidRDefault="004023D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00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 xml:space="preserve">Scenario </w:t>
            </w:r>
            <w:r w:rsidRPr="007E11B9">
              <w:rPr>
                <w:rStyle w:val="Hyperlink"/>
                <w:noProof/>
                <w:lang w:val="sr-Latn-RS"/>
              </w:rPr>
              <w:t>Prijava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86C3" w14:textId="77777777" w:rsidR="004023DD" w:rsidRDefault="004023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01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BE95" w14:textId="77777777" w:rsidR="004023DD" w:rsidRDefault="004023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02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92882" w14:textId="77777777" w:rsidR="004023DD" w:rsidRDefault="004023D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03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Prijavljivanje korisnika za neprikladno ponašanje ili 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B68E" w14:textId="77777777" w:rsidR="004023DD" w:rsidRDefault="004023D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04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Unošenje opisa prekršaja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2952" w14:textId="77777777" w:rsidR="004023DD" w:rsidRDefault="004023D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05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2.2.3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Potvrda prijave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106C" w14:textId="77777777" w:rsidR="004023DD" w:rsidRDefault="004023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06" w:history="1">
            <w:r w:rsidRPr="007E11B9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noProof/>
                <w:lang w:val="sr-Latn-RS"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CCB6" w14:textId="77777777" w:rsidR="004023DD" w:rsidRDefault="004023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07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34EB" w14:textId="77777777" w:rsidR="004023DD" w:rsidRDefault="004023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08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C3D6" w14:textId="77777777" w:rsidR="004023DD" w:rsidRDefault="004023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09" w:history="1">
            <w:r w:rsidRPr="007E11B9">
              <w:rPr>
                <w:rStyle w:val="Hyperlink"/>
                <w:rFonts w:cs="Helvetica"/>
                <w:noProof/>
                <w:lang w:val="sr-Latn-RS"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1B9">
              <w:rPr>
                <w:rStyle w:val="Hyperlink"/>
                <w:rFonts w:cs="Helvetica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BA95" w14:textId="77777777" w:rsidR="00772D2E" w:rsidRPr="00E51F52" w:rsidRDefault="006E118B">
          <w:pPr>
            <w:rPr>
              <w:rFonts w:cs="Helvetica"/>
              <w:sz w:val="20"/>
              <w:lang w:val="sr-Latn-RS"/>
            </w:rPr>
          </w:pPr>
          <w:r w:rsidRPr="00E51F52">
            <w:rPr>
              <w:rFonts w:cs="Helvetica"/>
              <w:b/>
              <w:bCs/>
              <w:noProof/>
              <w:sz w:val="20"/>
              <w:lang w:val="sr-Latn-RS"/>
            </w:rPr>
            <w:fldChar w:fldCharType="end"/>
          </w:r>
        </w:p>
      </w:sdtContent>
    </w:sdt>
    <w:p w14:paraId="56636F42" w14:textId="77777777" w:rsidR="00A755E8" w:rsidRPr="00E51F52" w:rsidRDefault="00A755E8">
      <w:pPr>
        <w:rPr>
          <w:rFonts w:eastAsiaTheme="majorEastAsia" w:cs="Helvetica"/>
          <w:b/>
          <w:bCs/>
          <w:color w:val="000000" w:themeColor="text1"/>
          <w:sz w:val="36"/>
          <w:szCs w:val="28"/>
          <w:lang w:val="sr-Latn-RS"/>
        </w:rPr>
      </w:pPr>
      <w:bookmarkStart w:id="1" w:name="_Toc413588234"/>
      <w:r w:rsidRPr="00E51F52">
        <w:rPr>
          <w:rFonts w:cs="Helvetica"/>
          <w:lang w:val="sr-Latn-RS"/>
        </w:rPr>
        <w:br w:type="page"/>
      </w:r>
    </w:p>
    <w:p w14:paraId="603AC4EC" w14:textId="77777777" w:rsidR="00275E2C" w:rsidRPr="00E51F52" w:rsidRDefault="00275E2C" w:rsidP="008E60E9">
      <w:pPr>
        <w:pStyle w:val="Heading1"/>
        <w:rPr>
          <w:rFonts w:cs="Helvetica"/>
          <w:lang w:val="sr-Latn-RS"/>
        </w:rPr>
      </w:pPr>
      <w:bookmarkStart w:id="2" w:name="_Toc453981195"/>
      <w:r w:rsidRPr="00E51F52">
        <w:rPr>
          <w:rFonts w:cs="Helvetica"/>
          <w:lang w:val="sr-Latn-RS"/>
        </w:rPr>
        <w:lastRenderedPageBreak/>
        <w:t>Uvod</w:t>
      </w:r>
      <w:bookmarkEnd w:id="1"/>
      <w:bookmarkEnd w:id="2"/>
    </w:p>
    <w:p w14:paraId="244AC6EE" w14:textId="77777777" w:rsidR="00275E2C" w:rsidRPr="00E51F52" w:rsidRDefault="00275E2C" w:rsidP="00480A72">
      <w:pPr>
        <w:pStyle w:val="Heading2"/>
        <w:rPr>
          <w:rFonts w:cs="Helvetica"/>
          <w:lang w:val="sr-Latn-RS"/>
        </w:rPr>
      </w:pPr>
      <w:bookmarkStart w:id="3" w:name="_Toc413588235"/>
      <w:bookmarkStart w:id="4" w:name="_Toc453981196"/>
      <w:r w:rsidRPr="00E51F52">
        <w:rPr>
          <w:rFonts w:cs="Helvetica"/>
          <w:lang w:val="sr-Latn-RS"/>
        </w:rPr>
        <w:t>Rezime</w:t>
      </w:r>
      <w:bookmarkEnd w:id="3"/>
      <w:bookmarkEnd w:id="4"/>
    </w:p>
    <w:p w14:paraId="0D9C7839" w14:textId="77777777" w:rsidR="00A30DBB" w:rsidRPr="00E51F52" w:rsidRDefault="00E51F52" w:rsidP="00E51F52">
      <w:pPr>
        <w:ind w:left="576"/>
        <w:rPr>
          <w:rFonts w:cs="Helvetica"/>
          <w:lang w:val="sr-Latn-RS"/>
        </w:rPr>
      </w:pPr>
      <w:bookmarkStart w:id="5" w:name="_Toc413588236"/>
      <w:r w:rsidRPr="00E51F52">
        <w:rPr>
          <w:lang w:val="sr-Latn-RS"/>
        </w:rPr>
        <w:t xml:space="preserve">Definisanje scenarija upotrebe prijave korisnika, </w:t>
      </w:r>
      <w:r w:rsidR="00D907E9">
        <w:rPr>
          <w:rFonts w:cs="Helvetica"/>
          <w:lang w:val="sr-Latn-RS"/>
        </w:rPr>
        <w:t>sa odgovarajućim prototipom.</w:t>
      </w:r>
    </w:p>
    <w:p w14:paraId="4787E5B4" w14:textId="77777777" w:rsidR="00275E2C" w:rsidRPr="00E51F52" w:rsidRDefault="003F1141" w:rsidP="004E3DBE">
      <w:pPr>
        <w:pStyle w:val="Heading2"/>
        <w:rPr>
          <w:rFonts w:cs="Helvetica"/>
          <w:lang w:val="sr-Latn-RS"/>
        </w:rPr>
      </w:pPr>
      <w:bookmarkStart w:id="6" w:name="_Toc453981197"/>
      <w:r w:rsidRPr="00E51F52">
        <w:rPr>
          <w:rFonts w:cs="Helvetica"/>
          <w:lang w:val="sr-Latn-RS"/>
        </w:rPr>
        <w:t>Namena dokumenta i</w:t>
      </w:r>
      <w:r w:rsidR="00275E2C" w:rsidRPr="00E51F52">
        <w:rPr>
          <w:rFonts w:cs="Helvetica"/>
          <w:lang w:val="sr-Latn-RS"/>
        </w:rPr>
        <w:t xml:space="preserve"> ciljne grupe</w:t>
      </w:r>
      <w:bookmarkEnd w:id="5"/>
      <w:bookmarkEnd w:id="6"/>
    </w:p>
    <w:p w14:paraId="3A0F0BAC" w14:textId="77777777" w:rsidR="00A30DBB" w:rsidRPr="00E51F52" w:rsidRDefault="00A30DBB" w:rsidP="00DF7BBF">
      <w:pPr>
        <w:ind w:left="576"/>
        <w:rPr>
          <w:rFonts w:cs="Helvetica"/>
          <w:lang w:val="sr-Latn-RS"/>
        </w:rPr>
      </w:pPr>
      <w:r w:rsidRPr="00E51F52">
        <w:rPr>
          <w:rFonts w:cs="Helvetica"/>
          <w:lang w:val="sr-Latn-RS"/>
        </w:rPr>
        <w:t>Dokument će k</w:t>
      </w:r>
      <w:bookmarkStart w:id="7" w:name="_GoBack"/>
      <w:bookmarkEnd w:id="7"/>
      <w:r w:rsidRPr="00E51F52">
        <w:rPr>
          <w:rFonts w:cs="Helvetica"/>
          <w:lang w:val="sr-Latn-RS"/>
        </w:rPr>
        <w:t>oristiti svi članovi projektnog tima u razvoju projekta i testiranju</w:t>
      </w:r>
      <w:r w:rsidR="00500AF9" w:rsidRPr="00E51F52">
        <w:rPr>
          <w:rFonts w:cs="Helvetica"/>
          <w:lang w:val="sr-Latn-RS"/>
        </w:rPr>
        <w:t>,</w:t>
      </w:r>
      <w:r w:rsidRPr="00E51F52">
        <w:rPr>
          <w:rFonts w:cs="Helvetica"/>
          <w:lang w:val="sr-Latn-RS"/>
        </w:rPr>
        <w:t xml:space="preserve"> a može se koristiti i pri pisanju uputstva za upotrebu.</w:t>
      </w:r>
    </w:p>
    <w:p w14:paraId="6FB3FFA4" w14:textId="77777777" w:rsidR="00474E66" w:rsidRPr="00E51F52" w:rsidRDefault="00474E66" w:rsidP="00474E66">
      <w:pPr>
        <w:pStyle w:val="Heading2"/>
        <w:rPr>
          <w:rFonts w:cs="Helvetica"/>
          <w:lang w:val="sr-Latn-RS"/>
        </w:rPr>
      </w:pPr>
      <w:bookmarkStart w:id="8" w:name="_Toc453981198"/>
      <w:r w:rsidRPr="00E51F52">
        <w:rPr>
          <w:rFonts w:cs="Helvetica"/>
          <w:lang w:val="sr-Latn-RS"/>
        </w:rPr>
        <w:t>Reference</w:t>
      </w:r>
      <w:bookmarkEnd w:id="8"/>
    </w:p>
    <w:p w14:paraId="4673BD5E" w14:textId="77777777" w:rsidR="00A30DBB" w:rsidRPr="00E51F52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  <w:rPr>
          <w:rFonts w:cs="Helvetica"/>
          <w:lang w:val="sr-Latn-RS"/>
        </w:rPr>
      </w:pPr>
      <w:r w:rsidRPr="00E51F52">
        <w:rPr>
          <w:rFonts w:cs="Helvetica"/>
          <w:lang w:val="sr-Latn-RS"/>
        </w:rPr>
        <w:t>Projektni zadatak</w:t>
      </w:r>
    </w:p>
    <w:p w14:paraId="28AEDC12" w14:textId="77777777" w:rsidR="00A30DBB" w:rsidRPr="00E51F52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  <w:rPr>
          <w:rFonts w:cs="Helvetica"/>
          <w:lang w:val="sr-Latn-RS"/>
        </w:rPr>
      </w:pPr>
      <w:r w:rsidRPr="00E51F52">
        <w:rPr>
          <w:rFonts w:cs="Helvetica"/>
          <w:lang w:val="sr-Latn-RS"/>
        </w:rPr>
        <w:t>Uputstvo za pisanje specifikacije scenarija upotrebe funkcionalnosti</w:t>
      </w:r>
    </w:p>
    <w:p w14:paraId="33172890" w14:textId="77777777" w:rsidR="00474E66" w:rsidRPr="00E51F52" w:rsidRDefault="00474E66" w:rsidP="00474E66">
      <w:pPr>
        <w:pStyle w:val="Heading2"/>
        <w:rPr>
          <w:rFonts w:cs="Helvetica"/>
          <w:lang w:val="sr-Latn-RS"/>
        </w:rPr>
      </w:pPr>
      <w:bookmarkStart w:id="9" w:name="_Toc453981199"/>
      <w:r w:rsidRPr="00E51F52">
        <w:rPr>
          <w:rFonts w:cs="Helvetica"/>
          <w:lang w:val="sr-Latn-RS"/>
        </w:rPr>
        <w:t>Otvorena pitanja</w:t>
      </w:r>
      <w:bookmarkEnd w:id="9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E51F52" w14:paraId="0CE65B8F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09E0C4B5" w14:textId="77777777" w:rsidR="00A30DBB" w:rsidRPr="00E51F52" w:rsidRDefault="00A30DBB" w:rsidP="00A30DBB">
            <w:pPr>
              <w:jc w:val="center"/>
              <w:rPr>
                <w:rFonts w:cs="Helvetica"/>
                <w:sz w:val="28"/>
                <w:szCs w:val="28"/>
                <w:lang w:val="sr-Latn-RS"/>
              </w:rPr>
            </w:pPr>
            <w:r w:rsidRPr="00E51F52">
              <w:rPr>
                <w:rFonts w:cs="Helvetica"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7B8984CA" w14:textId="77777777" w:rsidR="00A30DBB" w:rsidRPr="00E51F52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szCs w:val="28"/>
                <w:lang w:val="sr-Latn-RS"/>
              </w:rPr>
            </w:pPr>
            <w:r w:rsidRPr="00E51F52">
              <w:rPr>
                <w:rFonts w:cs="Helvetica"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163EB5BF" w14:textId="77777777" w:rsidR="00A30DBB" w:rsidRPr="00E51F52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szCs w:val="28"/>
                <w:lang w:val="sr-Latn-RS"/>
              </w:rPr>
            </w:pPr>
            <w:r w:rsidRPr="00E51F52">
              <w:rPr>
                <w:rFonts w:cs="Helvetica"/>
                <w:sz w:val="28"/>
                <w:szCs w:val="28"/>
                <w:lang w:val="sr-Latn-RS"/>
              </w:rPr>
              <w:t>Rešenje</w:t>
            </w:r>
          </w:p>
        </w:tc>
      </w:tr>
      <w:tr w:rsidR="00A30DBB" w:rsidRPr="00E51F52" w14:paraId="29D1F2B2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546B" w14:textId="77777777" w:rsidR="00A30DBB" w:rsidRPr="00E51F52" w:rsidRDefault="00A30DBB" w:rsidP="00E566D8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5B45" w14:textId="77777777" w:rsidR="00A30DBB" w:rsidRPr="00E51F52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A2B8" w14:textId="77777777" w:rsidR="00A30DBB" w:rsidRPr="00E51F52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  <w:tr w:rsidR="00A30DBB" w:rsidRPr="00E51F52" w14:paraId="1D8DA951" w14:textId="77777777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CE03" w14:textId="77777777" w:rsidR="00A30DBB" w:rsidRPr="00E51F52" w:rsidRDefault="00A30DBB" w:rsidP="00E566D8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9F19" w14:textId="77777777" w:rsidR="00A30DBB" w:rsidRPr="00E51F52" w:rsidRDefault="00A30DBB" w:rsidP="0060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E4F5" w14:textId="77777777" w:rsidR="00A30DBB" w:rsidRPr="00E51F52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  <w:tr w:rsidR="00A30DBB" w:rsidRPr="00E51F52" w14:paraId="06E9939F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54E7" w14:textId="77777777" w:rsidR="00A30DBB" w:rsidRPr="00E51F52" w:rsidRDefault="00A30DBB" w:rsidP="00E566D8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DEA9" w14:textId="77777777" w:rsidR="00A30DBB" w:rsidRPr="00E51F52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407" w14:textId="77777777" w:rsidR="00A30DBB" w:rsidRPr="00E51F52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</w:tbl>
    <w:p w14:paraId="24569308" w14:textId="77777777" w:rsidR="00275E2C" w:rsidRPr="00E51F52" w:rsidRDefault="00B000CE" w:rsidP="008E60E9">
      <w:pPr>
        <w:pStyle w:val="Heading1"/>
        <w:rPr>
          <w:rFonts w:cs="Helvetica"/>
          <w:szCs w:val="34"/>
          <w:lang w:val="sr-Latn-RS"/>
        </w:rPr>
      </w:pPr>
      <w:bookmarkStart w:id="10" w:name="_Toc453981200"/>
      <w:r w:rsidRPr="00E51F52">
        <w:rPr>
          <w:rFonts w:cs="Helvetica"/>
          <w:szCs w:val="34"/>
          <w:lang w:val="sr-Latn-RS"/>
        </w:rPr>
        <w:t xml:space="preserve">Scenario </w:t>
      </w:r>
      <w:r w:rsidR="00164583">
        <w:rPr>
          <w:noProof/>
          <w:szCs w:val="34"/>
          <w:lang w:val="sr-Latn-RS"/>
        </w:rPr>
        <w:t>Prijava korisnika</w:t>
      </w:r>
      <w:bookmarkEnd w:id="10"/>
    </w:p>
    <w:p w14:paraId="2B8E5516" w14:textId="77777777" w:rsidR="00474E66" w:rsidRPr="00E51F52" w:rsidRDefault="00474E66" w:rsidP="00474E66">
      <w:pPr>
        <w:pStyle w:val="Heading2"/>
        <w:rPr>
          <w:rFonts w:cs="Helvetica"/>
          <w:lang w:val="sr-Latn-RS"/>
        </w:rPr>
      </w:pPr>
      <w:bookmarkStart w:id="11" w:name="_Toc453981201"/>
      <w:r w:rsidRPr="00E51F52">
        <w:rPr>
          <w:rFonts w:cs="Helvetica"/>
          <w:lang w:val="sr-Latn-RS"/>
        </w:rPr>
        <w:t>Kratak opis</w:t>
      </w:r>
      <w:bookmarkEnd w:id="11"/>
    </w:p>
    <w:p w14:paraId="6F6478EF" w14:textId="5FD07525" w:rsidR="00C62CEB" w:rsidRPr="002E117D" w:rsidRDefault="00C62CEB" w:rsidP="00C62CEB">
      <w:pPr>
        <w:ind w:left="576"/>
        <w:rPr>
          <w:noProof/>
          <w:lang w:val="sr-Latn-RS"/>
        </w:rPr>
      </w:pPr>
      <w:r w:rsidRPr="002E117D">
        <w:rPr>
          <w:noProof/>
          <w:lang w:val="sr-Latn-RS"/>
        </w:rPr>
        <w:t xml:space="preserve">Registrovani korisnici mogu da prijave druge </w:t>
      </w:r>
      <w:r w:rsidR="00D22FBF">
        <w:rPr>
          <w:noProof/>
          <w:lang w:val="sr-Latn-RS"/>
        </w:rPr>
        <w:t xml:space="preserve">registrovane </w:t>
      </w:r>
      <w:r w:rsidRPr="002E117D">
        <w:rPr>
          <w:noProof/>
          <w:lang w:val="sr-Latn-RS"/>
        </w:rPr>
        <w:t>k</w:t>
      </w:r>
      <w:r>
        <w:rPr>
          <w:noProof/>
          <w:lang w:val="sr-Latn-RS"/>
        </w:rPr>
        <w:t>orisnike zbog neprikladnog</w:t>
      </w:r>
      <w:r w:rsidR="00D22FBF">
        <w:rPr>
          <w:noProof/>
          <w:lang w:val="sr-Latn-RS"/>
        </w:rPr>
        <w:t xml:space="preserve"> ponašanja ili</w:t>
      </w:r>
      <w:r>
        <w:rPr>
          <w:noProof/>
          <w:lang w:val="sr-Latn-RS"/>
        </w:rPr>
        <w:t xml:space="preserve"> sadrž</w:t>
      </w:r>
      <w:r w:rsidRPr="002E117D">
        <w:rPr>
          <w:noProof/>
          <w:lang w:val="sr-Latn-RS"/>
        </w:rPr>
        <w:t xml:space="preserve">aja, i tom prilikom se u </w:t>
      </w:r>
      <w:r w:rsidR="00D22FBF">
        <w:rPr>
          <w:noProof/>
          <w:lang w:val="sr-Latn-RS"/>
        </w:rPr>
        <w:t>sistem</w:t>
      </w:r>
      <w:r w:rsidRPr="002E117D">
        <w:rPr>
          <w:noProof/>
          <w:lang w:val="sr-Latn-RS"/>
        </w:rPr>
        <w:t xml:space="preserve"> upisuje prijava, korisnik protiv kojeg je podneta prijava i</w:t>
      </w:r>
      <w:r w:rsidR="00795A69">
        <w:rPr>
          <w:noProof/>
          <w:lang w:val="sr-Latn-RS"/>
        </w:rPr>
        <w:t xml:space="preserve"> opcioni</w:t>
      </w:r>
      <w:r w:rsidRPr="002E117D">
        <w:rPr>
          <w:noProof/>
          <w:lang w:val="sr-Latn-RS"/>
        </w:rPr>
        <w:t xml:space="preserve"> kratak </w:t>
      </w:r>
      <w:r>
        <w:rPr>
          <w:noProof/>
          <w:lang w:val="sr-Latn-RS"/>
        </w:rPr>
        <w:t>opis prekršaja</w:t>
      </w:r>
      <w:r w:rsidRPr="002E117D">
        <w:rPr>
          <w:noProof/>
          <w:lang w:val="sr-Latn-RS"/>
        </w:rPr>
        <w:t>.</w:t>
      </w:r>
    </w:p>
    <w:p w14:paraId="7924A427" w14:textId="77777777" w:rsidR="00474E66" w:rsidRPr="00E51F52" w:rsidRDefault="00474E66" w:rsidP="00223EDE">
      <w:pPr>
        <w:ind w:left="576"/>
        <w:rPr>
          <w:noProof/>
          <w:lang w:val="sr-Latn-RS"/>
        </w:rPr>
      </w:pPr>
    </w:p>
    <w:p w14:paraId="4E88C80A" w14:textId="77777777" w:rsidR="00B000CE" w:rsidRPr="00E51F52" w:rsidRDefault="00B000CE" w:rsidP="00474E66">
      <w:pPr>
        <w:ind w:left="432"/>
        <w:rPr>
          <w:rFonts w:cs="Helvetica"/>
          <w:lang w:val="sr-Latn-RS"/>
        </w:rPr>
      </w:pPr>
    </w:p>
    <w:p w14:paraId="75837EB0" w14:textId="77777777" w:rsidR="00A30DBB" w:rsidRPr="00E51F52" w:rsidRDefault="00B000CE" w:rsidP="00A30DBB">
      <w:pPr>
        <w:pStyle w:val="Heading2"/>
        <w:rPr>
          <w:rFonts w:cs="Helvetica"/>
          <w:lang w:val="sr-Latn-RS"/>
        </w:rPr>
      </w:pPr>
      <w:bookmarkStart w:id="12" w:name="_Toc453981202"/>
      <w:r w:rsidRPr="00E51F52">
        <w:rPr>
          <w:rFonts w:cs="Helvetica"/>
          <w:lang w:val="sr-Latn-RS"/>
        </w:rPr>
        <w:t>Glavni t</w:t>
      </w:r>
      <w:r w:rsidR="00A30DBB" w:rsidRPr="00E51F52">
        <w:rPr>
          <w:rFonts w:cs="Helvetica"/>
          <w:lang w:val="sr-Latn-RS"/>
        </w:rPr>
        <w:t>ok događaja</w:t>
      </w:r>
      <w:bookmarkEnd w:id="12"/>
    </w:p>
    <w:p w14:paraId="3F038964" w14:textId="77777777" w:rsidR="004D4D11" w:rsidRPr="00E51F52" w:rsidRDefault="004D4D11" w:rsidP="00B000CE">
      <w:pPr>
        <w:ind w:left="576"/>
        <w:rPr>
          <w:lang w:val="sr-Latn-RS"/>
        </w:rPr>
      </w:pPr>
      <w:r w:rsidRPr="00E51F52">
        <w:rPr>
          <w:lang w:val="sr-Latn-RS"/>
        </w:rPr>
        <w:t xml:space="preserve">U ovom odeljku se opisuju glavni uspešni scenario (niz akcija) interakcije korisnika sa aplikacijom. Takođe je moguće navesti i više alternativnih scenarija (na primer, kada </w:t>
      </w:r>
      <w:r w:rsidRPr="00E51F52">
        <w:rPr>
          <w:lang w:val="sr-Latn-RS"/>
        </w:rPr>
        <w:lastRenderedPageBreak/>
        <w:t>dolazi do različitih vrsta grešaka). Jedan scenario mora imati jedinstveni tok, na svim mestima "grananja", tj. tačkama u scenariju gde postoji neki izbor, mora se izabrati jedna alternativa, a ostale po potrebi opisati u dodatnim scenarijima.</w:t>
      </w:r>
    </w:p>
    <w:p w14:paraId="32DDEE38" w14:textId="77777777" w:rsidR="00D72A5E" w:rsidRPr="00E51F52" w:rsidRDefault="00164583" w:rsidP="00A30DBB">
      <w:pPr>
        <w:pStyle w:val="Heading3"/>
        <w:rPr>
          <w:rFonts w:cs="Helvetica"/>
          <w:lang w:val="sr-Latn-RS"/>
        </w:rPr>
      </w:pPr>
      <w:bookmarkStart w:id="13" w:name="_Toc453981203"/>
      <w:r>
        <w:rPr>
          <w:rFonts w:cs="Helvetica"/>
          <w:lang w:val="sr-Latn-RS"/>
        </w:rPr>
        <w:t>Prijavljivanje korisnika za neprikladno ponašanje ili sadržaj</w:t>
      </w:r>
      <w:bookmarkEnd w:id="13"/>
    </w:p>
    <w:p w14:paraId="509DEEF2" w14:textId="77777777" w:rsidR="00D72A5E" w:rsidRPr="00E51F52" w:rsidRDefault="008A3351" w:rsidP="00D72A5E">
      <w:pPr>
        <w:ind w:left="720"/>
        <w:rPr>
          <w:lang w:val="sr-Latn-RS"/>
        </w:rPr>
      </w:pPr>
      <w:r>
        <w:rPr>
          <w:lang w:val="sr-Latn-RS"/>
        </w:rPr>
        <w:t>Ulogovan korisnik bira opciju za prijavljivanje korisnika čiji profil u datom trenutku pregleda.</w:t>
      </w:r>
    </w:p>
    <w:p w14:paraId="4705E16D" w14:textId="77777777" w:rsidR="00A30DBB" w:rsidRPr="00E51F52" w:rsidRDefault="00164583" w:rsidP="00A30DBB">
      <w:pPr>
        <w:pStyle w:val="Heading3"/>
        <w:rPr>
          <w:rFonts w:cs="Helvetica"/>
          <w:lang w:val="sr-Latn-RS"/>
        </w:rPr>
      </w:pPr>
      <w:bookmarkStart w:id="14" w:name="_Toc453981204"/>
      <w:r>
        <w:rPr>
          <w:rFonts w:cs="Helvetica"/>
          <w:lang w:val="sr-Latn-RS"/>
        </w:rPr>
        <w:t>Unošenje opisa prekršaja</w:t>
      </w:r>
      <w:bookmarkEnd w:id="14"/>
    </w:p>
    <w:p w14:paraId="58A86D82" w14:textId="5B2AFC3C" w:rsidR="00C460F7" w:rsidRPr="00E51F52" w:rsidRDefault="00C460F7" w:rsidP="00C460F7">
      <w:pPr>
        <w:ind w:left="720"/>
        <w:rPr>
          <w:rFonts w:cs="Helvetica"/>
          <w:lang w:val="sr-Latn-RS"/>
        </w:rPr>
      </w:pPr>
      <w:r w:rsidRPr="00E51F52">
        <w:rPr>
          <w:rFonts w:cs="Helvetica"/>
          <w:lang w:val="sr-Latn-RS"/>
        </w:rPr>
        <w:t>Korisnik</w:t>
      </w:r>
      <w:r w:rsidR="00601F58" w:rsidRPr="00E51F52">
        <w:rPr>
          <w:rFonts w:cs="Helvetica"/>
          <w:lang w:val="sr-Latn-RS"/>
        </w:rPr>
        <w:t xml:space="preserve"> </w:t>
      </w:r>
      <w:r w:rsidR="008A3351">
        <w:rPr>
          <w:rFonts w:cs="Helvetica"/>
          <w:lang w:val="sr-Latn-RS"/>
        </w:rPr>
        <w:t>unosi opis prekršaja zbog kojeg podnosi prijavu. Prekršaj podrazu</w:t>
      </w:r>
      <w:r w:rsidR="00D80F4B">
        <w:rPr>
          <w:rFonts w:cs="Helvetica"/>
          <w:lang w:val="sr-Latn-RS"/>
        </w:rPr>
        <w:t xml:space="preserve">meva bilo kakvo ponašanje, </w:t>
      </w:r>
      <w:r w:rsidR="008A3351">
        <w:rPr>
          <w:rFonts w:cs="Helvetica"/>
          <w:lang w:val="sr-Latn-RS"/>
        </w:rPr>
        <w:t xml:space="preserve">koje se kosi sa pravilima sajta i </w:t>
      </w:r>
      <w:r w:rsidR="00D80F4B">
        <w:rPr>
          <w:rFonts w:cs="Helvetica"/>
          <w:lang w:val="sr-Latn-RS"/>
        </w:rPr>
        <w:t>uznemirava druge korisnike.</w:t>
      </w:r>
      <w:r w:rsidR="008A3351">
        <w:rPr>
          <w:rFonts w:cs="Helvetica"/>
          <w:lang w:val="sr-Latn-RS"/>
        </w:rPr>
        <w:t xml:space="preserve"> </w:t>
      </w:r>
    </w:p>
    <w:p w14:paraId="42D7CF87" w14:textId="77777777" w:rsidR="00C460F7" w:rsidRPr="00E51F52" w:rsidRDefault="00164583" w:rsidP="00C460F7">
      <w:pPr>
        <w:pStyle w:val="Heading3"/>
        <w:rPr>
          <w:rFonts w:cs="Helvetica"/>
          <w:lang w:val="sr-Latn-RS"/>
        </w:rPr>
      </w:pPr>
      <w:bookmarkStart w:id="15" w:name="_Toc453981205"/>
      <w:r>
        <w:rPr>
          <w:rFonts w:cs="Helvetica"/>
          <w:lang w:val="sr-Latn-RS"/>
        </w:rPr>
        <w:t>Potvrda prijave</w:t>
      </w:r>
      <w:bookmarkEnd w:id="15"/>
    </w:p>
    <w:p w14:paraId="6423768C" w14:textId="77777777" w:rsidR="00C460F7" w:rsidRPr="00E51F52" w:rsidRDefault="009A198C" w:rsidP="00601F58">
      <w:pPr>
        <w:ind w:left="720"/>
        <w:rPr>
          <w:rFonts w:cs="Helvetica"/>
          <w:lang w:val="sr-Latn-RS"/>
        </w:rPr>
      </w:pPr>
      <w:r>
        <w:rPr>
          <w:rFonts w:cs="Helvetica"/>
          <w:lang w:val="sr-Latn-RS"/>
        </w:rPr>
        <w:t xml:space="preserve">Pritiskom na dugme za potvrdu, korisnik </w:t>
      </w:r>
      <w:r w:rsidR="00CE4C9F">
        <w:rPr>
          <w:rFonts w:cs="Helvetica"/>
          <w:lang w:val="sr-Latn-RS"/>
        </w:rPr>
        <w:t>podnosi prijavu.</w:t>
      </w:r>
    </w:p>
    <w:p w14:paraId="7878038D" w14:textId="77777777" w:rsidR="00A30DBB" w:rsidRPr="00E51F52" w:rsidRDefault="00A30DBB" w:rsidP="00A30DBB">
      <w:pPr>
        <w:ind w:left="576"/>
        <w:rPr>
          <w:rFonts w:cs="Helvetica"/>
          <w:lang w:val="sr-Latn-RS"/>
        </w:rPr>
      </w:pPr>
    </w:p>
    <w:p w14:paraId="490489CF" w14:textId="77777777" w:rsidR="00601F58" w:rsidRPr="008A3351" w:rsidRDefault="00B000CE" w:rsidP="008A3351">
      <w:pPr>
        <w:pStyle w:val="Heading2"/>
        <w:rPr>
          <w:lang w:val="sr-Latn-RS"/>
        </w:rPr>
      </w:pPr>
      <w:bookmarkStart w:id="16" w:name="_Toc453981206"/>
      <w:r w:rsidRPr="00E51F52">
        <w:rPr>
          <w:lang w:val="sr-Latn-RS"/>
        </w:rPr>
        <w:t>Proširenja</w:t>
      </w:r>
      <w:bookmarkEnd w:id="16"/>
    </w:p>
    <w:p w14:paraId="7D19B8CF" w14:textId="77777777" w:rsidR="002B6701" w:rsidRPr="00E51F52" w:rsidRDefault="002B6701" w:rsidP="002B6701">
      <w:pPr>
        <w:ind w:left="576"/>
        <w:rPr>
          <w:b/>
          <w:lang w:val="sr-Latn-RS"/>
        </w:rPr>
      </w:pPr>
      <w:r w:rsidRPr="00E51F52">
        <w:rPr>
          <w:b/>
          <w:lang w:val="sr-Latn-RS"/>
        </w:rPr>
        <w:t xml:space="preserve">2.2.3.a </w:t>
      </w:r>
      <w:r w:rsidRPr="00E51F52">
        <w:rPr>
          <w:b/>
          <w:lang w:val="sr-Latn-RS"/>
        </w:rPr>
        <w:tab/>
      </w:r>
      <w:r w:rsidR="0006690A" w:rsidRPr="00E51F52">
        <w:rPr>
          <w:b/>
          <w:lang w:val="sr-Latn-RS"/>
        </w:rPr>
        <w:t xml:space="preserve">Odustajanje od </w:t>
      </w:r>
      <w:r w:rsidR="000303BA">
        <w:rPr>
          <w:b/>
          <w:lang w:val="sr-Latn-RS"/>
        </w:rPr>
        <w:t>prijave</w:t>
      </w:r>
    </w:p>
    <w:p w14:paraId="79872B23" w14:textId="4A2E66BA" w:rsidR="002B6701" w:rsidRPr="00E51F52" w:rsidRDefault="002B6701" w:rsidP="00C27FDC">
      <w:pPr>
        <w:ind w:left="2160" w:hanging="720"/>
        <w:rPr>
          <w:lang w:val="sr-Latn-RS"/>
        </w:rPr>
      </w:pPr>
      <w:r w:rsidRPr="00E51F52">
        <w:rPr>
          <w:lang w:val="sr-Latn-RS"/>
        </w:rPr>
        <w:t xml:space="preserve">.1 </w:t>
      </w:r>
      <w:r w:rsidRPr="00E51F52">
        <w:rPr>
          <w:lang w:val="sr-Latn-RS"/>
        </w:rPr>
        <w:tab/>
      </w:r>
      <w:r w:rsidR="00D80F4B">
        <w:rPr>
          <w:lang w:val="sr-Latn-RS"/>
        </w:rPr>
        <w:t>Pritiskom na dugme za</w:t>
      </w:r>
      <w:r w:rsidR="00C27FDC" w:rsidRPr="00E51F52">
        <w:rPr>
          <w:lang w:val="sr-Latn-RS"/>
        </w:rPr>
        <w:t xml:space="preserve"> odustajanje</w:t>
      </w:r>
      <w:r w:rsidR="00CE4C9F">
        <w:rPr>
          <w:lang w:val="sr-Latn-RS"/>
        </w:rPr>
        <w:t xml:space="preserve">, korisnik odustaje </w:t>
      </w:r>
      <w:r w:rsidR="00C27FDC" w:rsidRPr="00E51F52">
        <w:rPr>
          <w:lang w:val="sr-Latn-RS"/>
        </w:rPr>
        <w:t xml:space="preserve">od bilo kakve </w:t>
      </w:r>
      <w:r w:rsidR="00164583">
        <w:rPr>
          <w:lang w:val="sr-Latn-RS"/>
        </w:rPr>
        <w:t>prijave u datom trenutku.</w:t>
      </w:r>
    </w:p>
    <w:p w14:paraId="3F6E3B1C" w14:textId="77777777" w:rsidR="002B6701" w:rsidRPr="00E51F52" w:rsidRDefault="002B6701" w:rsidP="002B6701">
      <w:pPr>
        <w:ind w:left="1152" w:firstLine="288"/>
        <w:rPr>
          <w:lang w:val="sr-Latn-RS"/>
        </w:rPr>
      </w:pPr>
      <w:r w:rsidRPr="00E51F52">
        <w:rPr>
          <w:lang w:val="sr-Latn-RS"/>
        </w:rPr>
        <w:t xml:space="preserve">.2 </w:t>
      </w:r>
      <w:r w:rsidRPr="00E51F52">
        <w:rPr>
          <w:lang w:val="sr-Latn-RS"/>
        </w:rPr>
        <w:tab/>
      </w:r>
      <w:r w:rsidR="00C27FDC" w:rsidRPr="00E51F52">
        <w:rPr>
          <w:lang w:val="sr-Latn-RS"/>
        </w:rPr>
        <w:t xml:space="preserve">Korisnik </w:t>
      </w:r>
      <w:r w:rsidR="00164583">
        <w:rPr>
          <w:lang w:val="sr-Latn-RS"/>
        </w:rPr>
        <w:t>završava scenario</w:t>
      </w:r>
      <w:r w:rsidR="008A3351">
        <w:rPr>
          <w:lang w:val="sr-Latn-RS"/>
        </w:rPr>
        <w:t xml:space="preserve"> prijave korisnika</w:t>
      </w:r>
      <w:r w:rsidR="00164583">
        <w:rPr>
          <w:lang w:val="sr-Latn-RS"/>
        </w:rPr>
        <w:t>.</w:t>
      </w:r>
    </w:p>
    <w:p w14:paraId="70202636" w14:textId="77777777" w:rsidR="00B000CE" w:rsidRPr="00E51F52" w:rsidRDefault="00B000CE" w:rsidP="00926DC3">
      <w:pPr>
        <w:rPr>
          <w:lang w:val="sr-Latn-RS"/>
        </w:rPr>
      </w:pPr>
    </w:p>
    <w:p w14:paraId="25094A0B" w14:textId="77777777" w:rsidR="00A30DBB" w:rsidRPr="00E51F52" w:rsidRDefault="00A30DBB" w:rsidP="00A30DBB">
      <w:pPr>
        <w:pStyle w:val="Heading2"/>
        <w:rPr>
          <w:rFonts w:cs="Helvetica"/>
          <w:lang w:val="sr-Latn-RS"/>
        </w:rPr>
      </w:pPr>
      <w:bookmarkStart w:id="17" w:name="_Toc453981207"/>
      <w:r w:rsidRPr="00E51F52">
        <w:rPr>
          <w:rFonts w:cs="Helvetica"/>
          <w:lang w:val="sr-Latn-RS"/>
        </w:rPr>
        <w:t>Posebni zahtevi</w:t>
      </w:r>
      <w:bookmarkEnd w:id="17"/>
    </w:p>
    <w:p w14:paraId="73C91B12" w14:textId="77777777" w:rsidR="00A30DBB" w:rsidRPr="00E51F52" w:rsidRDefault="00B000CE" w:rsidP="00B000CE">
      <w:pPr>
        <w:ind w:firstLine="576"/>
        <w:rPr>
          <w:rFonts w:cs="Helvetica"/>
          <w:lang w:val="sr-Latn-RS"/>
        </w:rPr>
      </w:pPr>
      <w:r w:rsidRPr="00E51F52">
        <w:rPr>
          <w:lang w:val="sr-Latn-RS"/>
        </w:rPr>
        <w:t>Nema posebnih zahteva.</w:t>
      </w:r>
    </w:p>
    <w:p w14:paraId="20C3072C" w14:textId="77777777" w:rsidR="00A30DBB" w:rsidRPr="00E51F52" w:rsidRDefault="00A30DBB" w:rsidP="00A30DBB">
      <w:pPr>
        <w:ind w:left="576"/>
        <w:rPr>
          <w:rFonts w:cs="Helvetica"/>
          <w:lang w:val="sr-Latn-RS"/>
        </w:rPr>
      </w:pPr>
    </w:p>
    <w:p w14:paraId="345D9004" w14:textId="77777777" w:rsidR="00A30DBB" w:rsidRPr="00E51F52" w:rsidRDefault="00A30DBB" w:rsidP="00A30DBB">
      <w:pPr>
        <w:pStyle w:val="Heading2"/>
        <w:rPr>
          <w:rFonts w:cs="Helvetica"/>
          <w:lang w:val="sr-Latn-RS"/>
        </w:rPr>
      </w:pPr>
      <w:bookmarkStart w:id="18" w:name="_Toc453981208"/>
      <w:r w:rsidRPr="00E51F52">
        <w:rPr>
          <w:rFonts w:cs="Helvetica"/>
          <w:lang w:val="sr-Latn-RS"/>
        </w:rPr>
        <w:t>Preduslovi</w:t>
      </w:r>
      <w:bookmarkEnd w:id="18"/>
    </w:p>
    <w:p w14:paraId="6F35A1A3" w14:textId="77777777" w:rsidR="00A30DBB" w:rsidRPr="00E51F52" w:rsidRDefault="007C7161" w:rsidP="00A30DBB">
      <w:pPr>
        <w:ind w:left="720"/>
        <w:rPr>
          <w:rFonts w:cs="Helvetica"/>
          <w:lang w:val="sr-Latn-RS"/>
        </w:rPr>
      </w:pPr>
      <w:r>
        <w:rPr>
          <w:rFonts w:cs="Helvetica"/>
          <w:lang w:val="sr-Latn-RS"/>
        </w:rPr>
        <w:t>K</w:t>
      </w:r>
      <w:r w:rsidR="00631B9F" w:rsidRPr="00E51F52">
        <w:rPr>
          <w:rFonts w:cs="Helvetica"/>
          <w:lang w:val="sr-Latn-RS"/>
        </w:rPr>
        <w:t xml:space="preserve">orisnik </w:t>
      </w:r>
      <w:r w:rsidR="00C62CEB">
        <w:rPr>
          <w:rFonts w:cs="Helvetica"/>
          <w:lang w:val="sr-Latn-RS"/>
        </w:rPr>
        <w:t xml:space="preserve">koji podnosi prijavu </w:t>
      </w:r>
      <w:r w:rsidR="00631B9F" w:rsidRPr="00E51F52">
        <w:rPr>
          <w:rFonts w:cs="Helvetica"/>
          <w:lang w:val="sr-Latn-RS"/>
        </w:rPr>
        <w:t>postoji u sistemu</w:t>
      </w:r>
      <w:r w:rsidR="00D72A5E" w:rsidRPr="00E51F52">
        <w:rPr>
          <w:rFonts w:cs="Helvetica"/>
          <w:lang w:val="sr-Latn-RS"/>
        </w:rPr>
        <w:t xml:space="preserve"> </w:t>
      </w:r>
      <w:r w:rsidR="00631B9F" w:rsidRPr="00E51F52">
        <w:rPr>
          <w:rFonts w:cs="Helvetica"/>
          <w:lang w:val="sr-Latn-RS"/>
        </w:rPr>
        <w:t xml:space="preserve">i </w:t>
      </w:r>
      <w:r w:rsidR="00D72A5E" w:rsidRPr="00E51F52">
        <w:rPr>
          <w:rFonts w:cs="Helvetica"/>
          <w:lang w:val="sr-Latn-RS"/>
        </w:rPr>
        <w:t>već</w:t>
      </w:r>
      <w:r w:rsidR="00631B9F" w:rsidRPr="00E51F52">
        <w:rPr>
          <w:rFonts w:cs="Helvetica"/>
          <w:lang w:val="sr-Latn-RS"/>
        </w:rPr>
        <w:t xml:space="preserve"> je</w:t>
      </w:r>
      <w:r w:rsidR="00D72A5E" w:rsidRPr="00E51F52">
        <w:rPr>
          <w:rFonts w:cs="Helvetica"/>
          <w:lang w:val="sr-Latn-RS"/>
        </w:rPr>
        <w:t xml:space="preserve"> ulogovan.</w:t>
      </w:r>
      <w:r w:rsidR="00C62CEB">
        <w:rPr>
          <w:rFonts w:cs="Helvetica"/>
          <w:lang w:val="sr-Latn-RS"/>
        </w:rPr>
        <w:t xml:space="preserve"> Korisnik protiv kojeg se podnosi prijava postoji u sistemu.</w:t>
      </w:r>
      <w:r>
        <w:rPr>
          <w:rFonts w:cs="Helvetica"/>
          <w:lang w:val="sr-Latn-RS"/>
        </w:rPr>
        <w:t xml:space="preserve"> Korisnik koji podnosi prijavu pregleda profil korisnika koji krši pravila sajta.</w:t>
      </w:r>
    </w:p>
    <w:p w14:paraId="5B7D9594" w14:textId="77777777" w:rsidR="00A30DBB" w:rsidRPr="00E51F52" w:rsidRDefault="00A30DBB" w:rsidP="00A30DBB">
      <w:pPr>
        <w:rPr>
          <w:rFonts w:cs="Helvetica"/>
          <w:lang w:val="sr-Latn-RS"/>
        </w:rPr>
      </w:pPr>
    </w:p>
    <w:p w14:paraId="05285313" w14:textId="77777777" w:rsidR="00A30DBB" w:rsidRPr="00E51F52" w:rsidRDefault="00A30DBB" w:rsidP="00A30DBB">
      <w:pPr>
        <w:pStyle w:val="Heading2"/>
        <w:rPr>
          <w:rFonts w:cs="Helvetica"/>
          <w:lang w:val="sr-Latn-RS"/>
        </w:rPr>
      </w:pPr>
      <w:bookmarkStart w:id="19" w:name="_Toc453981209"/>
      <w:r w:rsidRPr="00E51F52">
        <w:rPr>
          <w:rFonts w:cs="Helvetica"/>
          <w:lang w:val="sr-Latn-RS"/>
        </w:rPr>
        <w:t>Posledice</w:t>
      </w:r>
      <w:bookmarkEnd w:id="19"/>
    </w:p>
    <w:p w14:paraId="5BC6848B" w14:textId="77777777" w:rsidR="00A30DBB" w:rsidRPr="00E51F52" w:rsidRDefault="00C62CEB" w:rsidP="00926DC3">
      <w:pPr>
        <w:ind w:left="720"/>
        <w:rPr>
          <w:rFonts w:cs="Helvetica"/>
          <w:lang w:val="sr-Latn-RS"/>
        </w:rPr>
      </w:pPr>
      <w:r>
        <w:rPr>
          <w:rFonts w:cs="Helvetica"/>
          <w:lang w:val="sr-Latn-RS"/>
        </w:rPr>
        <w:t>Prijava, korisnik protiv kojeg se podnosi prijava i uneti opis prekršaja se unose u sistem</w:t>
      </w:r>
      <w:r w:rsidR="009F0023" w:rsidRPr="00E51F52">
        <w:rPr>
          <w:rFonts w:cs="Helvetica"/>
          <w:lang w:val="sr-Latn-RS"/>
        </w:rPr>
        <w:t>.</w:t>
      </w:r>
    </w:p>
    <w:sectPr w:rsidR="00A30DBB" w:rsidRPr="00E51F52" w:rsidSect="00340CE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214FB" w14:textId="77777777" w:rsidR="004F09D5" w:rsidRDefault="004F09D5" w:rsidP="00340CE8">
      <w:pPr>
        <w:spacing w:after="0" w:line="240" w:lineRule="auto"/>
      </w:pPr>
      <w:r>
        <w:separator/>
      </w:r>
    </w:p>
  </w:endnote>
  <w:endnote w:type="continuationSeparator" w:id="0">
    <w:p w14:paraId="32E04DC3" w14:textId="77777777" w:rsidR="004F09D5" w:rsidRDefault="004F09D5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48A4D" w14:textId="77777777" w:rsidR="009D7D84" w:rsidRDefault="006E118B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4023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51314D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7B061" w14:textId="77777777" w:rsidR="004F09D5" w:rsidRDefault="004F09D5" w:rsidP="00340CE8">
      <w:pPr>
        <w:spacing w:after="0" w:line="240" w:lineRule="auto"/>
      </w:pPr>
      <w:r>
        <w:separator/>
      </w:r>
    </w:p>
  </w:footnote>
  <w:footnote w:type="continuationSeparator" w:id="0">
    <w:p w14:paraId="04B412F4" w14:textId="77777777" w:rsidR="004F09D5" w:rsidRDefault="004F09D5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77206" w14:textId="77777777" w:rsidR="00CC0FE2" w:rsidRPr="00CC0FE2" w:rsidRDefault="00CC0FE2">
    <w:pPr>
      <w:pStyle w:val="Header"/>
      <w:rPr>
        <w:color w:val="FFFFFF" w:themeColor="background1"/>
        <w:lang w:val="sr-Latn-RS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68ED732" wp14:editId="50E268BD">
          <wp:simplePos x="0" y="0"/>
          <wp:positionH relativeFrom="column">
            <wp:posOffset>-619125</wp:posOffset>
          </wp:positionH>
          <wp:positionV relativeFrom="paragraph">
            <wp:posOffset>-23495</wp:posOffset>
          </wp:positionV>
          <wp:extent cx="438150" cy="257175"/>
          <wp:effectExtent l="0" t="0" r="0" b="9525"/>
          <wp:wrapTight wrapText="bothSides">
            <wp:wrapPolygon edited="0">
              <wp:start x="3757" y="0"/>
              <wp:lineTo x="0" y="0"/>
              <wp:lineTo x="0" y="20800"/>
              <wp:lineTo x="1878" y="20800"/>
              <wp:lineTo x="16904" y="20800"/>
              <wp:lineTo x="20661" y="20800"/>
              <wp:lineTo x="20661" y="1600"/>
              <wp:lineTo x="18783" y="0"/>
              <wp:lineTo x="3757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uz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sr-Latn-RS"/>
      </w:rPr>
      <w:t>Tim: 308 Solutions                                                                                                           Matchies</w:t>
    </w:r>
  </w:p>
  <w:p w14:paraId="6EE7998F" w14:textId="77777777" w:rsidR="009D7D84" w:rsidRPr="00CC0FE2" w:rsidRDefault="009D7D84" w:rsidP="00CC0FE2">
    <w:pPr>
      <w:pStyle w:val="Header"/>
      <w:pBdr>
        <w:bottom w:val="single" w:sz="12" w:space="2" w:color="auto"/>
      </w:pBdr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CE"/>
    <w:rsid w:val="00024A17"/>
    <w:rsid w:val="000303BA"/>
    <w:rsid w:val="00042792"/>
    <w:rsid w:val="0005068D"/>
    <w:rsid w:val="000610D1"/>
    <w:rsid w:val="0006690A"/>
    <w:rsid w:val="00072AC3"/>
    <w:rsid w:val="00074E7A"/>
    <w:rsid w:val="00093242"/>
    <w:rsid w:val="000A36A1"/>
    <w:rsid w:val="000B6A73"/>
    <w:rsid w:val="000C1579"/>
    <w:rsid w:val="000F3F8E"/>
    <w:rsid w:val="000F7B0A"/>
    <w:rsid w:val="00135351"/>
    <w:rsid w:val="00136AB6"/>
    <w:rsid w:val="00164583"/>
    <w:rsid w:val="001768C4"/>
    <w:rsid w:val="00197E86"/>
    <w:rsid w:val="001B3741"/>
    <w:rsid w:val="001F786A"/>
    <w:rsid w:val="00223EDE"/>
    <w:rsid w:val="002354CF"/>
    <w:rsid w:val="00275E2C"/>
    <w:rsid w:val="0027742F"/>
    <w:rsid w:val="0028504A"/>
    <w:rsid w:val="00294B1D"/>
    <w:rsid w:val="002B33C4"/>
    <w:rsid w:val="002B6701"/>
    <w:rsid w:val="002D0A93"/>
    <w:rsid w:val="002D3EB0"/>
    <w:rsid w:val="002E0429"/>
    <w:rsid w:val="00314F62"/>
    <w:rsid w:val="00340CE8"/>
    <w:rsid w:val="00347B82"/>
    <w:rsid w:val="0037713E"/>
    <w:rsid w:val="00385F75"/>
    <w:rsid w:val="003966F2"/>
    <w:rsid w:val="003E430A"/>
    <w:rsid w:val="003F1141"/>
    <w:rsid w:val="003F384E"/>
    <w:rsid w:val="003F7DBA"/>
    <w:rsid w:val="004023DD"/>
    <w:rsid w:val="00405692"/>
    <w:rsid w:val="004066CA"/>
    <w:rsid w:val="00411C38"/>
    <w:rsid w:val="00421207"/>
    <w:rsid w:val="004338D6"/>
    <w:rsid w:val="00474E66"/>
    <w:rsid w:val="00480A72"/>
    <w:rsid w:val="004875C0"/>
    <w:rsid w:val="004C7BA2"/>
    <w:rsid w:val="004D4D11"/>
    <w:rsid w:val="004E3DBE"/>
    <w:rsid w:val="004E5548"/>
    <w:rsid w:val="004F09D5"/>
    <w:rsid w:val="004F1F94"/>
    <w:rsid w:val="004F3DCD"/>
    <w:rsid w:val="004F4921"/>
    <w:rsid w:val="00500AF9"/>
    <w:rsid w:val="00503B25"/>
    <w:rsid w:val="005638D0"/>
    <w:rsid w:val="00580E93"/>
    <w:rsid w:val="0059387E"/>
    <w:rsid w:val="00593CAE"/>
    <w:rsid w:val="00596BB2"/>
    <w:rsid w:val="005C36D4"/>
    <w:rsid w:val="005E19BB"/>
    <w:rsid w:val="005F729C"/>
    <w:rsid w:val="00601F58"/>
    <w:rsid w:val="00621875"/>
    <w:rsid w:val="006254AE"/>
    <w:rsid w:val="0062719D"/>
    <w:rsid w:val="00631B9F"/>
    <w:rsid w:val="00653B5A"/>
    <w:rsid w:val="0067043E"/>
    <w:rsid w:val="006757B3"/>
    <w:rsid w:val="00682551"/>
    <w:rsid w:val="00684785"/>
    <w:rsid w:val="00695E3E"/>
    <w:rsid w:val="006B0892"/>
    <w:rsid w:val="006B17A3"/>
    <w:rsid w:val="006C22E9"/>
    <w:rsid w:val="006C64BC"/>
    <w:rsid w:val="006E118B"/>
    <w:rsid w:val="006F1C24"/>
    <w:rsid w:val="00745FFE"/>
    <w:rsid w:val="00772D2E"/>
    <w:rsid w:val="007818A3"/>
    <w:rsid w:val="00781D0D"/>
    <w:rsid w:val="00795A69"/>
    <w:rsid w:val="007A7525"/>
    <w:rsid w:val="007C7161"/>
    <w:rsid w:val="007E6331"/>
    <w:rsid w:val="007E7DDD"/>
    <w:rsid w:val="00807A48"/>
    <w:rsid w:val="00814CB7"/>
    <w:rsid w:val="008336B5"/>
    <w:rsid w:val="00837CE1"/>
    <w:rsid w:val="00841A70"/>
    <w:rsid w:val="00847865"/>
    <w:rsid w:val="00862659"/>
    <w:rsid w:val="008A3351"/>
    <w:rsid w:val="008A60C9"/>
    <w:rsid w:val="008E1D0E"/>
    <w:rsid w:val="008E60E9"/>
    <w:rsid w:val="008F1A85"/>
    <w:rsid w:val="00920CCB"/>
    <w:rsid w:val="009262B3"/>
    <w:rsid w:val="00926DC3"/>
    <w:rsid w:val="009343C3"/>
    <w:rsid w:val="00947E6A"/>
    <w:rsid w:val="00984283"/>
    <w:rsid w:val="0099116D"/>
    <w:rsid w:val="009A198C"/>
    <w:rsid w:val="009A3291"/>
    <w:rsid w:val="009C1FFC"/>
    <w:rsid w:val="009C3400"/>
    <w:rsid w:val="009D222A"/>
    <w:rsid w:val="009D6116"/>
    <w:rsid w:val="009D7147"/>
    <w:rsid w:val="009D7D84"/>
    <w:rsid w:val="009E259F"/>
    <w:rsid w:val="009E2B1F"/>
    <w:rsid w:val="009F0023"/>
    <w:rsid w:val="009F1940"/>
    <w:rsid w:val="009F792D"/>
    <w:rsid w:val="00A01194"/>
    <w:rsid w:val="00A130FF"/>
    <w:rsid w:val="00A13F05"/>
    <w:rsid w:val="00A30DBB"/>
    <w:rsid w:val="00A50EF5"/>
    <w:rsid w:val="00A548A6"/>
    <w:rsid w:val="00A755E8"/>
    <w:rsid w:val="00A9512A"/>
    <w:rsid w:val="00AA2AF6"/>
    <w:rsid w:val="00AA6FF1"/>
    <w:rsid w:val="00AC2BC6"/>
    <w:rsid w:val="00AD5805"/>
    <w:rsid w:val="00AE0A73"/>
    <w:rsid w:val="00B000CE"/>
    <w:rsid w:val="00B00102"/>
    <w:rsid w:val="00B002D8"/>
    <w:rsid w:val="00B05F3C"/>
    <w:rsid w:val="00B10096"/>
    <w:rsid w:val="00B42957"/>
    <w:rsid w:val="00B532DA"/>
    <w:rsid w:val="00B62F70"/>
    <w:rsid w:val="00B73FEE"/>
    <w:rsid w:val="00B83D67"/>
    <w:rsid w:val="00BD0384"/>
    <w:rsid w:val="00BE19F2"/>
    <w:rsid w:val="00BF0FAC"/>
    <w:rsid w:val="00BF54C4"/>
    <w:rsid w:val="00BF7DAB"/>
    <w:rsid w:val="00C07287"/>
    <w:rsid w:val="00C27D7A"/>
    <w:rsid w:val="00C27FDC"/>
    <w:rsid w:val="00C427E5"/>
    <w:rsid w:val="00C460F7"/>
    <w:rsid w:val="00C46A4A"/>
    <w:rsid w:val="00C62CEB"/>
    <w:rsid w:val="00C67090"/>
    <w:rsid w:val="00C74B58"/>
    <w:rsid w:val="00C814A6"/>
    <w:rsid w:val="00C87E72"/>
    <w:rsid w:val="00CA2F0B"/>
    <w:rsid w:val="00CA7104"/>
    <w:rsid w:val="00CB3341"/>
    <w:rsid w:val="00CB7DE9"/>
    <w:rsid w:val="00CC0FE2"/>
    <w:rsid w:val="00CE4C9F"/>
    <w:rsid w:val="00CF24FC"/>
    <w:rsid w:val="00D10BC4"/>
    <w:rsid w:val="00D22FBF"/>
    <w:rsid w:val="00D26973"/>
    <w:rsid w:val="00D40773"/>
    <w:rsid w:val="00D42465"/>
    <w:rsid w:val="00D65DD6"/>
    <w:rsid w:val="00D71172"/>
    <w:rsid w:val="00D72A5E"/>
    <w:rsid w:val="00D80F4B"/>
    <w:rsid w:val="00D82C55"/>
    <w:rsid w:val="00D907E9"/>
    <w:rsid w:val="00DD17ED"/>
    <w:rsid w:val="00DD3168"/>
    <w:rsid w:val="00DF60F9"/>
    <w:rsid w:val="00DF7BBF"/>
    <w:rsid w:val="00E01C72"/>
    <w:rsid w:val="00E0543C"/>
    <w:rsid w:val="00E070D9"/>
    <w:rsid w:val="00E229B2"/>
    <w:rsid w:val="00E43E2E"/>
    <w:rsid w:val="00E51F52"/>
    <w:rsid w:val="00E577BB"/>
    <w:rsid w:val="00E60D32"/>
    <w:rsid w:val="00E63B2A"/>
    <w:rsid w:val="00E669F3"/>
    <w:rsid w:val="00EA44C5"/>
    <w:rsid w:val="00EC2A2D"/>
    <w:rsid w:val="00EC7346"/>
    <w:rsid w:val="00EF5DA6"/>
    <w:rsid w:val="00EF737B"/>
    <w:rsid w:val="00F06CD9"/>
    <w:rsid w:val="00F21BA6"/>
    <w:rsid w:val="00F35FEF"/>
    <w:rsid w:val="00F37F28"/>
    <w:rsid w:val="00F433F4"/>
    <w:rsid w:val="00F669D4"/>
    <w:rsid w:val="00F74D34"/>
    <w:rsid w:val="00F87C4B"/>
    <w:rsid w:val="00FB3752"/>
    <w:rsid w:val="00FB7398"/>
    <w:rsid w:val="00FD474B"/>
    <w:rsid w:val="00FF547D"/>
    <w:rsid w:val="470BF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AFF98"/>
  <w15:docId w15:val="{CEF256FF-B910-4300-BA01-B46A91E8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59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B9F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62659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62659"/>
    <w:rPr>
      <w:rFonts w:ascii="Helvetica" w:eastAsia="Times New Roman" w:hAnsi="Helvetica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eastAsiaTheme="majorEastAsi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1B9F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  <w:style w:type="paragraph" w:customStyle="1" w:styleId="Body">
    <w:name w:val="Body"/>
    <w:rsid w:val="008626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0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a\Dropbox\308%20Solutions\308%20Solutions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Matchies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4B860-974F-42FA-A418-78206866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 Solutions SSU Template.dotx</Template>
  <TotalTime>3</TotalTime>
  <Pages>5</Pages>
  <Words>584</Words>
  <Characters>3330</Characters>
  <Application>Microsoft Office Word</Application>
  <DocSecurity>0</DocSecurity>
  <Lines>27</Lines>
  <Paragraphs>7</Paragraphs>
  <ScaleCrop>false</ScaleCrop>
  <Company>home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Noplox</cp:lastModifiedBy>
  <cp:revision>20</cp:revision>
  <cp:lastPrinted>2016-03-18T20:13:00Z</cp:lastPrinted>
  <dcterms:created xsi:type="dcterms:W3CDTF">2016-03-14T21:03:00Z</dcterms:created>
  <dcterms:modified xsi:type="dcterms:W3CDTF">2016-06-18T00:44:00Z</dcterms:modified>
</cp:coreProperties>
</file>